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ADEA">
    <v:background id="_x0000_s2049" o:bwmode="white" fillcolor="#00adea" o:targetscreensize="1024,768">
      <v:fill color2="white [3212]" angle="-135" type="gradient"/>
    </v:background>
  </w:background>
  <w:body>
    <w:p w14:paraId="094B2644" w14:textId="77777777" w:rsidR="004C62A1" w:rsidRDefault="00EF4D01" w:rsidP="00EF4D01">
      <w:pPr>
        <w:spacing w:after="0"/>
        <w:ind w:left="-1418"/>
        <w:outlineLvl w:val="0"/>
        <w:rPr>
          <w:sz w:val="26"/>
          <w:szCs w:val="26"/>
          <w:lang w:val="es-MX"/>
        </w:rPr>
      </w:pPr>
      <w:r>
        <w:rPr>
          <w:noProof/>
          <w:sz w:val="26"/>
          <w:szCs w:val="26"/>
          <w:lang w:val="es-MX"/>
        </w:rPr>
        <w:drawing>
          <wp:anchor distT="0" distB="0" distL="114300" distR="114300" simplePos="0" relativeHeight="251658240" behindDoc="1" locked="0" layoutInCell="1" allowOverlap="1" wp14:anchorId="36403733" wp14:editId="58927EC3">
            <wp:simplePos x="0" y="0"/>
            <wp:positionH relativeFrom="page">
              <wp:posOffset>83820</wp:posOffset>
            </wp:positionH>
            <wp:positionV relativeFrom="paragraph">
              <wp:posOffset>1270</wp:posOffset>
            </wp:positionV>
            <wp:extent cx="2167890" cy="2167890"/>
            <wp:effectExtent l="0" t="0" r="0" b="0"/>
            <wp:wrapTight wrapText="bothSides">
              <wp:wrapPolygon edited="0">
                <wp:start x="7023" y="1898"/>
                <wp:lineTo x="4366" y="4176"/>
                <wp:lineTo x="1898" y="7782"/>
                <wp:lineTo x="1898" y="13666"/>
                <wp:lineTo x="2467" y="14425"/>
                <wp:lineTo x="3986" y="14425"/>
                <wp:lineTo x="3986" y="16893"/>
                <wp:lineTo x="4555" y="17462"/>
                <wp:lineTo x="7023" y="17462"/>
                <wp:lineTo x="7023" y="19550"/>
                <wp:lineTo x="14425" y="19550"/>
                <wp:lineTo x="14425" y="17462"/>
                <wp:lineTo x="16893" y="17462"/>
                <wp:lineTo x="17652" y="16703"/>
                <wp:lineTo x="17462" y="14425"/>
                <wp:lineTo x="19170" y="14425"/>
                <wp:lineTo x="19740" y="13476"/>
                <wp:lineTo x="19740" y="8162"/>
                <wp:lineTo x="19170" y="7213"/>
                <wp:lineTo x="17652" y="4935"/>
                <wp:lineTo x="16893" y="3986"/>
                <wp:lineTo x="14425" y="1898"/>
                <wp:lineTo x="7023" y="1898"/>
              </wp:wrapPolygon>
            </wp:wrapTight>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7890" cy="2167890"/>
                    </a:xfrm>
                    <a:prstGeom prst="rect">
                      <a:avLst/>
                    </a:prstGeom>
                  </pic:spPr>
                </pic:pic>
              </a:graphicData>
            </a:graphic>
            <wp14:sizeRelH relativeFrom="margin">
              <wp14:pctWidth>0</wp14:pctWidth>
            </wp14:sizeRelH>
            <wp14:sizeRelV relativeFrom="margin">
              <wp14:pctHeight>0</wp14:pctHeight>
            </wp14:sizeRelV>
          </wp:anchor>
        </w:drawing>
      </w:r>
    </w:p>
    <w:p w14:paraId="2307C6C9" w14:textId="77777777" w:rsidR="004C62A1" w:rsidRDefault="004C62A1" w:rsidP="00701D8C">
      <w:pPr>
        <w:jc w:val="center"/>
        <w:rPr>
          <w:sz w:val="26"/>
          <w:szCs w:val="26"/>
          <w:lang w:val="es-MX"/>
        </w:rPr>
      </w:pPr>
    </w:p>
    <w:p w14:paraId="7C61DCD1" w14:textId="77777777" w:rsidR="001663CB" w:rsidRDefault="001663CB" w:rsidP="00EF4D01">
      <w:pPr>
        <w:rPr>
          <w:sz w:val="26"/>
          <w:szCs w:val="26"/>
          <w:lang w:val="es-MX"/>
        </w:rPr>
      </w:pPr>
    </w:p>
    <w:p w14:paraId="516128EC" w14:textId="77777777" w:rsidR="004C62A1" w:rsidRDefault="004C62A1" w:rsidP="0087150B">
      <w:pPr>
        <w:rPr>
          <w:sz w:val="26"/>
          <w:szCs w:val="26"/>
          <w:lang w:val="es-MX"/>
        </w:rPr>
      </w:pPr>
    </w:p>
    <w:p w14:paraId="176BCE43" w14:textId="77777777" w:rsidR="004C62A1" w:rsidRDefault="004C62A1" w:rsidP="00FF6CE4">
      <w:pPr>
        <w:rPr>
          <w:sz w:val="56"/>
          <w:szCs w:val="56"/>
          <w:lang w:val="es-MX"/>
        </w:rPr>
      </w:pPr>
    </w:p>
    <w:p w14:paraId="1DD4A2BB" w14:textId="77777777" w:rsidR="00012977" w:rsidRDefault="00012977" w:rsidP="00012977">
      <w:pPr>
        <w:spacing w:after="0"/>
        <w:ind w:left="1247"/>
        <w:jc w:val="center"/>
        <w:rPr>
          <w:rFonts w:ascii="Castellar" w:hAnsi="Castellar" w:cs="Aparajita"/>
          <w:sz w:val="56"/>
          <w:szCs w:val="56"/>
          <w:lang w:val="es-MX"/>
        </w:rPr>
      </w:pPr>
    </w:p>
    <w:p w14:paraId="017390DE" w14:textId="77777777" w:rsidR="00012977" w:rsidRDefault="00012977" w:rsidP="00012977">
      <w:pPr>
        <w:spacing w:after="0"/>
        <w:ind w:left="1247"/>
        <w:jc w:val="center"/>
        <w:rPr>
          <w:rFonts w:ascii="Castellar" w:hAnsi="Castellar" w:cs="Aparajita"/>
          <w:sz w:val="56"/>
          <w:szCs w:val="56"/>
          <w:lang w:val="es-MX"/>
        </w:rPr>
      </w:pPr>
    </w:p>
    <w:p w14:paraId="49893937" w14:textId="77777777" w:rsidR="00A06C40" w:rsidRDefault="00A06C40" w:rsidP="00012977">
      <w:pPr>
        <w:spacing w:after="0"/>
        <w:jc w:val="center"/>
        <w:rPr>
          <w:rFonts w:ascii="Felix Titling" w:hAnsi="Felix Titling" w:cs="Aparajita"/>
          <w:sz w:val="48"/>
          <w:szCs w:val="48"/>
          <w:lang w:val="es-MX"/>
        </w:rPr>
      </w:pPr>
      <w:r w:rsidRPr="00A06C40">
        <w:rPr>
          <w:rFonts w:ascii="Felix Titling" w:hAnsi="Felix Titling" w:cs="Aparajita"/>
          <w:sz w:val="48"/>
          <w:szCs w:val="48"/>
          <w:lang w:val="es-MX"/>
        </w:rPr>
        <w:t>Fortaleza Fascinante</w:t>
      </w:r>
    </w:p>
    <w:p w14:paraId="3064BF09" w14:textId="77777777" w:rsidR="00012977" w:rsidRPr="00E04B6A" w:rsidRDefault="00320BD7" w:rsidP="00012977">
      <w:pPr>
        <w:spacing w:after="0"/>
        <w:jc w:val="center"/>
        <w:rPr>
          <w:rFonts w:ascii="Felix Titling" w:hAnsi="Felix Titling" w:cs="Aparajita"/>
          <w:b/>
          <w:bCs/>
          <w:sz w:val="48"/>
          <w:szCs w:val="48"/>
          <w:lang w:val="es-MX"/>
        </w:rPr>
      </w:pPr>
      <w:r w:rsidRPr="00E04B6A">
        <w:rPr>
          <w:rFonts w:ascii="Felix Titling" w:hAnsi="Felix Titling" w:cs="Aparajita"/>
          <w:sz w:val="48"/>
          <w:szCs w:val="48"/>
          <w:lang w:val="es-MX"/>
        </w:rPr>
        <w:t>Potencial</w:t>
      </w:r>
    </w:p>
    <w:p w14:paraId="24018939" w14:textId="77777777" w:rsidR="00012977" w:rsidRDefault="00012977" w:rsidP="00012977">
      <w:pPr>
        <w:spacing w:after="0"/>
        <w:jc w:val="center"/>
        <w:rPr>
          <w:b/>
          <w:bCs/>
          <w:sz w:val="56"/>
          <w:szCs w:val="56"/>
          <w:lang w:val="es-MX"/>
        </w:rPr>
      </w:pPr>
    </w:p>
    <w:p w14:paraId="69FA1816" w14:textId="77777777" w:rsidR="004C62A1" w:rsidRPr="00E04B6A" w:rsidRDefault="0087150B" w:rsidP="00012977">
      <w:pPr>
        <w:spacing w:after="0"/>
        <w:jc w:val="center"/>
        <w:rPr>
          <w:rFonts w:ascii="Felix Titling" w:hAnsi="Felix Titling"/>
          <w:b/>
          <w:bCs/>
          <w:sz w:val="56"/>
          <w:szCs w:val="56"/>
          <w:lang w:val="es-MX"/>
        </w:rPr>
      </w:pPr>
      <w:r w:rsidRPr="00012977">
        <w:rPr>
          <w:rFonts w:ascii="Felix Titling" w:hAnsi="Felix Titling"/>
          <w:b/>
          <w:bCs/>
          <w:sz w:val="56"/>
          <w:szCs w:val="56"/>
          <w:lang w:val="es-MX"/>
        </w:rPr>
        <w:t xml:space="preserve"> </w:t>
      </w:r>
      <w:r w:rsidR="00420FFC" w:rsidRPr="00E04B6A">
        <w:rPr>
          <w:rFonts w:ascii="Felix Titling" w:hAnsi="Felix Titling"/>
          <w:b/>
          <w:bCs/>
          <w:sz w:val="56"/>
          <w:szCs w:val="56"/>
          <w:lang w:val="es-MX"/>
        </w:rPr>
        <w:t>Carta Natal</w:t>
      </w:r>
    </w:p>
    <w:p w14:paraId="3A7AEFAA" w14:textId="77777777" w:rsidR="004C62A1" w:rsidRPr="00FF6CE4" w:rsidRDefault="004C62A1" w:rsidP="004C62A1">
      <w:pPr>
        <w:jc w:val="center"/>
        <w:rPr>
          <w:sz w:val="28"/>
          <w:szCs w:val="28"/>
          <w:lang w:val="es-MX"/>
        </w:rPr>
      </w:pPr>
    </w:p>
    <w:p w14:paraId="19492746" w14:textId="77777777" w:rsidR="00012977" w:rsidRDefault="00012977" w:rsidP="004C62A1">
      <w:pPr>
        <w:jc w:val="center"/>
        <w:rPr>
          <w:sz w:val="32"/>
          <w:szCs w:val="32"/>
          <w:lang w:val="es-MX"/>
        </w:rPr>
      </w:pPr>
    </w:p>
    <w:p w14:paraId="26746C18" w14:textId="77777777" w:rsidR="008478BA" w:rsidRDefault="008478BA" w:rsidP="004C62A1">
      <w:pPr>
        <w:jc w:val="center"/>
        <w:rPr>
          <w:sz w:val="32"/>
          <w:szCs w:val="32"/>
          <w:lang w:val="es-MX"/>
        </w:rPr>
      </w:pPr>
    </w:p>
    <w:p w14:paraId="5B638904" w14:textId="77777777" w:rsidR="00012977" w:rsidRDefault="00012977" w:rsidP="004C62A1">
      <w:pPr>
        <w:jc w:val="center"/>
        <w:rPr>
          <w:sz w:val="32"/>
          <w:szCs w:val="32"/>
          <w:lang w:val="es-MX"/>
        </w:rPr>
      </w:pPr>
    </w:p>
    <w:p w14:paraId="148C566B" w14:textId="77777777" w:rsidR="00130F35" w:rsidRDefault="00130F35" w:rsidP="004C62A1">
      <w:pPr>
        <w:jc w:val="center"/>
        <w:rPr>
          <w:sz w:val="32"/>
          <w:szCs w:val="32"/>
          <w:lang w:val="es-MX"/>
        </w:rPr>
      </w:pPr>
    </w:p>
    <w:p w14:paraId="66DBF2ED" w14:textId="77777777" w:rsidR="00012977" w:rsidRDefault="00012977" w:rsidP="004C62A1">
      <w:pPr>
        <w:jc w:val="center"/>
        <w:rPr>
          <w:sz w:val="32"/>
          <w:szCs w:val="32"/>
          <w:lang w:val="es-MX"/>
        </w:rPr>
      </w:pPr>
    </w:p>
    <w:p w14:paraId="1F0366CF" w14:textId="77777777" w:rsidR="00E04B6A" w:rsidRDefault="00E04B6A" w:rsidP="004C62A1">
      <w:pPr>
        <w:jc w:val="center"/>
        <w:rPr>
          <w:sz w:val="32"/>
          <w:szCs w:val="32"/>
          <w:lang w:val="es-MX"/>
        </w:rPr>
      </w:pPr>
    </w:p>
    <w:p w14:paraId="608BDE93" w14:textId="77777777" w:rsidR="00130F35" w:rsidRPr="00130F35" w:rsidRDefault="00012977" w:rsidP="00E04B6A">
      <w:pPr>
        <w:rPr>
          <w:rFonts w:ascii="Arial Nova" w:hAnsi="Arial Nova" w:cs="Angsana New"/>
          <w:sz w:val="32"/>
          <w:szCs w:val="32"/>
          <w:lang w:val="es-MX"/>
        </w:rPr>
      </w:pPr>
      <w:r w:rsidRPr="00130F35">
        <w:rPr>
          <w:rFonts w:ascii="Arial Nova" w:hAnsi="Arial Nova" w:cs="Angsana New"/>
          <w:sz w:val="32"/>
          <w:szCs w:val="32"/>
          <w:lang w:val="es-MX"/>
        </w:rPr>
        <w:t>Para</w:t>
      </w:r>
      <w:r w:rsidR="00B2635B" w:rsidRPr="00130F35">
        <w:rPr>
          <w:rFonts w:ascii="Arial Nova" w:hAnsi="Arial Nova" w:cs="Angsana New"/>
          <w:sz w:val="32"/>
          <w:szCs w:val="32"/>
          <w:lang w:val="es-MX"/>
        </w:rPr>
        <w:t xml:space="preserve">: </w:t>
      </w:r>
      <w:r w:rsidRPr="00130F35">
        <w:rPr>
          <w:rFonts w:ascii="Arial Nova" w:hAnsi="Arial Nova" w:cs="Angsana New"/>
          <w:sz w:val="32"/>
          <w:szCs w:val="32"/>
          <w:lang w:val="es-MX"/>
        </w:rPr>
        <w:br/>
      </w:r>
      <w:r w:rsidR="00A40DF0">
        <w:rPr>
          <w:rFonts w:ascii="Arial Nova" w:hAnsi="Arial Nova" w:cs="Angsana New"/>
          <w:sz w:val="40"/>
          <w:szCs w:val="40"/>
          <w:lang w:val="es-MX"/>
        </w:rPr>
        <w:t>Víctor Eduardo Muñante Gutiérrez</w:t>
      </w:r>
    </w:p>
    <w:p w14:paraId="70E6A343" w14:textId="2E195A3D" w:rsidR="00E62542" w:rsidRPr="00130F35" w:rsidRDefault="00A40DF0" w:rsidP="00E04B6A">
      <w:pPr>
        <w:rPr>
          <w:rFonts w:ascii="Arial Nova" w:hAnsi="Arial Nova" w:cs="Angsana New"/>
          <w:sz w:val="32"/>
          <w:szCs w:val="32"/>
          <w:lang w:val="es-MX"/>
        </w:rPr>
      </w:pPr>
      <w:r>
        <w:rPr>
          <w:rFonts w:ascii="Arial Nova" w:hAnsi="Arial Nova" w:cs="Angsana New"/>
          <w:sz w:val="24"/>
          <w:szCs w:val="24"/>
          <w:lang w:val="es-MX"/>
        </w:rPr>
        <w:t>30/04/1989 11:54:28</w:t>
      </w:r>
      <w:r w:rsidR="004C62A1" w:rsidRPr="00130F35">
        <w:rPr>
          <w:rFonts w:ascii="Arial Nova" w:hAnsi="Arial Nova" w:cs="Angsana New"/>
          <w:sz w:val="24"/>
          <w:szCs w:val="24"/>
          <w:lang w:val="es-MX"/>
        </w:rPr>
        <w:t xml:space="preserve"> </w:t>
      </w:r>
      <w:r w:rsidR="00130F35" w:rsidRPr="00130F35">
        <w:rPr>
          <w:rFonts w:ascii="Arial Nova" w:hAnsi="Arial Nova" w:cs="Angsana New"/>
          <w:sz w:val="24"/>
          <w:szCs w:val="24"/>
          <w:lang w:val="es-MX"/>
        </w:rPr>
        <w:t xml:space="preserve">- Lugar de Residencia: </w:t>
      </w:r>
      <w:r>
        <w:rPr>
          <w:rFonts w:ascii="Arial Nova" w:hAnsi="Arial Nova" w:cs="Angsana New"/>
          <w:sz w:val="24"/>
          <w:szCs w:val="24"/>
          <w:lang w:val="es-MX"/>
        </w:rPr>
        <w:t>Talavera (Apurímac), Perú</w:t>
      </w:r>
    </w:p>
    <w:p w14:paraId="5B1236D3" w14:textId="77777777" w:rsidR="000B5E2F" w:rsidRPr="00FF6CE4" w:rsidRDefault="000B5E2F" w:rsidP="000B5E2F">
      <w:pPr>
        <w:jc w:val="center"/>
        <w:rPr>
          <w:sz w:val="32"/>
          <w:szCs w:val="32"/>
          <w:lang w:val="es-MX"/>
        </w:rPr>
      </w:pPr>
    </w:p>
    <w:p w14:paraId="64CE35A9" w14:textId="77777777" w:rsidR="000B5E2F" w:rsidRPr="00FF6CE4" w:rsidRDefault="000B5E2F" w:rsidP="00701D8C">
      <w:pPr>
        <w:jc w:val="center"/>
        <w:rPr>
          <w:sz w:val="32"/>
          <w:szCs w:val="32"/>
          <w:lang w:val="es-MX"/>
        </w:rPr>
      </w:pPr>
    </w:p>
    <w:p w14:paraId="55ED7BA5" w14:textId="77777777" w:rsidR="004C62A1" w:rsidRPr="00FF6CE4" w:rsidRDefault="004C62A1" w:rsidP="00701D8C">
      <w:pPr>
        <w:jc w:val="center"/>
        <w:rPr>
          <w:sz w:val="26"/>
          <w:szCs w:val="26"/>
          <w:lang w:val="es-MX"/>
        </w:rPr>
      </w:pPr>
    </w:p>
    <w:p w14:paraId="12AD4E53" w14:textId="77777777" w:rsidR="004C62A1" w:rsidRPr="00FF6CE4" w:rsidRDefault="004C62A1" w:rsidP="00701D8C">
      <w:pPr>
        <w:jc w:val="center"/>
        <w:rPr>
          <w:sz w:val="26"/>
          <w:szCs w:val="26"/>
          <w:lang w:val="es-MX"/>
        </w:rPr>
      </w:pPr>
    </w:p>
    <w:p w14:paraId="1DA2706A" w14:textId="77777777" w:rsidR="006D0668" w:rsidRDefault="006D0668" w:rsidP="00F51D71">
      <w:pPr>
        <w:rPr>
          <w:sz w:val="26"/>
          <w:szCs w:val="26"/>
          <w:lang w:val="es-MX"/>
        </w:rPr>
      </w:pPr>
    </w:p>
    <w:p w14:paraId="7BBF5710" w14:textId="77777777" w:rsidR="006D0668" w:rsidRPr="00FF6CE4" w:rsidRDefault="006D0668" w:rsidP="00F51D71">
      <w:pPr>
        <w:rPr>
          <w:sz w:val="26"/>
          <w:szCs w:val="26"/>
          <w:lang w:val="es-MX"/>
        </w:rPr>
      </w:pPr>
    </w:p>
    <w:p w14:paraId="767C08BB" w14:textId="77777777" w:rsidR="004C62A1" w:rsidRPr="00FF479D" w:rsidRDefault="004C62A1" w:rsidP="00701D8C">
      <w:pPr>
        <w:jc w:val="center"/>
        <w:rPr>
          <w:rFonts w:ascii="Arial Nova Light" w:hAnsi="Arial Nova Light"/>
          <w:b/>
          <w:bCs/>
          <w:sz w:val="40"/>
          <w:szCs w:val="40"/>
          <w:lang w:val="es-MX"/>
        </w:rPr>
      </w:pPr>
      <w:r w:rsidRPr="00FF479D">
        <w:rPr>
          <w:rFonts w:ascii="Arial Nova Light" w:hAnsi="Arial Nova Light"/>
          <w:b/>
          <w:bCs/>
          <w:sz w:val="40"/>
          <w:szCs w:val="40"/>
          <w:lang w:val="es-MX"/>
        </w:rPr>
        <w:t>Introducción</w:t>
      </w:r>
    </w:p>
    <w:p w14:paraId="0F67DAF5" w14:textId="77777777" w:rsidR="00BC5D08" w:rsidRPr="00FF479D" w:rsidRDefault="00BC5D08" w:rsidP="00BC5D08">
      <w:pPr>
        <w:jc w:val="both"/>
        <w:rPr>
          <w:rFonts w:ascii="Arial Nova Light" w:hAnsi="Arial Nova Light"/>
          <w:sz w:val="24"/>
          <w:szCs w:val="24"/>
          <w:lang w:val="es-MX"/>
        </w:rPr>
      </w:pPr>
      <w:r w:rsidRPr="00FF479D">
        <w:rPr>
          <w:rFonts w:ascii="Arial Nova Light" w:hAnsi="Arial Nova Light"/>
          <w:sz w:val="24"/>
          <w:szCs w:val="24"/>
          <w:lang w:val="es-MX"/>
        </w:rPr>
        <w:t>La carta natal es una carta astral que se da en el momento y lugar en donde la persona nació. Para este informe se usa una carta natal relocalizada, es decir que en vez de usar el lugar (ciudad o distrito) de nacimiento se usa el lugar de residencia.</w:t>
      </w:r>
    </w:p>
    <w:p w14:paraId="1E47A792" w14:textId="77777777" w:rsidR="00BC5D08" w:rsidRPr="00FF479D" w:rsidRDefault="00BC5D08" w:rsidP="00BC5D08">
      <w:pPr>
        <w:jc w:val="both"/>
        <w:rPr>
          <w:rFonts w:ascii="Arial Nova Light" w:hAnsi="Arial Nova Light"/>
          <w:sz w:val="24"/>
          <w:szCs w:val="24"/>
          <w:lang w:val="es-MX"/>
        </w:rPr>
      </w:pPr>
      <w:r w:rsidRPr="00FF479D">
        <w:rPr>
          <w:rFonts w:ascii="Arial Nova Light" w:hAnsi="Arial Nova Light"/>
          <w:sz w:val="24"/>
          <w:szCs w:val="24"/>
          <w:lang w:val="es-MX"/>
        </w:rPr>
        <w:t xml:space="preserve">Los eventos de este informe son en teoría o en la mayoría de los casos menos importantes que los de la revolución solar, y los eventos de una revolución solar son en teoría más importantes que los eventos de una revolución lunar. </w:t>
      </w:r>
    </w:p>
    <w:p w14:paraId="3DF45937" w14:textId="77777777" w:rsidR="008158C2" w:rsidRPr="00FF479D" w:rsidRDefault="008A7A3D" w:rsidP="008158C2">
      <w:pPr>
        <w:jc w:val="both"/>
        <w:rPr>
          <w:rFonts w:ascii="Arial Nova Light" w:hAnsi="Arial Nova Light"/>
          <w:sz w:val="24"/>
          <w:szCs w:val="24"/>
          <w:lang w:val="es-MX"/>
        </w:rPr>
      </w:pPr>
      <w:bookmarkStart w:id="0" w:name="_Hlk124168905"/>
      <w:r w:rsidRPr="00FF479D">
        <w:rPr>
          <w:rFonts w:ascii="Arial Nova Light" w:hAnsi="Arial Nova Light"/>
          <w:sz w:val="24"/>
          <w:szCs w:val="24"/>
          <w:lang w:val="es-MX"/>
        </w:rPr>
        <w:t xml:space="preserve">Este informe consiste en un consejo que se manifiesta en cada ‘astro’ de tal manera que, en teoría, si logramos cumplir lo que dice el consejo, podremos pasar </w:t>
      </w:r>
      <w:r w:rsidR="00BC5D08" w:rsidRPr="00FF479D">
        <w:rPr>
          <w:rFonts w:ascii="Arial Nova Light" w:hAnsi="Arial Nova Light"/>
          <w:sz w:val="24"/>
          <w:szCs w:val="24"/>
          <w:lang w:val="es-MX"/>
        </w:rPr>
        <w:t>al primer evento potencial</w:t>
      </w:r>
      <w:r w:rsidRPr="00FF479D">
        <w:rPr>
          <w:rFonts w:ascii="Arial Nova Light" w:hAnsi="Arial Nova Light"/>
          <w:sz w:val="24"/>
          <w:szCs w:val="24"/>
          <w:lang w:val="es-MX"/>
        </w:rPr>
        <w:t xml:space="preserve"> y </w:t>
      </w:r>
      <w:r w:rsidR="00BC5D08" w:rsidRPr="00FF479D">
        <w:rPr>
          <w:rFonts w:ascii="Arial Nova Light" w:hAnsi="Arial Nova Light"/>
          <w:sz w:val="24"/>
          <w:szCs w:val="24"/>
          <w:lang w:val="es-MX"/>
        </w:rPr>
        <w:t xml:space="preserve">después el segundo evento potencial que es el más recompensador. La persona que lea su informe </w:t>
      </w:r>
      <w:r w:rsidR="00A06C40" w:rsidRPr="00A06C40">
        <w:rPr>
          <w:rFonts w:ascii="Arial Nova Light" w:hAnsi="Arial Nova Light"/>
          <w:sz w:val="24"/>
          <w:szCs w:val="24"/>
          <w:lang w:val="es-MX"/>
        </w:rPr>
        <w:t>Fortaleza Fascinante</w:t>
      </w:r>
      <w:r w:rsidR="008478BA">
        <w:rPr>
          <w:rFonts w:ascii="Arial Nova Light" w:hAnsi="Arial Nova Light"/>
          <w:sz w:val="24"/>
          <w:szCs w:val="24"/>
          <w:lang w:val="es-MX"/>
        </w:rPr>
        <w:t xml:space="preserve"> </w:t>
      </w:r>
      <w:r w:rsidR="00217E54">
        <w:rPr>
          <w:rFonts w:ascii="Arial Nova Light" w:hAnsi="Arial Nova Light"/>
          <w:sz w:val="24"/>
          <w:szCs w:val="24"/>
          <w:lang w:val="es-MX"/>
        </w:rPr>
        <w:t>Potencial</w:t>
      </w:r>
      <w:r w:rsidR="00BC5D08" w:rsidRPr="00FF479D">
        <w:rPr>
          <w:rFonts w:ascii="Arial Nova Light" w:hAnsi="Arial Nova Light"/>
          <w:sz w:val="24"/>
          <w:szCs w:val="24"/>
          <w:lang w:val="es-MX"/>
        </w:rPr>
        <w:t xml:space="preserve"> es responsable de sus actos y tendrá que evaluar cuándo aplicar los consejos de este informe, no pretendo que la persona cometa actos ilegales ni autolesivos.</w:t>
      </w:r>
    </w:p>
    <w:p w14:paraId="620F7044" w14:textId="77777777" w:rsidR="00601D48" w:rsidRPr="00FF479D" w:rsidRDefault="00601D48" w:rsidP="008158C2">
      <w:pPr>
        <w:jc w:val="both"/>
        <w:rPr>
          <w:rFonts w:ascii="Arial Nova Light" w:hAnsi="Arial Nova Light"/>
          <w:sz w:val="24"/>
          <w:szCs w:val="24"/>
          <w:lang w:val="es-MX"/>
        </w:rPr>
      </w:pPr>
      <w:r w:rsidRPr="00FF479D">
        <w:rPr>
          <w:rFonts w:ascii="Arial Nova Light" w:hAnsi="Arial Nova Light"/>
          <w:sz w:val="24"/>
          <w:szCs w:val="24"/>
          <w:lang w:val="es-MX"/>
        </w:rPr>
        <w:t>La tabla de importancias pretende decir cuál de los astros eventos bastante importantes a través de los diferentes factores que tiene, aunque una parte de los factores de importancia, al no ser tan críticos en el nivel de importancia de los eventos y también describir características de estos, están descritos en la interpretación de cada evento si es que se dan en los eventos.</w:t>
      </w:r>
    </w:p>
    <w:bookmarkEnd w:id="0"/>
    <w:p w14:paraId="0552C004" w14:textId="77777777" w:rsidR="00366B27" w:rsidRPr="00FF479D" w:rsidRDefault="00366B27" w:rsidP="004C62A1">
      <w:pPr>
        <w:jc w:val="both"/>
        <w:rPr>
          <w:rFonts w:ascii="Arial Nova Light" w:hAnsi="Arial Nova Light"/>
          <w:sz w:val="26"/>
          <w:szCs w:val="26"/>
          <w:lang w:val="es-MX"/>
        </w:rPr>
      </w:pPr>
    </w:p>
    <w:p w14:paraId="529D0EBA" w14:textId="77777777" w:rsidR="008158C2" w:rsidRPr="00FF479D" w:rsidRDefault="008158C2" w:rsidP="004C62A1">
      <w:pPr>
        <w:jc w:val="both"/>
        <w:rPr>
          <w:rFonts w:ascii="Arial Nova Light" w:hAnsi="Arial Nova Light"/>
          <w:sz w:val="26"/>
          <w:szCs w:val="26"/>
          <w:lang w:val="es-MX"/>
        </w:rPr>
      </w:pPr>
    </w:p>
    <w:p w14:paraId="6E4AD507" w14:textId="77777777" w:rsidR="008158C2" w:rsidRPr="00FF479D" w:rsidRDefault="008158C2" w:rsidP="004C62A1">
      <w:pPr>
        <w:jc w:val="both"/>
        <w:rPr>
          <w:rFonts w:ascii="Arial Nova Light" w:hAnsi="Arial Nova Light"/>
          <w:sz w:val="26"/>
          <w:szCs w:val="26"/>
          <w:lang w:val="es-MX"/>
        </w:rPr>
      </w:pPr>
    </w:p>
    <w:p w14:paraId="47DB571E" w14:textId="77777777" w:rsidR="00E62542" w:rsidRPr="00FF479D" w:rsidRDefault="00E62542" w:rsidP="004C62A1">
      <w:pPr>
        <w:jc w:val="both"/>
        <w:rPr>
          <w:rFonts w:ascii="Arial Nova Light" w:hAnsi="Arial Nova Light"/>
          <w:sz w:val="26"/>
          <w:szCs w:val="26"/>
          <w:lang w:val="es-MX"/>
        </w:rPr>
      </w:pPr>
    </w:p>
    <w:p w14:paraId="44A9F131" w14:textId="77777777" w:rsidR="008158C2" w:rsidRPr="00FF479D" w:rsidRDefault="008158C2" w:rsidP="004C62A1">
      <w:pPr>
        <w:jc w:val="both"/>
        <w:rPr>
          <w:rFonts w:ascii="Arial Nova Light" w:hAnsi="Arial Nova Light"/>
          <w:sz w:val="26"/>
          <w:szCs w:val="26"/>
          <w:lang w:val="es-MX"/>
        </w:rPr>
      </w:pPr>
    </w:p>
    <w:p w14:paraId="4696AFBB" w14:textId="77777777" w:rsidR="008158C2" w:rsidRPr="00FF479D" w:rsidRDefault="008158C2" w:rsidP="004C62A1">
      <w:pPr>
        <w:jc w:val="both"/>
        <w:rPr>
          <w:rFonts w:ascii="Arial Nova Light" w:hAnsi="Arial Nova Light"/>
          <w:sz w:val="26"/>
          <w:szCs w:val="26"/>
          <w:lang w:val="es-MX"/>
        </w:rPr>
      </w:pPr>
    </w:p>
    <w:p w14:paraId="1DE064FD" w14:textId="77777777" w:rsidR="006D0668" w:rsidRDefault="006D0668" w:rsidP="004C62A1">
      <w:pPr>
        <w:jc w:val="both"/>
        <w:rPr>
          <w:rFonts w:ascii="Arial Nova Light" w:hAnsi="Arial Nova Light"/>
          <w:sz w:val="26"/>
          <w:szCs w:val="26"/>
          <w:lang w:val="es-MX"/>
        </w:rPr>
      </w:pPr>
    </w:p>
    <w:p w14:paraId="448EFF66" w14:textId="77777777" w:rsidR="000563BD" w:rsidRDefault="000563BD" w:rsidP="004C62A1">
      <w:pPr>
        <w:jc w:val="both"/>
        <w:rPr>
          <w:rFonts w:ascii="Arial Nova Light" w:hAnsi="Arial Nova Light"/>
          <w:sz w:val="26"/>
          <w:szCs w:val="26"/>
          <w:lang w:val="es-MX"/>
        </w:rPr>
      </w:pPr>
    </w:p>
    <w:p w14:paraId="3CE8BC74" w14:textId="77777777" w:rsidR="000563BD" w:rsidRPr="00FF479D" w:rsidRDefault="000563BD" w:rsidP="004C62A1">
      <w:pPr>
        <w:jc w:val="both"/>
        <w:rPr>
          <w:rFonts w:ascii="Arial Nova Light" w:hAnsi="Arial Nova Light"/>
          <w:sz w:val="26"/>
          <w:szCs w:val="26"/>
          <w:lang w:val="es-MX"/>
        </w:rPr>
      </w:pPr>
    </w:p>
    <w:p w14:paraId="47928428" w14:textId="77777777" w:rsidR="0081516E" w:rsidRPr="00FF479D" w:rsidRDefault="0081516E" w:rsidP="004C2022">
      <w:pPr>
        <w:pStyle w:val="Prrafodelista"/>
        <w:spacing w:before="120" w:after="120"/>
        <w:ind w:left="0"/>
        <w:rPr>
          <w:rFonts w:ascii="Arial Nova Light" w:hAnsi="Arial Nova Light"/>
          <w:b/>
          <w:bCs/>
          <w:sz w:val="40"/>
          <w:szCs w:val="40"/>
          <w:lang w:val="es-MX"/>
        </w:rPr>
      </w:pPr>
    </w:p>
    <w:p w14:paraId="5AE4E073" w14:textId="77777777" w:rsidR="00320BD7" w:rsidRPr="00FF479D" w:rsidRDefault="00320BD7" w:rsidP="004C2022">
      <w:pPr>
        <w:pStyle w:val="Prrafodelista"/>
        <w:spacing w:before="120" w:after="120"/>
        <w:ind w:left="0"/>
        <w:rPr>
          <w:rFonts w:ascii="Arial Nova Light" w:hAnsi="Arial Nova Light"/>
          <w:b/>
          <w:bCs/>
          <w:sz w:val="40"/>
          <w:szCs w:val="40"/>
          <w:lang w:val="es-MX"/>
        </w:rPr>
      </w:pPr>
    </w:p>
    <w:p w14:paraId="19838787" w14:textId="77777777" w:rsidR="00320BD7" w:rsidRPr="00FF479D" w:rsidRDefault="00320BD7" w:rsidP="004C2022">
      <w:pPr>
        <w:pStyle w:val="Prrafodelista"/>
        <w:spacing w:before="120" w:after="120"/>
        <w:ind w:left="0"/>
        <w:rPr>
          <w:rFonts w:ascii="Arial Nova Light" w:hAnsi="Arial Nova Light"/>
          <w:b/>
          <w:bCs/>
          <w:sz w:val="40"/>
          <w:szCs w:val="40"/>
          <w:lang w:val="es-MX"/>
        </w:rPr>
      </w:pPr>
    </w:p>
    <w:p w14:paraId="65F30129" w14:textId="77777777" w:rsidR="00365459" w:rsidRPr="00FF479D" w:rsidRDefault="00365459" w:rsidP="00365459">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Tabla de Importancia</w:t>
      </w:r>
      <w:r w:rsidR="00F278E5" w:rsidRPr="00FF479D">
        <w:rPr>
          <w:rFonts w:ascii="Arial Nova Light" w:hAnsi="Arial Nova Light"/>
          <w:b/>
          <w:bCs/>
          <w:sz w:val="40"/>
          <w:szCs w:val="40"/>
          <w:lang w:val="es-MX"/>
        </w:rPr>
        <w:t>s</w:t>
      </w:r>
      <w:r w:rsidR="00432FFF" w:rsidRPr="00FF479D">
        <w:rPr>
          <w:rFonts w:ascii="Arial Nova Light" w:hAnsi="Arial Nova Light"/>
          <w:b/>
          <w:bCs/>
          <w:sz w:val="40"/>
          <w:szCs w:val="40"/>
          <w:lang w:val="es-MX"/>
        </w:rPr>
        <w:t xml:space="preserve"> </w:t>
      </w:r>
    </w:p>
    <w:p w14:paraId="368067CC" w14:textId="77777777" w:rsidR="000563BD" w:rsidRPr="000563BD" w:rsidRDefault="00F56A76" w:rsidP="000563BD">
      <w:pPr>
        <w:pStyle w:val="Prrafodelista"/>
        <w:spacing w:before="120" w:after="120"/>
        <w:ind w:left="0"/>
        <w:jc w:val="both"/>
        <w:rPr>
          <w:rFonts w:ascii="Arial Nova Light" w:hAnsi="Arial Nova Light"/>
          <w:sz w:val="24"/>
          <w:szCs w:val="24"/>
          <w:lang w:val="es-MX"/>
        </w:rPr>
      </w:pPr>
      <w:bookmarkStart w:id="1" w:name="_Hlk67307048"/>
      <w:r w:rsidRPr="00FF479D">
        <w:rPr>
          <w:rFonts w:ascii="Arial Nova Light" w:hAnsi="Arial Nova Light"/>
          <w:sz w:val="24"/>
          <w:szCs w:val="24"/>
          <w:lang w:val="es-MX"/>
        </w:rPr>
        <w:t xml:space="preserve">A través de esta tabla podemos ver cuáles astros tienen eventos con mayor importancia. La columna Pr (protagonismo) es la más importante de todas, aunque para que sean muy importantes se debe tener también en cuenta los demás factores. La columna </w:t>
      </w:r>
      <w:r w:rsidR="00E923BE" w:rsidRPr="00FF479D">
        <w:rPr>
          <w:rFonts w:ascii="Arial Nova Light" w:hAnsi="Arial Nova Light" w:cstheme="minorHAnsi"/>
          <w:lang w:val="es-MX"/>
        </w:rPr>
        <w:t>RegFP</w:t>
      </w:r>
      <w:r w:rsidRPr="00FF479D">
        <w:rPr>
          <w:rFonts w:ascii="Arial Nova Light" w:hAnsi="Arial Nova Light"/>
          <w:sz w:val="24"/>
          <w:szCs w:val="24"/>
          <w:lang w:val="es-MX"/>
        </w:rPr>
        <w:t xml:space="preserve"> </w:t>
      </w:r>
      <w:r w:rsidRPr="00FF479D">
        <w:rPr>
          <w:rFonts w:ascii="Arial Nova Light" w:hAnsi="Arial Nova Light" w:cstheme="minorHAnsi"/>
          <w:sz w:val="24"/>
          <w:szCs w:val="24"/>
          <w:lang w:val="es-MX"/>
        </w:rPr>
        <w:t xml:space="preserve">muestra si los eventos de los astros </w:t>
      </w:r>
      <w:r w:rsidR="00E923BE" w:rsidRPr="00FF479D">
        <w:rPr>
          <w:rFonts w:ascii="Arial Nova Light" w:hAnsi="Arial Nova Light" w:cstheme="minorHAnsi"/>
          <w:sz w:val="24"/>
          <w:szCs w:val="24"/>
          <w:lang w:val="es-MX"/>
        </w:rPr>
        <w:t>se sienten con una considerable fuerza</w:t>
      </w:r>
      <w:r w:rsidRPr="00FF479D">
        <w:rPr>
          <w:rFonts w:ascii="Arial Nova Light" w:hAnsi="Arial Nova Light" w:cstheme="minorHAnsi"/>
          <w:sz w:val="24"/>
          <w:szCs w:val="24"/>
          <w:lang w:val="es-MX"/>
        </w:rPr>
        <w:t xml:space="preserve">. </w:t>
      </w:r>
      <w:r w:rsidR="00E923BE" w:rsidRPr="00FF479D">
        <w:rPr>
          <w:rFonts w:ascii="Arial Nova Light" w:hAnsi="Arial Nova Light" w:cstheme="minorHAnsi"/>
          <w:sz w:val="24"/>
          <w:szCs w:val="24"/>
          <w:lang w:val="es-MX"/>
        </w:rPr>
        <w:t xml:space="preserve">La columna X es el factor más importante de la tabla, siendo +X el más importante y *X el menos importante (el segundo es X). </w:t>
      </w:r>
      <w:r w:rsidRPr="00FF479D">
        <w:rPr>
          <w:rFonts w:ascii="Arial Nova Light" w:hAnsi="Arial Nova Light" w:cstheme="minorHAnsi"/>
          <w:sz w:val="24"/>
          <w:szCs w:val="24"/>
          <w:lang w:val="es-MX"/>
        </w:rPr>
        <w:t xml:space="preserve">La columna R </w:t>
      </w:r>
      <w:r w:rsidR="00176133" w:rsidRPr="00FF479D">
        <w:rPr>
          <w:rFonts w:ascii="Arial Nova Light" w:hAnsi="Arial Nova Light" w:cstheme="minorHAnsi"/>
          <w:sz w:val="24"/>
          <w:szCs w:val="24"/>
          <w:lang w:val="es-MX"/>
        </w:rPr>
        <w:t>muestra si dicho astro está retrógrado, esto le cambiará en cierta manera el tono de la interpretación dándole dificultad</w:t>
      </w:r>
      <w:r w:rsidRPr="00FF479D">
        <w:rPr>
          <w:rFonts w:ascii="Arial Nova Light" w:hAnsi="Arial Nova Light" w:cstheme="minorHAnsi"/>
          <w:sz w:val="24"/>
          <w:szCs w:val="24"/>
          <w:lang w:val="es-MX"/>
        </w:rPr>
        <w:t xml:space="preserve">. En la columna Pr un ‘+’ es más importante que en el caso que no lo tenga, un ‘*’ indica que este protagonismo tiene una importancia especial pero posiblemente no tan tangible; y habrá más importancia en los eventos de dichos astros en los que tengan un número alto acompañado, estos números van del 1 al 20. </w:t>
      </w:r>
      <w:bookmarkEnd w:id="1"/>
      <w:r w:rsidR="000563BD" w:rsidRPr="000563BD">
        <w:rPr>
          <w:rFonts w:ascii="Arial Nova Light" w:hAnsi="Arial Nova Light" w:cstheme="minorHAnsi"/>
          <w:sz w:val="24"/>
          <w:szCs w:val="24"/>
          <w:lang w:val="es-MX"/>
        </w:rPr>
        <w:t>La columna Signo muestra en qué signo están los ‘astros’, siendo este el factor protagonista de este informe (los otros factores son casa, casa secreta (suma de casa y signo), dodecatemoria de signo, dodecatemoria de casa, dodecatemoria secreta (suma de dodecatemoria de signo y dodecatemoria de casa) y suma de regentes).</w:t>
      </w:r>
    </w:p>
    <w:p w14:paraId="771AD825" w14:textId="77777777" w:rsidR="00365459" w:rsidRPr="00FF479D" w:rsidRDefault="00365459" w:rsidP="00320BD7">
      <w:pPr>
        <w:pStyle w:val="Prrafodelista"/>
        <w:spacing w:before="120" w:after="120"/>
        <w:ind w:left="0"/>
        <w:jc w:val="both"/>
        <w:rPr>
          <w:rFonts w:ascii="Arial Nova Light" w:hAnsi="Arial Nova Light"/>
          <w:b/>
          <w:bCs/>
          <w:sz w:val="28"/>
          <w:szCs w:val="28"/>
          <w:lang w:val="es-MX"/>
        </w:rPr>
      </w:pPr>
    </w:p>
    <w:tbl>
      <w:tblPr>
        <w:tblStyle w:val="Tablaconcuadrcula"/>
        <w:tblW w:w="6799" w:type="dxa"/>
        <w:jc w:val="center"/>
        <w:tblLook w:val="04A0" w:firstRow="1" w:lastRow="0" w:firstColumn="1" w:lastColumn="0" w:noHBand="0" w:noVBand="1"/>
      </w:tblPr>
      <w:tblGrid>
        <w:gridCol w:w="2263"/>
        <w:gridCol w:w="4536"/>
      </w:tblGrid>
      <w:tr w:rsidR="006A3345" w:rsidRPr="00FF479D" w14:paraId="64B50954" w14:textId="77777777" w:rsidTr="007C6D4F">
        <w:trPr>
          <w:jc w:val="center"/>
        </w:trPr>
        <w:tc>
          <w:tcPr>
            <w:tcW w:w="2263" w:type="dxa"/>
            <w:vAlign w:val="center"/>
          </w:tcPr>
          <w:p w14:paraId="5BE2F7E1"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Astro</w:t>
            </w:r>
          </w:p>
        </w:tc>
        <w:tc>
          <w:tcPr>
            <w:tcW w:w="4536" w:type="dxa"/>
            <w:vAlign w:val="center"/>
          </w:tcPr>
          <w:p w14:paraId="2D4C5712" w14:textId="77777777" w:rsidR="006A3345" w:rsidRPr="00FF479D" w:rsidRDefault="001E3B0B"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w:t>
            </w:r>
            <w:r w:rsidR="00E04B6A" w:rsidRPr="00FF479D">
              <w:rPr>
                <w:rFonts w:ascii="Arial Nova Light" w:hAnsi="Arial Nova Light" w:cstheme="minorHAnsi"/>
                <w:lang w:val="es-MX"/>
              </w:rPr>
              <w:t xml:space="preserve"> </w:t>
            </w:r>
            <w:r w:rsidRPr="00FF479D">
              <w:rPr>
                <w:rFonts w:ascii="Arial Nova Light" w:hAnsi="Arial Nova Light" w:cstheme="minorHAnsi"/>
                <w:lang w:val="es-MX"/>
              </w:rPr>
              <w:t>P</w:t>
            </w:r>
            <w:r w:rsidR="000E7F4A" w:rsidRPr="00FF479D">
              <w:rPr>
                <w:rFonts w:ascii="Arial Nova Light" w:hAnsi="Arial Nova Light" w:cstheme="minorHAnsi"/>
                <w:lang w:val="es-MX"/>
              </w:rPr>
              <w:t>r</w:t>
            </w:r>
            <w:r w:rsidRPr="00FF479D">
              <w:rPr>
                <w:rFonts w:ascii="Arial Nova Light" w:hAnsi="Arial Nova Light" w:cstheme="minorHAnsi"/>
                <w:lang w:val="es-MX"/>
              </w:rPr>
              <w:t xml:space="preserve"> | </w:t>
            </w:r>
            <w:r w:rsidR="00E923BE" w:rsidRPr="00FF479D">
              <w:rPr>
                <w:rFonts w:ascii="Arial Nova Light" w:hAnsi="Arial Nova Light" w:cstheme="minorHAnsi"/>
                <w:lang w:val="es-MX"/>
              </w:rPr>
              <w:t>RegFP</w:t>
            </w:r>
            <w:r w:rsidRPr="00FF479D">
              <w:rPr>
                <w:rFonts w:ascii="Arial Nova Light" w:hAnsi="Arial Nova Light" w:cstheme="minorHAnsi"/>
                <w:lang w:val="es-MX"/>
              </w:rPr>
              <w:t xml:space="preserve"> | </w:t>
            </w:r>
            <w:r w:rsidR="00E923BE" w:rsidRPr="00FF479D">
              <w:rPr>
                <w:rFonts w:ascii="Arial Nova Light" w:hAnsi="Arial Nova Light" w:cstheme="minorHAnsi"/>
                <w:lang w:val="es-MX"/>
              </w:rPr>
              <w:t>X</w:t>
            </w:r>
            <w:r w:rsidRPr="00FF479D">
              <w:rPr>
                <w:rFonts w:ascii="Arial Nova Light" w:hAnsi="Arial Nova Light" w:cstheme="minorHAnsi"/>
                <w:lang w:val="es-MX"/>
              </w:rPr>
              <w:t xml:space="preserve"> | R | </w:t>
            </w:r>
            <w:r w:rsidR="000563BD">
              <w:rPr>
                <w:rFonts w:ascii="Arial Nova Light" w:hAnsi="Arial Nova Light" w:cstheme="minorHAnsi"/>
                <w:lang w:val="es-MX"/>
              </w:rPr>
              <w:t>Signo</w:t>
            </w:r>
            <w:r w:rsidR="00BA38B4" w:rsidRPr="00FF479D">
              <w:rPr>
                <w:rFonts w:ascii="Arial Nova Light" w:hAnsi="Arial Nova Light" w:cstheme="minorHAnsi"/>
                <w:lang w:val="es-MX"/>
              </w:rPr>
              <w:t xml:space="preserve"> </w:t>
            </w:r>
            <w:r w:rsidRPr="00FF479D">
              <w:rPr>
                <w:rFonts w:ascii="Arial Nova Light" w:hAnsi="Arial Nova Light" w:cstheme="minorHAnsi"/>
                <w:lang w:val="es-MX"/>
              </w:rPr>
              <w:t>|</w:t>
            </w:r>
          </w:p>
        </w:tc>
      </w:tr>
      <w:tr w:rsidR="006A3345" w:rsidRPr="00FF479D" w14:paraId="2AE42730" w14:textId="77777777" w:rsidTr="007C6D4F">
        <w:trPr>
          <w:jc w:val="center"/>
        </w:trPr>
        <w:tc>
          <w:tcPr>
            <w:tcW w:w="2263" w:type="dxa"/>
            <w:vAlign w:val="center"/>
          </w:tcPr>
          <w:p w14:paraId="1033D9C6"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Sol</w:t>
            </w:r>
          </w:p>
        </w:tc>
        <w:tc>
          <w:tcPr>
            <w:tcW w:w="4536" w:type="dxa"/>
            <w:vAlign w:val="center"/>
          </w:tcPr>
          <w:p w14:paraId="303636E1" w14:textId="453A401F"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+X20 |  | Tauro |</w:t>
            </w:r>
          </w:p>
        </w:tc>
      </w:tr>
      <w:tr w:rsidR="006A3345" w:rsidRPr="00FF479D" w14:paraId="2766B2C8" w14:textId="77777777" w:rsidTr="007C6D4F">
        <w:trPr>
          <w:jc w:val="center"/>
        </w:trPr>
        <w:tc>
          <w:tcPr>
            <w:tcW w:w="2263" w:type="dxa"/>
            <w:vAlign w:val="center"/>
          </w:tcPr>
          <w:p w14:paraId="0DC020ED"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Luna</w:t>
            </w:r>
          </w:p>
        </w:tc>
        <w:tc>
          <w:tcPr>
            <w:tcW w:w="4536" w:type="dxa"/>
            <w:vAlign w:val="center"/>
          </w:tcPr>
          <w:p w14:paraId="1EBBD853" w14:textId="23876E09"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Piscis |</w:t>
            </w:r>
          </w:p>
        </w:tc>
      </w:tr>
      <w:tr w:rsidR="006A3345" w:rsidRPr="00FF479D" w14:paraId="1193DC67" w14:textId="77777777" w:rsidTr="007C6D4F">
        <w:trPr>
          <w:jc w:val="center"/>
        </w:trPr>
        <w:tc>
          <w:tcPr>
            <w:tcW w:w="2263" w:type="dxa"/>
            <w:vAlign w:val="center"/>
          </w:tcPr>
          <w:p w14:paraId="29E57933"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Mercurio</w:t>
            </w:r>
          </w:p>
        </w:tc>
        <w:tc>
          <w:tcPr>
            <w:tcW w:w="4536" w:type="dxa"/>
            <w:vAlign w:val="center"/>
          </w:tcPr>
          <w:p w14:paraId="63676B7F" w14:textId="7BA507E1"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 Géminis |</w:t>
            </w:r>
          </w:p>
        </w:tc>
      </w:tr>
      <w:tr w:rsidR="006A3345" w:rsidRPr="00FF479D" w14:paraId="19FBFAC6" w14:textId="77777777" w:rsidTr="007C6D4F">
        <w:trPr>
          <w:jc w:val="center"/>
        </w:trPr>
        <w:tc>
          <w:tcPr>
            <w:tcW w:w="2263" w:type="dxa"/>
            <w:vAlign w:val="center"/>
          </w:tcPr>
          <w:p w14:paraId="707B1928"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Venus</w:t>
            </w:r>
          </w:p>
        </w:tc>
        <w:tc>
          <w:tcPr>
            <w:tcW w:w="4536" w:type="dxa"/>
            <w:vAlign w:val="center"/>
          </w:tcPr>
          <w:p w14:paraId="3D810725" w14:textId="0CBDB890"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 |  |  |  | Tauro |</w:t>
            </w:r>
          </w:p>
        </w:tc>
      </w:tr>
      <w:tr w:rsidR="006A3345" w:rsidRPr="00FF479D" w14:paraId="64E50977" w14:textId="77777777" w:rsidTr="007C6D4F">
        <w:trPr>
          <w:jc w:val="center"/>
        </w:trPr>
        <w:tc>
          <w:tcPr>
            <w:tcW w:w="2263" w:type="dxa"/>
            <w:vAlign w:val="center"/>
          </w:tcPr>
          <w:p w14:paraId="72D039B8"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Marte</w:t>
            </w:r>
          </w:p>
        </w:tc>
        <w:tc>
          <w:tcPr>
            <w:tcW w:w="4536" w:type="dxa"/>
            <w:vAlign w:val="center"/>
          </w:tcPr>
          <w:p w14:paraId="39434619" w14:textId="66134445"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Cáncer |</w:t>
            </w:r>
          </w:p>
        </w:tc>
      </w:tr>
      <w:tr w:rsidR="006A3345" w:rsidRPr="00FF479D" w14:paraId="70B5651A" w14:textId="77777777" w:rsidTr="007C6D4F">
        <w:trPr>
          <w:jc w:val="center"/>
        </w:trPr>
        <w:tc>
          <w:tcPr>
            <w:tcW w:w="2263" w:type="dxa"/>
            <w:vAlign w:val="center"/>
          </w:tcPr>
          <w:p w14:paraId="41A91902"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Júpiter</w:t>
            </w:r>
          </w:p>
        </w:tc>
        <w:tc>
          <w:tcPr>
            <w:tcW w:w="4536" w:type="dxa"/>
            <w:vAlign w:val="center"/>
          </w:tcPr>
          <w:p w14:paraId="0F314875" w14:textId="00CAEA88"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+Pr18 |  |  |  | Géminis |</w:t>
            </w:r>
          </w:p>
        </w:tc>
      </w:tr>
      <w:tr w:rsidR="006A3345" w:rsidRPr="00FF479D" w14:paraId="1D30DA7E" w14:textId="77777777" w:rsidTr="007C6D4F">
        <w:trPr>
          <w:jc w:val="center"/>
        </w:trPr>
        <w:tc>
          <w:tcPr>
            <w:tcW w:w="2263" w:type="dxa"/>
            <w:vAlign w:val="center"/>
          </w:tcPr>
          <w:p w14:paraId="79F483EA"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Saturno</w:t>
            </w:r>
          </w:p>
        </w:tc>
        <w:tc>
          <w:tcPr>
            <w:tcW w:w="4536" w:type="dxa"/>
            <w:vAlign w:val="center"/>
          </w:tcPr>
          <w:p w14:paraId="34759062" w14:textId="62951567"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Pr17 | RegFP |  | R | Capricornio |</w:t>
            </w:r>
          </w:p>
        </w:tc>
      </w:tr>
      <w:tr w:rsidR="006A3345" w:rsidRPr="00FF479D" w14:paraId="445125B9" w14:textId="77777777" w:rsidTr="007C6D4F">
        <w:trPr>
          <w:jc w:val="center"/>
        </w:trPr>
        <w:tc>
          <w:tcPr>
            <w:tcW w:w="2263" w:type="dxa"/>
            <w:vAlign w:val="center"/>
          </w:tcPr>
          <w:p w14:paraId="763AD3E9"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Urano</w:t>
            </w:r>
          </w:p>
        </w:tc>
        <w:tc>
          <w:tcPr>
            <w:tcW w:w="4536" w:type="dxa"/>
            <w:vAlign w:val="center"/>
          </w:tcPr>
          <w:p w14:paraId="49E07E11" w14:textId="4D5AD03B"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+Pr18 |  |  | R | Capricornio |</w:t>
            </w:r>
          </w:p>
        </w:tc>
      </w:tr>
      <w:tr w:rsidR="006A3345" w:rsidRPr="00FF479D" w14:paraId="7867E6B8" w14:textId="77777777" w:rsidTr="007C6D4F">
        <w:trPr>
          <w:jc w:val="center"/>
        </w:trPr>
        <w:tc>
          <w:tcPr>
            <w:tcW w:w="2263" w:type="dxa"/>
            <w:vAlign w:val="center"/>
          </w:tcPr>
          <w:p w14:paraId="7820F1FC"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Neptuno</w:t>
            </w:r>
          </w:p>
        </w:tc>
        <w:tc>
          <w:tcPr>
            <w:tcW w:w="4536" w:type="dxa"/>
            <w:vAlign w:val="center"/>
          </w:tcPr>
          <w:p w14:paraId="22F05133" w14:textId="22D103F5"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Pr13 |  |  | R | Capricornio |</w:t>
            </w:r>
          </w:p>
        </w:tc>
      </w:tr>
      <w:tr w:rsidR="006A3345" w:rsidRPr="00FF479D" w14:paraId="7A14D7DD" w14:textId="77777777" w:rsidTr="007C6D4F">
        <w:trPr>
          <w:jc w:val="center"/>
        </w:trPr>
        <w:tc>
          <w:tcPr>
            <w:tcW w:w="2263" w:type="dxa"/>
            <w:vAlign w:val="center"/>
          </w:tcPr>
          <w:p w14:paraId="450B0ED7"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Plutón</w:t>
            </w:r>
          </w:p>
        </w:tc>
        <w:tc>
          <w:tcPr>
            <w:tcW w:w="4536" w:type="dxa"/>
            <w:vAlign w:val="center"/>
          </w:tcPr>
          <w:p w14:paraId="54451A75" w14:textId="3565EEB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+Pr12 | RegFP |  | R | Escorpio |</w:t>
            </w:r>
          </w:p>
        </w:tc>
      </w:tr>
      <w:tr w:rsidR="006A3345" w:rsidRPr="00FF479D" w14:paraId="3E07BAB8" w14:textId="77777777" w:rsidTr="007C6D4F">
        <w:trPr>
          <w:jc w:val="center"/>
        </w:trPr>
        <w:tc>
          <w:tcPr>
            <w:tcW w:w="2263" w:type="dxa"/>
            <w:vAlign w:val="center"/>
          </w:tcPr>
          <w:p w14:paraId="0CAA1F91"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Nodo Norte Real</w:t>
            </w:r>
          </w:p>
        </w:tc>
        <w:tc>
          <w:tcPr>
            <w:tcW w:w="4536" w:type="dxa"/>
            <w:vAlign w:val="center"/>
          </w:tcPr>
          <w:p w14:paraId="7589AEE7" w14:textId="5A3D41EA"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 Piscis |</w:t>
            </w:r>
          </w:p>
        </w:tc>
      </w:tr>
      <w:tr w:rsidR="006A3345" w:rsidRPr="00FF479D" w14:paraId="158B6379" w14:textId="77777777" w:rsidTr="007C6D4F">
        <w:trPr>
          <w:jc w:val="center"/>
        </w:trPr>
        <w:tc>
          <w:tcPr>
            <w:tcW w:w="2263" w:type="dxa"/>
            <w:vAlign w:val="center"/>
          </w:tcPr>
          <w:p w14:paraId="499306C6"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Nodo Sur Real</w:t>
            </w:r>
          </w:p>
        </w:tc>
        <w:tc>
          <w:tcPr>
            <w:tcW w:w="4536" w:type="dxa"/>
            <w:vAlign w:val="center"/>
          </w:tcPr>
          <w:p w14:paraId="2877C348" w14:textId="731F6DA6"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Virgo |</w:t>
            </w:r>
          </w:p>
        </w:tc>
      </w:tr>
      <w:tr w:rsidR="006A3345" w:rsidRPr="00FF479D" w14:paraId="02907AEB" w14:textId="77777777" w:rsidTr="007C6D4F">
        <w:trPr>
          <w:jc w:val="center"/>
        </w:trPr>
        <w:tc>
          <w:tcPr>
            <w:tcW w:w="2263" w:type="dxa"/>
            <w:vAlign w:val="center"/>
          </w:tcPr>
          <w:p w14:paraId="1F73C2EB"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Quirón</w:t>
            </w:r>
          </w:p>
        </w:tc>
        <w:tc>
          <w:tcPr>
            <w:tcW w:w="4536" w:type="dxa"/>
            <w:vAlign w:val="center"/>
          </w:tcPr>
          <w:p w14:paraId="3709806C" w14:textId="2BE4B04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Cáncer |</w:t>
            </w:r>
          </w:p>
        </w:tc>
      </w:tr>
      <w:tr w:rsidR="006A3345" w:rsidRPr="00FF479D" w14:paraId="3D68A1BA" w14:textId="77777777" w:rsidTr="007C6D4F">
        <w:trPr>
          <w:jc w:val="center"/>
        </w:trPr>
        <w:tc>
          <w:tcPr>
            <w:tcW w:w="2263" w:type="dxa"/>
            <w:vAlign w:val="center"/>
          </w:tcPr>
          <w:p w14:paraId="7BC82803"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Lilith</w:t>
            </w:r>
          </w:p>
        </w:tc>
        <w:tc>
          <w:tcPr>
            <w:tcW w:w="4536" w:type="dxa"/>
            <w:vAlign w:val="center"/>
          </w:tcPr>
          <w:p w14:paraId="48B40675" w14:textId="3242F5A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Libra |</w:t>
            </w:r>
          </w:p>
        </w:tc>
      </w:tr>
      <w:tr w:rsidR="006A3345" w:rsidRPr="00FF479D" w14:paraId="4FAD7C6F" w14:textId="77777777" w:rsidTr="007C6D4F">
        <w:trPr>
          <w:jc w:val="center"/>
        </w:trPr>
        <w:tc>
          <w:tcPr>
            <w:tcW w:w="2263" w:type="dxa"/>
            <w:vAlign w:val="center"/>
          </w:tcPr>
          <w:p w14:paraId="721133A2"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cstheme="minorHAnsi"/>
                <w:lang w:val="es-MX"/>
              </w:rPr>
              <w:t>Sol Negro</w:t>
            </w:r>
          </w:p>
        </w:tc>
        <w:tc>
          <w:tcPr>
            <w:tcW w:w="4536" w:type="dxa"/>
            <w:vAlign w:val="center"/>
          </w:tcPr>
          <w:p w14:paraId="18F6D09B" w14:textId="10FB9ADC"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Aries |</w:t>
            </w:r>
          </w:p>
        </w:tc>
      </w:tr>
      <w:tr w:rsidR="006A3345" w:rsidRPr="00FF479D" w14:paraId="4C2314E0" w14:textId="77777777" w:rsidTr="007C6D4F">
        <w:trPr>
          <w:jc w:val="center"/>
        </w:trPr>
        <w:tc>
          <w:tcPr>
            <w:tcW w:w="2263" w:type="dxa"/>
            <w:vAlign w:val="center"/>
          </w:tcPr>
          <w:p w14:paraId="4D8B9C05"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Vertex</w:t>
            </w:r>
          </w:p>
        </w:tc>
        <w:tc>
          <w:tcPr>
            <w:tcW w:w="4536" w:type="dxa"/>
            <w:vAlign w:val="center"/>
          </w:tcPr>
          <w:p w14:paraId="7FED42A8" w14:textId="6BEBE766"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+Pr3 |  |  |  | Piscis |</w:t>
            </w:r>
          </w:p>
        </w:tc>
      </w:tr>
      <w:tr w:rsidR="006A3345" w:rsidRPr="00FF479D" w14:paraId="247BF207" w14:textId="77777777" w:rsidTr="007C6D4F">
        <w:trPr>
          <w:jc w:val="center"/>
        </w:trPr>
        <w:tc>
          <w:tcPr>
            <w:tcW w:w="2263" w:type="dxa"/>
            <w:vAlign w:val="center"/>
          </w:tcPr>
          <w:p w14:paraId="78E4BA4D"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Antivertex</w:t>
            </w:r>
          </w:p>
        </w:tc>
        <w:tc>
          <w:tcPr>
            <w:tcW w:w="4536" w:type="dxa"/>
            <w:vAlign w:val="center"/>
          </w:tcPr>
          <w:p w14:paraId="79CC0F82" w14:textId="41D11B82"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+Pr3 |  |  |  | Virgo |</w:t>
            </w:r>
          </w:p>
        </w:tc>
      </w:tr>
      <w:tr w:rsidR="006A3345" w:rsidRPr="00FF479D" w14:paraId="181E4760" w14:textId="77777777" w:rsidTr="007C6D4F">
        <w:trPr>
          <w:jc w:val="center"/>
        </w:trPr>
        <w:tc>
          <w:tcPr>
            <w:tcW w:w="2263" w:type="dxa"/>
            <w:vAlign w:val="center"/>
          </w:tcPr>
          <w:p w14:paraId="4200BD80"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Ceres</w:t>
            </w:r>
          </w:p>
        </w:tc>
        <w:tc>
          <w:tcPr>
            <w:tcW w:w="4536" w:type="dxa"/>
            <w:vAlign w:val="center"/>
          </w:tcPr>
          <w:p w14:paraId="3172B1DD" w14:textId="6259035D"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 Tauro |</w:t>
            </w:r>
          </w:p>
        </w:tc>
      </w:tr>
      <w:tr w:rsidR="006A3345" w:rsidRPr="00FF479D" w14:paraId="5116FB4F" w14:textId="77777777" w:rsidTr="007C6D4F">
        <w:trPr>
          <w:jc w:val="center"/>
        </w:trPr>
        <w:tc>
          <w:tcPr>
            <w:tcW w:w="2263" w:type="dxa"/>
            <w:vAlign w:val="center"/>
          </w:tcPr>
          <w:p w14:paraId="5CA4EA6A"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lastRenderedPageBreak/>
              <w:t>Palas</w:t>
            </w:r>
          </w:p>
        </w:tc>
        <w:tc>
          <w:tcPr>
            <w:tcW w:w="4536" w:type="dxa"/>
            <w:vAlign w:val="center"/>
          </w:tcPr>
          <w:p w14:paraId="3DC1DBB8" w14:textId="1E2E597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Piscis |</w:t>
            </w:r>
          </w:p>
        </w:tc>
      </w:tr>
      <w:tr w:rsidR="006A3345" w:rsidRPr="00FF479D" w14:paraId="75004D00" w14:textId="77777777" w:rsidTr="007C6D4F">
        <w:trPr>
          <w:jc w:val="center"/>
        </w:trPr>
        <w:tc>
          <w:tcPr>
            <w:tcW w:w="2263" w:type="dxa"/>
            <w:vAlign w:val="center"/>
          </w:tcPr>
          <w:p w14:paraId="79B3DAE4"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Juno</w:t>
            </w:r>
          </w:p>
        </w:tc>
        <w:tc>
          <w:tcPr>
            <w:tcW w:w="4536" w:type="dxa"/>
            <w:vAlign w:val="center"/>
          </w:tcPr>
          <w:p w14:paraId="03E14AD4" w14:textId="77EE7D99"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Leo |</w:t>
            </w:r>
          </w:p>
        </w:tc>
      </w:tr>
      <w:tr w:rsidR="006A3345" w:rsidRPr="00FF479D" w14:paraId="1218CB4F" w14:textId="77777777" w:rsidTr="007C6D4F">
        <w:trPr>
          <w:jc w:val="center"/>
        </w:trPr>
        <w:tc>
          <w:tcPr>
            <w:tcW w:w="2263" w:type="dxa"/>
            <w:vAlign w:val="center"/>
          </w:tcPr>
          <w:p w14:paraId="2796FCBA"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Vesta</w:t>
            </w:r>
          </w:p>
        </w:tc>
        <w:tc>
          <w:tcPr>
            <w:tcW w:w="4536" w:type="dxa"/>
            <w:vAlign w:val="center"/>
          </w:tcPr>
          <w:p w14:paraId="666A2BA2" w14:textId="4B81F3A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 | RegFP |  |  | Capricornio |</w:t>
            </w:r>
          </w:p>
        </w:tc>
      </w:tr>
      <w:tr w:rsidR="006A3345" w:rsidRPr="00FF479D" w14:paraId="5082D17C" w14:textId="77777777" w:rsidTr="007C6D4F">
        <w:trPr>
          <w:jc w:val="center"/>
        </w:trPr>
        <w:tc>
          <w:tcPr>
            <w:tcW w:w="2263" w:type="dxa"/>
            <w:vAlign w:val="center"/>
          </w:tcPr>
          <w:p w14:paraId="5C3C46ED"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Eris</w:t>
            </w:r>
          </w:p>
        </w:tc>
        <w:tc>
          <w:tcPr>
            <w:tcW w:w="4536" w:type="dxa"/>
            <w:vAlign w:val="center"/>
          </w:tcPr>
          <w:p w14:paraId="0F79D8E7" w14:textId="474277B6"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Pr7 | RegFP | X13 |  | Aries |</w:t>
            </w:r>
          </w:p>
        </w:tc>
      </w:tr>
      <w:tr w:rsidR="006A3345" w:rsidRPr="00FF479D" w14:paraId="3482E879" w14:textId="77777777" w:rsidTr="007C6D4F">
        <w:trPr>
          <w:jc w:val="center"/>
        </w:trPr>
        <w:tc>
          <w:tcPr>
            <w:tcW w:w="2263" w:type="dxa"/>
            <w:vAlign w:val="center"/>
          </w:tcPr>
          <w:p w14:paraId="45AB6B65"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Sol Blanco</w:t>
            </w:r>
          </w:p>
        </w:tc>
        <w:tc>
          <w:tcPr>
            <w:tcW w:w="4536" w:type="dxa"/>
            <w:vAlign w:val="center"/>
          </w:tcPr>
          <w:p w14:paraId="5C43EA5D" w14:textId="2D5EFD53"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*Pr2 | RegFP |  |  | Escorpio |</w:t>
            </w:r>
          </w:p>
        </w:tc>
      </w:tr>
      <w:tr w:rsidR="006A3345" w:rsidRPr="00FF479D" w14:paraId="5674D3CA" w14:textId="77777777" w:rsidTr="007C6D4F">
        <w:trPr>
          <w:jc w:val="center"/>
        </w:trPr>
        <w:tc>
          <w:tcPr>
            <w:tcW w:w="2263" w:type="dxa"/>
            <w:vAlign w:val="center"/>
          </w:tcPr>
          <w:p w14:paraId="1D1D3902"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Luna Blanca</w:t>
            </w:r>
          </w:p>
        </w:tc>
        <w:tc>
          <w:tcPr>
            <w:tcW w:w="4536" w:type="dxa"/>
            <w:vAlign w:val="center"/>
          </w:tcPr>
          <w:p w14:paraId="0520CD68" w14:textId="3C29D203"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*Pr2 |  |  |  | Tauro |</w:t>
            </w:r>
          </w:p>
        </w:tc>
      </w:tr>
      <w:tr w:rsidR="006A3345" w:rsidRPr="00FF479D" w14:paraId="765FE655" w14:textId="77777777" w:rsidTr="007C6D4F">
        <w:trPr>
          <w:jc w:val="center"/>
        </w:trPr>
        <w:tc>
          <w:tcPr>
            <w:tcW w:w="2263" w:type="dxa"/>
            <w:vAlign w:val="center"/>
          </w:tcPr>
          <w:p w14:paraId="5AEDD163"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Quaoar</w:t>
            </w:r>
          </w:p>
        </w:tc>
        <w:tc>
          <w:tcPr>
            <w:tcW w:w="4536" w:type="dxa"/>
            <w:vAlign w:val="center"/>
          </w:tcPr>
          <w:p w14:paraId="7086971B" w14:textId="31F967F9"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*Pr17 |  |  | R | Escorpio |</w:t>
            </w:r>
          </w:p>
        </w:tc>
      </w:tr>
      <w:tr w:rsidR="006A3345" w:rsidRPr="00FF479D" w14:paraId="5CE0F87C" w14:textId="77777777" w:rsidTr="007C6D4F">
        <w:trPr>
          <w:jc w:val="center"/>
        </w:trPr>
        <w:tc>
          <w:tcPr>
            <w:tcW w:w="2263" w:type="dxa"/>
            <w:vAlign w:val="center"/>
          </w:tcPr>
          <w:p w14:paraId="58145113"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Sedna</w:t>
            </w:r>
          </w:p>
        </w:tc>
        <w:tc>
          <w:tcPr>
            <w:tcW w:w="4536" w:type="dxa"/>
            <w:vAlign w:val="center"/>
          </w:tcPr>
          <w:p w14:paraId="1E772C08" w14:textId="2270988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Tauro |</w:t>
            </w:r>
          </w:p>
        </w:tc>
      </w:tr>
      <w:tr w:rsidR="006A3345" w:rsidRPr="00FF479D" w14:paraId="5324A354" w14:textId="77777777" w:rsidTr="007C6D4F">
        <w:trPr>
          <w:jc w:val="center"/>
        </w:trPr>
        <w:tc>
          <w:tcPr>
            <w:tcW w:w="2263" w:type="dxa"/>
            <w:vAlign w:val="center"/>
          </w:tcPr>
          <w:p w14:paraId="3DA9951F"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Varuna</w:t>
            </w:r>
          </w:p>
        </w:tc>
        <w:tc>
          <w:tcPr>
            <w:tcW w:w="4536" w:type="dxa"/>
            <w:vAlign w:val="center"/>
          </w:tcPr>
          <w:p w14:paraId="2DCAAB91" w14:textId="16E6805B"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 Géminis |</w:t>
            </w:r>
          </w:p>
        </w:tc>
      </w:tr>
      <w:tr w:rsidR="006A3345" w:rsidRPr="00FF479D" w14:paraId="7F8C3161" w14:textId="77777777" w:rsidTr="007C6D4F">
        <w:trPr>
          <w:jc w:val="center"/>
        </w:trPr>
        <w:tc>
          <w:tcPr>
            <w:tcW w:w="2263" w:type="dxa"/>
            <w:vAlign w:val="center"/>
          </w:tcPr>
          <w:p w14:paraId="3F9ABC8F"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Nessus</w:t>
            </w:r>
          </w:p>
        </w:tc>
        <w:tc>
          <w:tcPr>
            <w:tcW w:w="4536" w:type="dxa"/>
            <w:vAlign w:val="center"/>
          </w:tcPr>
          <w:p w14:paraId="2E409B22" w14:textId="03B4BA29"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R | Virgo |</w:t>
            </w:r>
          </w:p>
        </w:tc>
      </w:tr>
      <w:tr w:rsidR="006A3345" w:rsidRPr="00FF479D" w14:paraId="36588EA5" w14:textId="77777777" w:rsidTr="007C6D4F">
        <w:trPr>
          <w:jc w:val="center"/>
        </w:trPr>
        <w:tc>
          <w:tcPr>
            <w:tcW w:w="2263" w:type="dxa"/>
            <w:vAlign w:val="center"/>
          </w:tcPr>
          <w:p w14:paraId="404F41C3"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Waldemath Lilith</w:t>
            </w:r>
          </w:p>
        </w:tc>
        <w:tc>
          <w:tcPr>
            <w:tcW w:w="4536" w:type="dxa"/>
            <w:vAlign w:val="center"/>
          </w:tcPr>
          <w:p w14:paraId="3B9AA27E" w14:textId="5AA2E004"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Cáncer |</w:t>
            </w:r>
          </w:p>
        </w:tc>
      </w:tr>
      <w:tr w:rsidR="006A3345" w:rsidRPr="00FF479D" w14:paraId="1478ACD0" w14:textId="77777777" w:rsidTr="007C6D4F">
        <w:trPr>
          <w:jc w:val="center"/>
        </w:trPr>
        <w:tc>
          <w:tcPr>
            <w:tcW w:w="2263" w:type="dxa"/>
            <w:vAlign w:val="center"/>
          </w:tcPr>
          <w:p w14:paraId="7E6525BB"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Waldemath Priapus</w:t>
            </w:r>
          </w:p>
        </w:tc>
        <w:tc>
          <w:tcPr>
            <w:tcW w:w="4536" w:type="dxa"/>
            <w:vAlign w:val="center"/>
          </w:tcPr>
          <w:p w14:paraId="09657651" w14:textId="0C2B4E5F"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Capricornio |</w:t>
            </w:r>
          </w:p>
        </w:tc>
      </w:tr>
      <w:tr w:rsidR="006A3345" w:rsidRPr="00FF479D" w14:paraId="1410664B" w14:textId="77777777" w:rsidTr="007C6D4F">
        <w:trPr>
          <w:jc w:val="center"/>
        </w:trPr>
        <w:tc>
          <w:tcPr>
            <w:tcW w:w="2263" w:type="dxa"/>
            <w:vAlign w:val="center"/>
          </w:tcPr>
          <w:p w14:paraId="748A618E"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Sol Negro Real</w:t>
            </w:r>
          </w:p>
        </w:tc>
        <w:tc>
          <w:tcPr>
            <w:tcW w:w="4536" w:type="dxa"/>
            <w:vAlign w:val="center"/>
          </w:tcPr>
          <w:p w14:paraId="7BCD750D" w14:textId="01C3DC7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R | Tauro |</w:t>
            </w:r>
          </w:p>
        </w:tc>
      </w:tr>
      <w:tr w:rsidR="006A3345" w:rsidRPr="00FF479D" w14:paraId="536D0C37" w14:textId="77777777" w:rsidTr="007C6D4F">
        <w:trPr>
          <w:jc w:val="center"/>
        </w:trPr>
        <w:tc>
          <w:tcPr>
            <w:tcW w:w="2263" w:type="dxa"/>
            <w:vAlign w:val="center"/>
          </w:tcPr>
          <w:p w14:paraId="5430F461"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Lilith Real</w:t>
            </w:r>
          </w:p>
        </w:tc>
        <w:tc>
          <w:tcPr>
            <w:tcW w:w="4536" w:type="dxa"/>
            <w:vAlign w:val="center"/>
          </w:tcPr>
          <w:p w14:paraId="751C22B9" w14:textId="0E9D0BB3"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R | Escorpio |</w:t>
            </w:r>
          </w:p>
        </w:tc>
      </w:tr>
      <w:tr w:rsidR="006A3345" w:rsidRPr="00FF479D" w14:paraId="4BABFB13" w14:textId="77777777" w:rsidTr="007C6D4F">
        <w:trPr>
          <w:jc w:val="center"/>
        </w:trPr>
        <w:tc>
          <w:tcPr>
            <w:tcW w:w="2263" w:type="dxa"/>
            <w:vAlign w:val="center"/>
          </w:tcPr>
          <w:p w14:paraId="197A814F"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Lilith 2</w:t>
            </w:r>
          </w:p>
        </w:tc>
        <w:tc>
          <w:tcPr>
            <w:tcW w:w="4536" w:type="dxa"/>
            <w:vAlign w:val="center"/>
          </w:tcPr>
          <w:p w14:paraId="0BBF79B0" w14:textId="445777A4"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*Pr3 |  |  |  | Libra |</w:t>
            </w:r>
          </w:p>
        </w:tc>
      </w:tr>
      <w:tr w:rsidR="006A3345" w:rsidRPr="00FF479D" w14:paraId="536A7194" w14:textId="77777777" w:rsidTr="007C6D4F">
        <w:trPr>
          <w:jc w:val="center"/>
        </w:trPr>
        <w:tc>
          <w:tcPr>
            <w:tcW w:w="2263" w:type="dxa"/>
            <w:vAlign w:val="center"/>
          </w:tcPr>
          <w:p w14:paraId="1FCBF334"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Sol Negro 2</w:t>
            </w:r>
          </w:p>
        </w:tc>
        <w:tc>
          <w:tcPr>
            <w:tcW w:w="4536" w:type="dxa"/>
          </w:tcPr>
          <w:p w14:paraId="6E3DC98F" w14:textId="7453E879"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*Pr3 |  |  |  | Aries |</w:t>
            </w:r>
          </w:p>
        </w:tc>
      </w:tr>
      <w:tr w:rsidR="006A3345" w:rsidRPr="00FF479D" w14:paraId="75A732E2" w14:textId="77777777" w:rsidTr="007C6D4F">
        <w:trPr>
          <w:jc w:val="center"/>
        </w:trPr>
        <w:tc>
          <w:tcPr>
            <w:tcW w:w="2263" w:type="dxa"/>
            <w:vAlign w:val="center"/>
          </w:tcPr>
          <w:p w14:paraId="359413B5"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Hygeia</w:t>
            </w:r>
          </w:p>
        </w:tc>
        <w:tc>
          <w:tcPr>
            <w:tcW w:w="4536" w:type="dxa"/>
            <w:vAlign w:val="center"/>
          </w:tcPr>
          <w:p w14:paraId="0CC4D189" w14:textId="7A87B0CC"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*Pr5 | RegFP |  | R | Sagitario |</w:t>
            </w:r>
          </w:p>
        </w:tc>
      </w:tr>
      <w:tr w:rsidR="006A3345" w:rsidRPr="00FF479D" w14:paraId="2E23B9A0" w14:textId="77777777" w:rsidTr="007C6D4F">
        <w:trPr>
          <w:jc w:val="center"/>
        </w:trPr>
        <w:tc>
          <w:tcPr>
            <w:tcW w:w="2263" w:type="dxa"/>
            <w:vAlign w:val="center"/>
          </w:tcPr>
          <w:p w14:paraId="2A57F832"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Sylvia</w:t>
            </w:r>
          </w:p>
        </w:tc>
        <w:tc>
          <w:tcPr>
            <w:tcW w:w="4536" w:type="dxa"/>
            <w:vAlign w:val="center"/>
          </w:tcPr>
          <w:p w14:paraId="0BD965D1" w14:textId="23FADE43"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 | RegFP |  | R | Libra |</w:t>
            </w:r>
          </w:p>
        </w:tc>
      </w:tr>
      <w:tr w:rsidR="006A3345" w:rsidRPr="00FF479D" w14:paraId="5C16BC54" w14:textId="77777777" w:rsidTr="007C6D4F">
        <w:trPr>
          <w:jc w:val="center"/>
        </w:trPr>
        <w:tc>
          <w:tcPr>
            <w:tcW w:w="2263" w:type="dxa"/>
            <w:vAlign w:val="center"/>
          </w:tcPr>
          <w:p w14:paraId="2B94F988"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Hektor</w:t>
            </w:r>
          </w:p>
        </w:tc>
        <w:tc>
          <w:tcPr>
            <w:tcW w:w="4536" w:type="dxa"/>
            <w:vAlign w:val="center"/>
          </w:tcPr>
          <w:p w14:paraId="0D35980C" w14:textId="6C01A796"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Leo |</w:t>
            </w:r>
          </w:p>
        </w:tc>
      </w:tr>
      <w:tr w:rsidR="006A3345" w:rsidRPr="00FF479D" w14:paraId="3582CF06" w14:textId="77777777" w:rsidTr="007C6D4F">
        <w:trPr>
          <w:jc w:val="center"/>
        </w:trPr>
        <w:tc>
          <w:tcPr>
            <w:tcW w:w="2263" w:type="dxa"/>
            <w:vAlign w:val="center"/>
          </w:tcPr>
          <w:p w14:paraId="6F43D6A7"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Europa</w:t>
            </w:r>
          </w:p>
        </w:tc>
        <w:tc>
          <w:tcPr>
            <w:tcW w:w="4536" w:type="dxa"/>
            <w:vAlign w:val="center"/>
          </w:tcPr>
          <w:p w14:paraId="188EB357" w14:textId="5520847D"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Pr12 |  |  | R | Virgo |</w:t>
            </w:r>
          </w:p>
        </w:tc>
      </w:tr>
      <w:tr w:rsidR="006A3345" w:rsidRPr="00FF479D" w14:paraId="05C035B1" w14:textId="77777777" w:rsidTr="007C6D4F">
        <w:trPr>
          <w:jc w:val="center"/>
        </w:trPr>
        <w:tc>
          <w:tcPr>
            <w:tcW w:w="2263" w:type="dxa"/>
            <w:vAlign w:val="center"/>
          </w:tcPr>
          <w:p w14:paraId="764CD86B"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Davida</w:t>
            </w:r>
          </w:p>
        </w:tc>
        <w:tc>
          <w:tcPr>
            <w:tcW w:w="4536" w:type="dxa"/>
            <w:vAlign w:val="center"/>
          </w:tcPr>
          <w:p w14:paraId="7D176665" w14:textId="7A7544BD"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Pr16 |  | X9 |  | Acuario |</w:t>
            </w:r>
          </w:p>
        </w:tc>
      </w:tr>
      <w:tr w:rsidR="006A3345" w:rsidRPr="00FF479D" w14:paraId="633A8EF0" w14:textId="77777777" w:rsidTr="007C6D4F">
        <w:trPr>
          <w:jc w:val="center"/>
        </w:trPr>
        <w:tc>
          <w:tcPr>
            <w:tcW w:w="2263" w:type="dxa"/>
            <w:vAlign w:val="center"/>
          </w:tcPr>
          <w:p w14:paraId="39D88AA9"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Interamnia</w:t>
            </w:r>
          </w:p>
        </w:tc>
        <w:tc>
          <w:tcPr>
            <w:tcW w:w="4536" w:type="dxa"/>
            <w:vAlign w:val="center"/>
          </w:tcPr>
          <w:p w14:paraId="434C5A8C" w14:textId="0CF72840"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Pr7 |  |  | R | Sagitario |</w:t>
            </w:r>
          </w:p>
        </w:tc>
      </w:tr>
      <w:tr w:rsidR="006A3345" w:rsidRPr="00FF479D" w14:paraId="53E12B66" w14:textId="77777777" w:rsidTr="007C6D4F">
        <w:trPr>
          <w:jc w:val="center"/>
        </w:trPr>
        <w:tc>
          <w:tcPr>
            <w:tcW w:w="2263" w:type="dxa"/>
            <w:vAlign w:val="center"/>
          </w:tcPr>
          <w:p w14:paraId="588A8479"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Camilla</w:t>
            </w:r>
          </w:p>
        </w:tc>
        <w:tc>
          <w:tcPr>
            <w:tcW w:w="4536" w:type="dxa"/>
            <w:vAlign w:val="center"/>
          </w:tcPr>
          <w:p w14:paraId="5508F664" w14:textId="4080737C"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R | Escorpio |</w:t>
            </w:r>
          </w:p>
        </w:tc>
      </w:tr>
      <w:tr w:rsidR="006A3345" w:rsidRPr="00FF479D" w14:paraId="6BE530B7" w14:textId="77777777" w:rsidTr="007C6D4F">
        <w:trPr>
          <w:jc w:val="center"/>
        </w:trPr>
        <w:tc>
          <w:tcPr>
            <w:tcW w:w="2263" w:type="dxa"/>
            <w:vAlign w:val="center"/>
          </w:tcPr>
          <w:p w14:paraId="004AD66E"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Cybele</w:t>
            </w:r>
          </w:p>
        </w:tc>
        <w:tc>
          <w:tcPr>
            <w:tcW w:w="4536" w:type="dxa"/>
            <w:vAlign w:val="center"/>
          </w:tcPr>
          <w:p w14:paraId="5210DC6D" w14:textId="640E80DC"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+Pr11 |  |  |  | Capricornio |</w:t>
            </w:r>
          </w:p>
        </w:tc>
      </w:tr>
      <w:tr w:rsidR="006A3345" w:rsidRPr="00FF479D" w14:paraId="29E46920" w14:textId="77777777" w:rsidTr="007C6D4F">
        <w:trPr>
          <w:jc w:val="center"/>
        </w:trPr>
        <w:tc>
          <w:tcPr>
            <w:tcW w:w="2263" w:type="dxa"/>
            <w:vAlign w:val="center"/>
          </w:tcPr>
          <w:p w14:paraId="528AD304"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Chariklo</w:t>
            </w:r>
          </w:p>
        </w:tc>
        <w:tc>
          <w:tcPr>
            <w:tcW w:w="4536" w:type="dxa"/>
            <w:vAlign w:val="center"/>
          </w:tcPr>
          <w:p w14:paraId="32CE2815" w14:textId="33A23978"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Pr15 |  |  |  | Géminis |</w:t>
            </w:r>
          </w:p>
        </w:tc>
      </w:tr>
      <w:tr w:rsidR="006A3345" w:rsidRPr="00FF479D" w14:paraId="41A6BED3" w14:textId="77777777" w:rsidTr="007C6D4F">
        <w:trPr>
          <w:jc w:val="center"/>
        </w:trPr>
        <w:tc>
          <w:tcPr>
            <w:tcW w:w="2263" w:type="dxa"/>
            <w:vAlign w:val="center"/>
          </w:tcPr>
          <w:p w14:paraId="3AA1ACA5"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Iris</w:t>
            </w:r>
          </w:p>
        </w:tc>
        <w:tc>
          <w:tcPr>
            <w:tcW w:w="4536" w:type="dxa"/>
            <w:vAlign w:val="center"/>
          </w:tcPr>
          <w:p w14:paraId="6768FC5F" w14:textId="5D3D6330"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Leo |</w:t>
            </w:r>
          </w:p>
        </w:tc>
      </w:tr>
      <w:tr w:rsidR="006A3345" w:rsidRPr="00FF479D" w14:paraId="3AB9C469" w14:textId="77777777" w:rsidTr="007C6D4F">
        <w:trPr>
          <w:jc w:val="center"/>
        </w:trPr>
        <w:tc>
          <w:tcPr>
            <w:tcW w:w="2263" w:type="dxa"/>
            <w:vAlign w:val="center"/>
          </w:tcPr>
          <w:p w14:paraId="34F37739"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Eunomia</w:t>
            </w:r>
          </w:p>
        </w:tc>
        <w:tc>
          <w:tcPr>
            <w:tcW w:w="4536" w:type="dxa"/>
            <w:vAlign w:val="center"/>
          </w:tcPr>
          <w:p w14:paraId="7B31A5FD" w14:textId="4EFAB316"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Acuario |</w:t>
            </w:r>
          </w:p>
        </w:tc>
      </w:tr>
      <w:tr w:rsidR="006A3345" w:rsidRPr="00FF479D" w14:paraId="3C913DBB" w14:textId="77777777" w:rsidTr="007C6D4F">
        <w:trPr>
          <w:jc w:val="center"/>
        </w:trPr>
        <w:tc>
          <w:tcPr>
            <w:tcW w:w="2263" w:type="dxa"/>
            <w:vAlign w:val="center"/>
          </w:tcPr>
          <w:p w14:paraId="03B0C066"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Euphrosyne</w:t>
            </w:r>
          </w:p>
        </w:tc>
        <w:tc>
          <w:tcPr>
            <w:tcW w:w="4536" w:type="dxa"/>
            <w:vAlign w:val="center"/>
          </w:tcPr>
          <w:p w14:paraId="2ED1AAC6" w14:textId="7B7FF94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Aries |</w:t>
            </w:r>
          </w:p>
        </w:tc>
      </w:tr>
      <w:tr w:rsidR="006A3345" w:rsidRPr="00FF479D" w14:paraId="2E828F47" w14:textId="77777777" w:rsidTr="007C6D4F">
        <w:trPr>
          <w:jc w:val="center"/>
        </w:trPr>
        <w:tc>
          <w:tcPr>
            <w:tcW w:w="2263" w:type="dxa"/>
            <w:vAlign w:val="center"/>
          </w:tcPr>
          <w:p w14:paraId="2AF9F392"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Orcus</w:t>
            </w:r>
          </w:p>
        </w:tc>
        <w:tc>
          <w:tcPr>
            <w:tcW w:w="4536" w:type="dxa"/>
            <w:vAlign w:val="center"/>
          </w:tcPr>
          <w:p w14:paraId="5201EA33" w14:textId="57B3FA5B"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Pr7 | RegFP |  |  | Leo |</w:t>
            </w:r>
          </w:p>
        </w:tc>
      </w:tr>
      <w:tr w:rsidR="006A3345" w:rsidRPr="00FF479D" w14:paraId="78CF85C9" w14:textId="77777777" w:rsidTr="007C6D4F">
        <w:trPr>
          <w:jc w:val="center"/>
        </w:trPr>
        <w:tc>
          <w:tcPr>
            <w:tcW w:w="2263" w:type="dxa"/>
            <w:vAlign w:val="center"/>
          </w:tcPr>
          <w:p w14:paraId="61BF6E15"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Pholus</w:t>
            </w:r>
          </w:p>
        </w:tc>
        <w:tc>
          <w:tcPr>
            <w:tcW w:w="4536" w:type="dxa"/>
            <w:vAlign w:val="center"/>
          </w:tcPr>
          <w:p w14:paraId="07EF0CED" w14:textId="277038B0"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+Pr5 | RegFP |  |  | Géminis |</w:t>
            </w:r>
          </w:p>
        </w:tc>
      </w:tr>
      <w:tr w:rsidR="006A3345" w:rsidRPr="00FF479D" w14:paraId="04DB0FE8" w14:textId="77777777" w:rsidTr="007C6D4F">
        <w:trPr>
          <w:jc w:val="center"/>
        </w:trPr>
        <w:tc>
          <w:tcPr>
            <w:tcW w:w="2263" w:type="dxa"/>
            <w:vAlign w:val="center"/>
          </w:tcPr>
          <w:p w14:paraId="4C4C57DF"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Hermione</w:t>
            </w:r>
          </w:p>
        </w:tc>
        <w:tc>
          <w:tcPr>
            <w:tcW w:w="4536" w:type="dxa"/>
            <w:vAlign w:val="center"/>
          </w:tcPr>
          <w:p w14:paraId="27D3D690" w14:textId="6331D284"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 Piscis |</w:t>
            </w:r>
          </w:p>
        </w:tc>
      </w:tr>
      <w:tr w:rsidR="006A3345" w:rsidRPr="00FF479D" w14:paraId="05B673EC" w14:textId="77777777" w:rsidTr="007C6D4F">
        <w:trPr>
          <w:jc w:val="center"/>
        </w:trPr>
        <w:tc>
          <w:tcPr>
            <w:tcW w:w="2263" w:type="dxa"/>
            <w:vAlign w:val="center"/>
          </w:tcPr>
          <w:p w14:paraId="62FDF698"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Ixion</w:t>
            </w:r>
          </w:p>
        </w:tc>
        <w:tc>
          <w:tcPr>
            <w:tcW w:w="4536" w:type="dxa"/>
            <w:vAlign w:val="center"/>
          </w:tcPr>
          <w:p w14:paraId="43EA11B7" w14:textId="27ABCA0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Pr3 | RegFP |  | R | Escorpio |</w:t>
            </w:r>
          </w:p>
        </w:tc>
      </w:tr>
      <w:tr w:rsidR="006A3345" w:rsidRPr="00FF479D" w14:paraId="7BCE0DD2" w14:textId="77777777" w:rsidTr="007C6D4F">
        <w:trPr>
          <w:jc w:val="center"/>
        </w:trPr>
        <w:tc>
          <w:tcPr>
            <w:tcW w:w="2263" w:type="dxa"/>
            <w:vAlign w:val="center"/>
          </w:tcPr>
          <w:p w14:paraId="4389E16D"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Haumea</w:t>
            </w:r>
          </w:p>
        </w:tc>
        <w:tc>
          <w:tcPr>
            <w:tcW w:w="4536" w:type="dxa"/>
            <w:vAlign w:val="center"/>
          </w:tcPr>
          <w:p w14:paraId="1B99F162" w14:textId="5606EB5B"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R | Virgo |</w:t>
            </w:r>
          </w:p>
        </w:tc>
      </w:tr>
      <w:tr w:rsidR="006A3345" w:rsidRPr="00FF479D" w14:paraId="1299CC5D" w14:textId="77777777" w:rsidTr="007C6D4F">
        <w:trPr>
          <w:jc w:val="center"/>
        </w:trPr>
        <w:tc>
          <w:tcPr>
            <w:tcW w:w="2263" w:type="dxa"/>
            <w:vAlign w:val="center"/>
          </w:tcPr>
          <w:p w14:paraId="2AF52D99"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Makemake</w:t>
            </w:r>
          </w:p>
        </w:tc>
        <w:tc>
          <w:tcPr>
            <w:tcW w:w="4536" w:type="dxa"/>
            <w:vAlign w:val="center"/>
          </w:tcPr>
          <w:p w14:paraId="1AE3073F" w14:textId="619370A7"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R | Virgo |</w:t>
            </w:r>
          </w:p>
        </w:tc>
      </w:tr>
      <w:tr w:rsidR="006A3345" w:rsidRPr="00FF479D" w14:paraId="26328EE4" w14:textId="77777777" w:rsidTr="007C6D4F">
        <w:trPr>
          <w:jc w:val="center"/>
        </w:trPr>
        <w:tc>
          <w:tcPr>
            <w:tcW w:w="2263" w:type="dxa"/>
            <w:vAlign w:val="center"/>
          </w:tcPr>
          <w:p w14:paraId="3141C269"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Bamberga</w:t>
            </w:r>
          </w:p>
        </w:tc>
        <w:tc>
          <w:tcPr>
            <w:tcW w:w="4536" w:type="dxa"/>
            <w:vAlign w:val="center"/>
          </w:tcPr>
          <w:p w14:paraId="42CBF995" w14:textId="1E421524"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Pr19 | RegFP |  | R | Virgo |</w:t>
            </w:r>
          </w:p>
        </w:tc>
      </w:tr>
      <w:tr w:rsidR="006A3345" w:rsidRPr="00FF479D" w14:paraId="2300342E" w14:textId="77777777" w:rsidTr="007C6D4F">
        <w:trPr>
          <w:jc w:val="center"/>
        </w:trPr>
        <w:tc>
          <w:tcPr>
            <w:tcW w:w="2263" w:type="dxa"/>
            <w:vAlign w:val="center"/>
          </w:tcPr>
          <w:p w14:paraId="7CA0786C"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lastRenderedPageBreak/>
              <w:t>Patientia</w:t>
            </w:r>
          </w:p>
        </w:tc>
        <w:tc>
          <w:tcPr>
            <w:tcW w:w="4536" w:type="dxa"/>
            <w:vAlign w:val="center"/>
          </w:tcPr>
          <w:p w14:paraId="3338BEE5" w14:textId="59CD2A0C"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Acuario |</w:t>
            </w:r>
          </w:p>
        </w:tc>
      </w:tr>
      <w:tr w:rsidR="006A3345" w:rsidRPr="00FF479D" w14:paraId="7F999945" w14:textId="77777777" w:rsidTr="007C6D4F">
        <w:trPr>
          <w:jc w:val="center"/>
        </w:trPr>
        <w:tc>
          <w:tcPr>
            <w:tcW w:w="2263" w:type="dxa"/>
            <w:vAlign w:val="center"/>
          </w:tcPr>
          <w:p w14:paraId="59DE8C25"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Thisbe</w:t>
            </w:r>
          </w:p>
        </w:tc>
        <w:tc>
          <w:tcPr>
            <w:tcW w:w="4536" w:type="dxa"/>
            <w:vAlign w:val="center"/>
          </w:tcPr>
          <w:p w14:paraId="49B35390" w14:textId="6B9E8425"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Leo |</w:t>
            </w:r>
          </w:p>
        </w:tc>
      </w:tr>
      <w:tr w:rsidR="006A3345" w:rsidRPr="00FF479D" w14:paraId="4940B862" w14:textId="77777777" w:rsidTr="007C6D4F">
        <w:trPr>
          <w:jc w:val="center"/>
        </w:trPr>
        <w:tc>
          <w:tcPr>
            <w:tcW w:w="2263" w:type="dxa"/>
            <w:vAlign w:val="center"/>
          </w:tcPr>
          <w:p w14:paraId="4299E3BA"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Herculina</w:t>
            </w:r>
          </w:p>
        </w:tc>
        <w:tc>
          <w:tcPr>
            <w:tcW w:w="4536" w:type="dxa"/>
            <w:vAlign w:val="center"/>
          </w:tcPr>
          <w:p w14:paraId="24C2338F" w14:textId="34063358"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Aries |</w:t>
            </w:r>
          </w:p>
        </w:tc>
      </w:tr>
      <w:tr w:rsidR="006A3345" w:rsidRPr="00FF479D" w14:paraId="745B68EA" w14:textId="77777777" w:rsidTr="007C6D4F">
        <w:trPr>
          <w:jc w:val="center"/>
        </w:trPr>
        <w:tc>
          <w:tcPr>
            <w:tcW w:w="2263" w:type="dxa"/>
            <w:vAlign w:val="center"/>
          </w:tcPr>
          <w:p w14:paraId="52EE73B9"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Doris</w:t>
            </w:r>
          </w:p>
        </w:tc>
        <w:tc>
          <w:tcPr>
            <w:tcW w:w="4536" w:type="dxa"/>
            <w:vAlign w:val="center"/>
          </w:tcPr>
          <w:p w14:paraId="20DA5E2B" w14:textId="4AB2C46A"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Pr12 |  |  |  | Piscis |</w:t>
            </w:r>
          </w:p>
        </w:tc>
      </w:tr>
      <w:tr w:rsidR="006A3345" w:rsidRPr="00FF479D" w14:paraId="20E0EBDE" w14:textId="77777777" w:rsidTr="007C6D4F">
        <w:trPr>
          <w:jc w:val="center"/>
        </w:trPr>
        <w:tc>
          <w:tcPr>
            <w:tcW w:w="2263" w:type="dxa"/>
            <w:vAlign w:val="center"/>
          </w:tcPr>
          <w:p w14:paraId="71D4DC48"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Ursula</w:t>
            </w:r>
          </w:p>
        </w:tc>
        <w:tc>
          <w:tcPr>
            <w:tcW w:w="4536" w:type="dxa"/>
            <w:vAlign w:val="center"/>
          </w:tcPr>
          <w:p w14:paraId="0E1398FD" w14:textId="15379B5F"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+Pr20 | RegFP |  |  | Cáncer |</w:t>
            </w:r>
          </w:p>
        </w:tc>
      </w:tr>
      <w:tr w:rsidR="006A3345" w:rsidRPr="00FF479D" w14:paraId="034DBB71" w14:textId="77777777" w:rsidTr="007C6D4F">
        <w:trPr>
          <w:jc w:val="center"/>
        </w:trPr>
        <w:tc>
          <w:tcPr>
            <w:tcW w:w="2263" w:type="dxa"/>
            <w:vAlign w:val="center"/>
          </w:tcPr>
          <w:p w14:paraId="6FC561D6"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Eugenia</w:t>
            </w:r>
          </w:p>
        </w:tc>
        <w:tc>
          <w:tcPr>
            <w:tcW w:w="4536" w:type="dxa"/>
            <w:vAlign w:val="center"/>
          </w:tcPr>
          <w:p w14:paraId="024745CF" w14:textId="4D4B5011"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Tauro |</w:t>
            </w:r>
          </w:p>
        </w:tc>
      </w:tr>
      <w:tr w:rsidR="006A3345" w:rsidRPr="00FF479D" w14:paraId="12A717BF" w14:textId="77777777" w:rsidTr="007C6D4F">
        <w:trPr>
          <w:jc w:val="center"/>
        </w:trPr>
        <w:tc>
          <w:tcPr>
            <w:tcW w:w="2263" w:type="dxa"/>
            <w:vAlign w:val="center"/>
          </w:tcPr>
          <w:p w14:paraId="581C9C18"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Amphitrite</w:t>
            </w:r>
          </w:p>
        </w:tc>
        <w:tc>
          <w:tcPr>
            <w:tcW w:w="4536" w:type="dxa"/>
            <w:vAlign w:val="center"/>
          </w:tcPr>
          <w:p w14:paraId="5C9D1E7A" w14:textId="331807D5"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+Pr12 |  |  | R | Escorpio |</w:t>
            </w:r>
          </w:p>
        </w:tc>
      </w:tr>
      <w:tr w:rsidR="006A3345" w:rsidRPr="00FF479D" w14:paraId="059C9695" w14:textId="77777777" w:rsidTr="007C6D4F">
        <w:trPr>
          <w:jc w:val="center"/>
        </w:trPr>
        <w:tc>
          <w:tcPr>
            <w:tcW w:w="2263" w:type="dxa"/>
            <w:vAlign w:val="center"/>
          </w:tcPr>
          <w:p w14:paraId="2F46C3AB"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Diotima</w:t>
            </w:r>
          </w:p>
        </w:tc>
        <w:tc>
          <w:tcPr>
            <w:tcW w:w="4536" w:type="dxa"/>
            <w:vAlign w:val="center"/>
          </w:tcPr>
          <w:p w14:paraId="48CD4353" w14:textId="3320CBB5"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Pr17 |  |  |  | Cáncer |</w:t>
            </w:r>
          </w:p>
        </w:tc>
      </w:tr>
      <w:tr w:rsidR="006A3345" w:rsidRPr="00FF479D" w14:paraId="1EED4461" w14:textId="77777777" w:rsidTr="007C6D4F">
        <w:trPr>
          <w:jc w:val="center"/>
        </w:trPr>
        <w:tc>
          <w:tcPr>
            <w:tcW w:w="2263" w:type="dxa"/>
            <w:vAlign w:val="center"/>
          </w:tcPr>
          <w:p w14:paraId="634973EB"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Fortuna</w:t>
            </w:r>
          </w:p>
        </w:tc>
        <w:tc>
          <w:tcPr>
            <w:tcW w:w="4536" w:type="dxa"/>
            <w:vAlign w:val="center"/>
          </w:tcPr>
          <w:p w14:paraId="13F0FB81" w14:textId="3599C3C6"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*Pr8 |  |  |  | Capricornio |</w:t>
            </w:r>
          </w:p>
        </w:tc>
      </w:tr>
      <w:tr w:rsidR="006A3345" w:rsidRPr="00FF479D" w14:paraId="329ECB95" w14:textId="77777777" w:rsidTr="007C6D4F">
        <w:trPr>
          <w:jc w:val="center"/>
        </w:trPr>
        <w:tc>
          <w:tcPr>
            <w:tcW w:w="2263" w:type="dxa"/>
            <w:vAlign w:val="center"/>
          </w:tcPr>
          <w:p w14:paraId="0F64FFC7"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Egeria</w:t>
            </w:r>
          </w:p>
        </w:tc>
        <w:tc>
          <w:tcPr>
            <w:tcW w:w="4536" w:type="dxa"/>
            <w:vAlign w:val="center"/>
          </w:tcPr>
          <w:p w14:paraId="30B53429" w14:textId="5F28D8F7"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R | Escorpio |</w:t>
            </w:r>
          </w:p>
        </w:tc>
      </w:tr>
      <w:tr w:rsidR="006A3345" w:rsidRPr="00FF479D" w14:paraId="2A41BA9E" w14:textId="77777777" w:rsidTr="007C6D4F">
        <w:trPr>
          <w:jc w:val="center"/>
        </w:trPr>
        <w:tc>
          <w:tcPr>
            <w:tcW w:w="2263" w:type="dxa"/>
            <w:vAlign w:val="center"/>
          </w:tcPr>
          <w:p w14:paraId="10F4DFEF"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Themis</w:t>
            </w:r>
          </w:p>
        </w:tc>
        <w:tc>
          <w:tcPr>
            <w:tcW w:w="4536" w:type="dxa"/>
            <w:vAlign w:val="center"/>
          </w:tcPr>
          <w:p w14:paraId="1D3F8E45" w14:textId="69CB5161"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 Piscis |</w:t>
            </w:r>
          </w:p>
        </w:tc>
      </w:tr>
      <w:tr w:rsidR="006A3345" w:rsidRPr="00FF479D" w14:paraId="412FFCE1" w14:textId="77777777" w:rsidTr="007C6D4F">
        <w:trPr>
          <w:jc w:val="center"/>
        </w:trPr>
        <w:tc>
          <w:tcPr>
            <w:tcW w:w="2263" w:type="dxa"/>
            <w:vAlign w:val="center"/>
          </w:tcPr>
          <w:p w14:paraId="36A1192A"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Aurora</w:t>
            </w:r>
          </w:p>
        </w:tc>
        <w:tc>
          <w:tcPr>
            <w:tcW w:w="4536" w:type="dxa"/>
            <w:vAlign w:val="center"/>
          </w:tcPr>
          <w:p w14:paraId="5D4F2AF6" w14:textId="25349B1A"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Pr4 |  |  | R | Sagitario |</w:t>
            </w:r>
          </w:p>
        </w:tc>
      </w:tr>
      <w:tr w:rsidR="006A3345" w:rsidRPr="00FF479D" w14:paraId="1B18DB93" w14:textId="77777777" w:rsidTr="007C6D4F">
        <w:trPr>
          <w:jc w:val="center"/>
        </w:trPr>
        <w:tc>
          <w:tcPr>
            <w:tcW w:w="2263" w:type="dxa"/>
            <w:vAlign w:val="center"/>
          </w:tcPr>
          <w:p w14:paraId="69051196"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Alauda</w:t>
            </w:r>
          </w:p>
        </w:tc>
        <w:tc>
          <w:tcPr>
            <w:tcW w:w="4536" w:type="dxa"/>
            <w:vAlign w:val="center"/>
          </w:tcPr>
          <w:p w14:paraId="02809D22" w14:textId="1E27197D"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+Pr9 |  |  | R | Sagitario |</w:t>
            </w:r>
          </w:p>
        </w:tc>
      </w:tr>
      <w:tr w:rsidR="006A3345" w:rsidRPr="00FF479D" w14:paraId="4AF1AE49" w14:textId="77777777" w:rsidTr="007C6D4F">
        <w:trPr>
          <w:jc w:val="center"/>
        </w:trPr>
        <w:tc>
          <w:tcPr>
            <w:tcW w:w="2263" w:type="dxa"/>
            <w:vAlign w:val="center"/>
          </w:tcPr>
          <w:p w14:paraId="23AC4F0D"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Aletheia</w:t>
            </w:r>
          </w:p>
        </w:tc>
        <w:tc>
          <w:tcPr>
            <w:tcW w:w="4536" w:type="dxa"/>
            <w:vAlign w:val="center"/>
          </w:tcPr>
          <w:p w14:paraId="24617C7E" w14:textId="517168FF"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Géminis |</w:t>
            </w:r>
          </w:p>
        </w:tc>
      </w:tr>
      <w:tr w:rsidR="006A3345" w:rsidRPr="00FF479D" w14:paraId="387DE522" w14:textId="77777777" w:rsidTr="007C6D4F">
        <w:trPr>
          <w:jc w:val="center"/>
        </w:trPr>
        <w:tc>
          <w:tcPr>
            <w:tcW w:w="2263" w:type="dxa"/>
            <w:vAlign w:val="center"/>
          </w:tcPr>
          <w:p w14:paraId="34B80F6C"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Palma</w:t>
            </w:r>
          </w:p>
        </w:tc>
        <w:tc>
          <w:tcPr>
            <w:tcW w:w="4536" w:type="dxa"/>
            <w:vAlign w:val="center"/>
          </w:tcPr>
          <w:p w14:paraId="1434611A" w14:textId="58092D85"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Pr15 |  |  |  | Aries |</w:t>
            </w:r>
          </w:p>
        </w:tc>
      </w:tr>
      <w:tr w:rsidR="006A3345" w:rsidRPr="00FF479D" w14:paraId="3ECA625F" w14:textId="77777777" w:rsidTr="007C6D4F">
        <w:trPr>
          <w:jc w:val="center"/>
        </w:trPr>
        <w:tc>
          <w:tcPr>
            <w:tcW w:w="2263" w:type="dxa"/>
            <w:vAlign w:val="center"/>
          </w:tcPr>
          <w:p w14:paraId="50CC1627"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Nemesis</w:t>
            </w:r>
          </w:p>
        </w:tc>
        <w:tc>
          <w:tcPr>
            <w:tcW w:w="4536" w:type="dxa"/>
            <w:vAlign w:val="center"/>
          </w:tcPr>
          <w:p w14:paraId="407AB6FA" w14:textId="50181F2A"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R | Sagitario |</w:t>
            </w:r>
          </w:p>
        </w:tc>
      </w:tr>
      <w:tr w:rsidR="006A3345" w:rsidRPr="00FF479D" w14:paraId="3AFD0BB9" w14:textId="77777777" w:rsidTr="007C6D4F">
        <w:trPr>
          <w:jc w:val="center"/>
        </w:trPr>
        <w:tc>
          <w:tcPr>
            <w:tcW w:w="2263" w:type="dxa"/>
            <w:vAlign w:val="center"/>
          </w:tcPr>
          <w:p w14:paraId="752CB046"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Psyche</w:t>
            </w:r>
          </w:p>
        </w:tc>
        <w:tc>
          <w:tcPr>
            <w:tcW w:w="4536" w:type="dxa"/>
            <w:vAlign w:val="center"/>
          </w:tcPr>
          <w:p w14:paraId="4E735E7F" w14:textId="19E6694F"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Pr11 |  |  |  | Acuario |</w:t>
            </w:r>
          </w:p>
        </w:tc>
      </w:tr>
      <w:tr w:rsidR="006A3345" w:rsidRPr="00FF479D" w14:paraId="1B4F5DA0" w14:textId="77777777" w:rsidTr="007C6D4F">
        <w:trPr>
          <w:jc w:val="center"/>
        </w:trPr>
        <w:tc>
          <w:tcPr>
            <w:tcW w:w="2263" w:type="dxa"/>
            <w:vAlign w:val="center"/>
          </w:tcPr>
          <w:p w14:paraId="18B78D07"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Hebe</w:t>
            </w:r>
          </w:p>
        </w:tc>
        <w:tc>
          <w:tcPr>
            <w:tcW w:w="4536" w:type="dxa"/>
            <w:vAlign w:val="center"/>
          </w:tcPr>
          <w:p w14:paraId="54AA10B2" w14:textId="6425B222"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+Pr12 |  | +X18 |  | Leo |</w:t>
            </w:r>
          </w:p>
        </w:tc>
      </w:tr>
      <w:tr w:rsidR="006A3345" w:rsidRPr="00FF479D" w14:paraId="6BF37761" w14:textId="77777777" w:rsidTr="007C6D4F">
        <w:trPr>
          <w:jc w:val="center"/>
        </w:trPr>
        <w:tc>
          <w:tcPr>
            <w:tcW w:w="2263" w:type="dxa"/>
            <w:vAlign w:val="center"/>
          </w:tcPr>
          <w:p w14:paraId="4EC77840"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Lachesis</w:t>
            </w:r>
          </w:p>
        </w:tc>
        <w:tc>
          <w:tcPr>
            <w:tcW w:w="4536" w:type="dxa"/>
            <w:vAlign w:val="center"/>
          </w:tcPr>
          <w:p w14:paraId="555D00C5" w14:textId="60BB3C20"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 |  |  |  | Acuario |</w:t>
            </w:r>
          </w:p>
        </w:tc>
      </w:tr>
      <w:tr w:rsidR="006A3345" w:rsidRPr="00FF479D" w14:paraId="36995955" w14:textId="77777777" w:rsidTr="007C6D4F">
        <w:trPr>
          <w:jc w:val="center"/>
        </w:trPr>
        <w:tc>
          <w:tcPr>
            <w:tcW w:w="2263" w:type="dxa"/>
            <w:vAlign w:val="center"/>
          </w:tcPr>
          <w:p w14:paraId="7637C111"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Daphne</w:t>
            </w:r>
          </w:p>
        </w:tc>
        <w:tc>
          <w:tcPr>
            <w:tcW w:w="4536" w:type="dxa"/>
            <w:vAlign w:val="center"/>
          </w:tcPr>
          <w:p w14:paraId="53F69AB1" w14:textId="00F1F84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 Cáncer |</w:t>
            </w:r>
          </w:p>
        </w:tc>
      </w:tr>
      <w:tr w:rsidR="006A3345" w:rsidRPr="00FF479D" w14:paraId="4FA209C5" w14:textId="77777777" w:rsidTr="007C6D4F">
        <w:trPr>
          <w:jc w:val="center"/>
        </w:trPr>
        <w:tc>
          <w:tcPr>
            <w:tcW w:w="2263" w:type="dxa"/>
            <w:vAlign w:val="center"/>
          </w:tcPr>
          <w:p w14:paraId="3404F456"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Bertha</w:t>
            </w:r>
          </w:p>
        </w:tc>
        <w:tc>
          <w:tcPr>
            <w:tcW w:w="4536" w:type="dxa"/>
            <w:vAlign w:val="center"/>
          </w:tcPr>
          <w:p w14:paraId="3D1E54A5" w14:textId="79BCC407"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X3 |  | Tauro |</w:t>
            </w:r>
          </w:p>
        </w:tc>
      </w:tr>
      <w:tr w:rsidR="006A3345" w:rsidRPr="00FF479D" w14:paraId="18055C98" w14:textId="77777777" w:rsidTr="007C6D4F">
        <w:trPr>
          <w:jc w:val="center"/>
        </w:trPr>
        <w:tc>
          <w:tcPr>
            <w:tcW w:w="2263" w:type="dxa"/>
            <w:vAlign w:val="center"/>
          </w:tcPr>
          <w:p w14:paraId="165D9D84"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Freia</w:t>
            </w:r>
          </w:p>
        </w:tc>
        <w:tc>
          <w:tcPr>
            <w:tcW w:w="4536" w:type="dxa"/>
            <w:vAlign w:val="center"/>
          </w:tcPr>
          <w:p w14:paraId="2070875A" w14:textId="33434DB8"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+Pr14 |  |  |  | Cáncer |</w:t>
            </w:r>
          </w:p>
        </w:tc>
      </w:tr>
      <w:tr w:rsidR="006A3345" w:rsidRPr="00FF479D" w14:paraId="78B97DE4" w14:textId="77777777" w:rsidTr="007C6D4F">
        <w:trPr>
          <w:jc w:val="center"/>
        </w:trPr>
        <w:tc>
          <w:tcPr>
            <w:tcW w:w="2263" w:type="dxa"/>
            <w:vAlign w:val="center"/>
          </w:tcPr>
          <w:p w14:paraId="20BDDEFB"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Winchester</w:t>
            </w:r>
          </w:p>
        </w:tc>
        <w:tc>
          <w:tcPr>
            <w:tcW w:w="4536" w:type="dxa"/>
            <w:vAlign w:val="center"/>
          </w:tcPr>
          <w:p w14:paraId="2F1FF9A8" w14:textId="58670096"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Piscis |</w:t>
            </w:r>
          </w:p>
        </w:tc>
      </w:tr>
      <w:tr w:rsidR="006A3345" w:rsidRPr="00FF479D" w14:paraId="006F3461" w14:textId="77777777" w:rsidTr="007C6D4F">
        <w:trPr>
          <w:jc w:val="center"/>
        </w:trPr>
        <w:tc>
          <w:tcPr>
            <w:tcW w:w="2263" w:type="dxa"/>
            <w:vAlign w:val="center"/>
          </w:tcPr>
          <w:p w14:paraId="7F1F8830"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Hilda</w:t>
            </w:r>
          </w:p>
        </w:tc>
        <w:tc>
          <w:tcPr>
            <w:tcW w:w="4536" w:type="dxa"/>
            <w:vAlign w:val="center"/>
          </w:tcPr>
          <w:p w14:paraId="77B89D15" w14:textId="2A45E70B"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Pr3 | RegFP |  |  | Leo |</w:t>
            </w:r>
          </w:p>
        </w:tc>
      </w:tr>
      <w:tr w:rsidR="006A3345" w:rsidRPr="00FF479D" w14:paraId="2CD4321F" w14:textId="77777777" w:rsidTr="007C6D4F">
        <w:trPr>
          <w:jc w:val="center"/>
        </w:trPr>
        <w:tc>
          <w:tcPr>
            <w:tcW w:w="2263" w:type="dxa"/>
            <w:vAlign w:val="center"/>
          </w:tcPr>
          <w:p w14:paraId="4539298E"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Pretoria</w:t>
            </w:r>
          </w:p>
        </w:tc>
        <w:tc>
          <w:tcPr>
            <w:tcW w:w="4536" w:type="dxa"/>
            <w:vAlign w:val="center"/>
          </w:tcPr>
          <w:p w14:paraId="3CFC0EE5" w14:textId="386E424F"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Pr5 |  |  | R | Sagitario |</w:t>
            </w:r>
          </w:p>
        </w:tc>
      </w:tr>
      <w:tr w:rsidR="006A3345" w:rsidRPr="00FF479D" w14:paraId="72666867" w14:textId="77777777" w:rsidTr="007C6D4F">
        <w:trPr>
          <w:jc w:val="center"/>
        </w:trPr>
        <w:tc>
          <w:tcPr>
            <w:tcW w:w="2263" w:type="dxa"/>
            <w:vAlign w:val="center"/>
          </w:tcPr>
          <w:p w14:paraId="63939B50"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Metis</w:t>
            </w:r>
          </w:p>
        </w:tc>
        <w:tc>
          <w:tcPr>
            <w:tcW w:w="4536" w:type="dxa"/>
            <w:vAlign w:val="center"/>
          </w:tcPr>
          <w:p w14:paraId="30BA33EA" w14:textId="11D2B2C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Acuario |</w:t>
            </w:r>
          </w:p>
        </w:tc>
      </w:tr>
      <w:tr w:rsidR="006A3345" w:rsidRPr="00FF479D" w14:paraId="7D6A8349" w14:textId="77777777" w:rsidTr="007C6D4F">
        <w:trPr>
          <w:jc w:val="center"/>
        </w:trPr>
        <w:tc>
          <w:tcPr>
            <w:tcW w:w="2263" w:type="dxa"/>
            <w:vAlign w:val="center"/>
          </w:tcPr>
          <w:p w14:paraId="5DC033CC" w14:textId="77777777" w:rsidR="006A3345" w:rsidRPr="00FF479D" w:rsidRDefault="006A3345" w:rsidP="0031065F">
            <w:pPr>
              <w:pStyle w:val="Prrafodelista"/>
              <w:spacing w:before="120" w:after="120"/>
              <w:ind w:left="0"/>
              <w:jc w:val="center"/>
              <w:rPr>
                <w:rFonts w:ascii="Arial Nova Light" w:hAnsi="Arial Nova Light" w:cstheme="minorHAnsi"/>
                <w:lang w:val="es-MX"/>
              </w:rPr>
            </w:pPr>
            <w:r w:rsidRPr="00FF479D">
              <w:rPr>
                <w:rFonts w:ascii="Arial Nova Light" w:hAnsi="Arial Nova Light" w:cstheme="minorHAnsi"/>
                <w:lang w:val="es-MX"/>
              </w:rPr>
              <w:t>Aegle</w:t>
            </w:r>
          </w:p>
        </w:tc>
        <w:tc>
          <w:tcPr>
            <w:tcW w:w="4536" w:type="dxa"/>
            <w:vAlign w:val="center"/>
          </w:tcPr>
          <w:p w14:paraId="31900708" w14:textId="4E7E778F"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 Tauro |</w:t>
            </w:r>
          </w:p>
        </w:tc>
      </w:tr>
      <w:tr w:rsidR="006A3345" w:rsidRPr="00FF479D" w14:paraId="11DDC2ED" w14:textId="77777777" w:rsidTr="007C6D4F">
        <w:trPr>
          <w:jc w:val="center"/>
        </w:trPr>
        <w:tc>
          <w:tcPr>
            <w:tcW w:w="2263" w:type="dxa"/>
            <w:vAlign w:val="center"/>
          </w:tcPr>
          <w:p w14:paraId="7A3B8F5C"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Kalliope</w:t>
            </w:r>
          </w:p>
        </w:tc>
        <w:tc>
          <w:tcPr>
            <w:tcW w:w="4536" w:type="dxa"/>
            <w:vAlign w:val="center"/>
          </w:tcPr>
          <w:p w14:paraId="59F7C8C3" w14:textId="53FC2050"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+Pr3 |  |  | R | Sagitario |</w:t>
            </w:r>
          </w:p>
        </w:tc>
      </w:tr>
      <w:tr w:rsidR="006A3345" w:rsidRPr="00FF479D" w14:paraId="598E474D" w14:textId="77777777" w:rsidTr="007C6D4F">
        <w:trPr>
          <w:jc w:val="center"/>
        </w:trPr>
        <w:tc>
          <w:tcPr>
            <w:tcW w:w="2263" w:type="dxa"/>
            <w:vAlign w:val="center"/>
          </w:tcPr>
          <w:p w14:paraId="038BA8A9"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Germania</w:t>
            </w:r>
          </w:p>
        </w:tc>
        <w:tc>
          <w:tcPr>
            <w:tcW w:w="4536" w:type="dxa"/>
            <w:vAlign w:val="center"/>
          </w:tcPr>
          <w:p w14:paraId="1FD21577" w14:textId="1B5FA19F"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R | Escorpio |</w:t>
            </w:r>
          </w:p>
        </w:tc>
      </w:tr>
      <w:tr w:rsidR="006A3345" w:rsidRPr="00FF479D" w14:paraId="1978343B" w14:textId="77777777" w:rsidTr="007C6D4F">
        <w:trPr>
          <w:jc w:val="center"/>
        </w:trPr>
        <w:tc>
          <w:tcPr>
            <w:tcW w:w="2263" w:type="dxa"/>
            <w:vAlign w:val="center"/>
          </w:tcPr>
          <w:p w14:paraId="42524358"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Prokne</w:t>
            </w:r>
          </w:p>
        </w:tc>
        <w:tc>
          <w:tcPr>
            <w:tcW w:w="4536" w:type="dxa"/>
            <w:vAlign w:val="center"/>
          </w:tcPr>
          <w:p w14:paraId="68EE4FCC" w14:textId="1D038B0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X8 | R | Virgo |</w:t>
            </w:r>
          </w:p>
        </w:tc>
      </w:tr>
      <w:tr w:rsidR="006A3345" w:rsidRPr="00FF479D" w14:paraId="3CA5A7EF" w14:textId="77777777" w:rsidTr="007C6D4F">
        <w:trPr>
          <w:jc w:val="center"/>
        </w:trPr>
        <w:tc>
          <w:tcPr>
            <w:tcW w:w="2263" w:type="dxa"/>
            <w:vAlign w:val="center"/>
          </w:tcPr>
          <w:p w14:paraId="33787D39"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Stereoskopia</w:t>
            </w:r>
          </w:p>
        </w:tc>
        <w:tc>
          <w:tcPr>
            <w:tcW w:w="4536" w:type="dxa"/>
            <w:vAlign w:val="center"/>
          </w:tcPr>
          <w:p w14:paraId="3068B99E" w14:textId="3E9E890D"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Géminis |</w:t>
            </w:r>
          </w:p>
        </w:tc>
      </w:tr>
      <w:tr w:rsidR="006A3345" w:rsidRPr="00FF479D" w14:paraId="04F7A9D9" w14:textId="77777777" w:rsidTr="007C6D4F">
        <w:trPr>
          <w:jc w:val="center"/>
        </w:trPr>
        <w:tc>
          <w:tcPr>
            <w:tcW w:w="2263" w:type="dxa"/>
            <w:vAlign w:val="center"/>
          </w:tcPr>
          <w:p w14:paraId="3A2844E1"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Agamemnon</w:t>
            </w:r>
          </w:p>
        </w:tc>
        <w:tc>
          <w:tcPr>
            <w:tcW w:w="4536" w:type="dxa"/>
            <w:vAlign w:val="center"/>
          </w:tcPr>
          <w:p w14:paraId="35E74966" w14:textId="0D2CE137"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Leo |</w:t>
            </w:r>
          </w:p>
        </w:tc>
      </w:tr>
      <w:tr w:rsidR="006A3345" w:rsidRPr="00FF479D" w14:paraId="5DAD9058" w14:textId="77777777" w:rsidTr="007C6D4F">
        <w:trPr>
          <w:jc w:val="center"/>
        </w:trPr>
        <w:tc>
          <w:tcPr>
            <w:tcW w:w="2263" w:type="dxa"/>
            <w:vAlign w:val="center"/>
          </w:tcPr>
          <w:p w14:paraId="2C3B8A81"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Alexandra</w:t>
            </w:r>
          </w:p>
        </w:tc>
        <w:tc>
          <w:tcPr>
            <w:tcW w:w="4536" w:type="dxa"/>
            <w:vAlign w:val="center"/>
          </w:tcPr>
          <w:p w14:paraId="033D31D6" w14:textId="65BA1D1B"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 Géminis |</w:t>
            </w:r>
          </w:p>
        </w:tc>
      </w:tr>
      <w:tr w:rsidR="006A3345" w:rsidRPr="00FF479D" w14:paraId="19F379ED" w14:textId="77777777" w:rsidTr="007C6D4F">
        <w:trPr>
          <w:jc w:val="center"/>
        </w:trPr>
        <w:tc>
          <w:tcPr>
            <w:tcW w:w="2263" w:type="dxa"/>
            <w:vAlign w:val="center"/>
          </w:tcPr>
          <w:p w14:paraId="66876340"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Siegena</w:t>
            </w:r>
          </w:p>
        </w:tc>
        <w:tc>
          <w:tcPr>
            <w:tcW w:w="4536" w:type="dxa"/>
            <w:vAlign w:val="center"/>
          </w:tcPr>
          <w:p w14:paraId="72F77294" w14:textId="6003B79B"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Pr3 |  |  | R | Sagitario |</w:t>
            </w:r>
          </w:p>
        </w:tc>
      </w:tr>
      <w:tr w:rsidR="006A3345" w:rsidRPr="00FF479D" w14:paraId="3A1425EB" w14:textId="77777777" w:rsidTr="007C6D4F">
        <w:trPr>
          <w:jc w:val="center"/>
        </w:trPr>
        <w:tc>
          <w:tcPr>
            <w:tcW w:w="2263" w:type="dxa"/>
            <w:vAlign w:val="center"/>
          </w:tcPr>
          <w:p w14:paraId="2C992AC7"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Elpis</w:t>
            </w:r>
          </w:p>
        </w:tc>
        <w:tc>
          <w:tcPr>
            <w:tcW w:w="4536" w:type="dxa"/>
            <w:vAlign w:val="center"/>
          </w:tcPr>
          <w:p w14:paraId="0B0AD82E" w14:textId="00D740A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Capricornio |</w:t>
            </w:r>
          </w:p>
        </w:tc>
      </w:tr>
      <w:tr w:rsidR="006A3345" w:rsidRPr="00FF479D" w14:paraId="7939E756" w14:textId="77777777" w:rsidTr="007C6D4F">
        <w:trPr>
          <w:jc w:val="center"/>
        </w:trPr>
        <w:tc>
          <w:tcPr>
            <w:tcW w:w="2263" w:type="dxa"/>
            <w:vAlign w:val="center"/>
          </w:tcPr>
          <w:p w14:paraId="31FF6D9B"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lastRenderedPageBreak/>
              <w:t>Vulcan</w:t>
            </w:r>
          </w:p>
        </w:tc>
        <w:tc>
          <w:tcPr>
            <w:tcW w:w="4536" w:type="dxa"/>
            <w:vAlign w:val="center"/>
          </w:tcPr>
          <w:p w14:paraId="2F1CA6DB" w14:textId="74F094B4"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Pr6 |  | X20 |  | Tauro |</w:t>
            </w:r>
          </w:p>
        </w:tc>
      </w:tr>
      <w:tr w:rsidR="006A3345" w:rsidRPr="00FF479D" w14:paraId="3B642999" w14:textId="77777777" w:rsidTr="007C6D4F">
        <w:trPr>
          <w:jc w:val="center"/>
        </w:trPr>
        <w:tc>
          <w:tcPr>
            <w:tcW w:w="2263" w:type="dxa"/>
            <w:vAlign w:val="center"/>
          </w:tcPr>
          <w:p w14:paraId="3D6CCEE5"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Borasisi</w:t>
            </w:r>
          </w:p>
        </w:tc>
        <w:tc>
          <w:tcPr>
            <w:tcW w:w="4536" w:type="dxa"/>
            <w:vAlign w:val="center"/>
          </w:tcPr>
          <w:p w14:paraId="1249FC63" w14:textId="41E6E09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Pr8 |  |  |  | Acuario |</w:t>
            </w:r>
          </w:p>
        </w:tc>
      </w:tr>
      <w:tr w:rsidR="006A3345" w:rsidRPr="00FF479D" w14:paraId="1F35355B" w14:textId="77777777" w:rsidTr="007C6D4F">
        <w:trPr>
          <w:jc w:val="center"/>
        </w:trPr>
        <w:tc>
          <w:tcPr>
            <w:tcW w:w="2263" w:type="dxa"/>
            <w:vAlign w:val="center"/>
          </w:tcPr>
          <w:p w14:paraId="0C9C9EF0"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Lempo</w:t>
            </w:r>
          </w:p>
        </w:tc>
        <w:tc>
          <w:tcPr>
            <w:tcW w:w="4536" w:type="dxa"/>
            <w:vAlign w:val="center"/>
          </w:tcPr>
          <w:p w14:paraId="6F8A142F" w14:textId="3604F595"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+Pr20 |  |  |  | Piscis |</w:t>
            </w:r>
          </w:p>
        </w:tc>
      </w:tr>
      <w:tr w:rsidR="006A3345" w:rsidRPr="00FF479D" w14:paraId="3CCE43B9" w14:textId="77777777" w:rsidTr="007C6D4F">
        <w:trPr>
          <w:jc w:val="center"/>
        </w:trPr>
        <w:tc>
          <w:tcPr>
            <w:tcW w:w="2263" w:type="dxa"/>
            <w:vAlign w:val="center"/>
          </w:tcPr>
          <w:p w14:paraId="574C9549"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1998 SM165</w:t>
            </w:r>
          </w:p>
        </w:tc>
        <w:tc>
          <w:tcPr>
            <w:tcW w:w="4536" w:type="dxa"/>
            <w:vAlign w:val="center"/>
          </w:tcPr>
          <w:p w14:paraId="3007F853" w14:textId="0B5EA970"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 Piscis |</w:t>
            </w:r>
          </w:p>
        </w:tc>
      </w:tr>
      <w:tr w:rsidR="006A3345" w:rsidRPr="00FF479D" w14:paraId="3AAF03A5" w14:textId="77777777" w:rsidTr="007C6D4F">
        <w:trPr>
          <w:jc w:val="center"/>
        </w:trPr>
        <w:tc>
          <w:tcPr>
            <w:tcW w:w="2263" w:type="dxa"/>
            <w:vAlign w:val="center"/>
          </w:tcPr>
          <w:p w14:paraId="5008D331"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Ceto</w:t>
            </w:r>
          </w:p>
        </w:tc>
        <w:tc>
          <w:tcPr>
            <w:tcW w:w="4536" w:type="dxa"/>
            <w:vAlign w:val="center"/>
          </w:tcPr>
          <w:p w14:paraId="7D9AE779" w14:textId="3A437135"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Pr9 |  |  |  | Leo |</w:t>
            </w:r>
          </w:p>
        </w:tc>
      </w:tr>
      <w:tr w:rsidR="006A3345" w:rsidRPr="00FF479D" w14:paraId="5FCFBBA6" w14:textId="77777777" w:rsidTr="007C6D4F">
        <w:trPr>
          <w:jc w:val="center"/>
        </w:trPr>
        <w:tc>
          <w:tcPr>
            <w:tcW w:w="2263" w:type="dxa"/>
            <w:vAlign w:val="center"/>
          </w:tcPr>
          <w:p w14:paraId="672B9FFD"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Teharonhiawako</w:t>
            </w:r>
          </w:p>
        </w:tc>
        <w:tc>
          <w:tcPr>
            <w:tcW w:w="4536" w:type="dxa"/>
            <w:vAlign w:val="center"/>
          </w:tcPr>
          <w:p w14:paraId="0FA59EF4" w14:textId="61FE0CEC"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Pr20 |  |  |  | Acuario |</w:t>
            </w:r>
          </w:p>
        </w:tc>
      </w:tr>
      <w:tr w:rsidR="006A3345" w:rsidRPr="00FF479D" w14:paraId="149E4DA3" w14:textId="77777777" w:rsidTr="007C6D4F">
        <w:trPr>
          <w:jc w:val="center"/>
        </w:trPr>
        <w:tc>
          <w:tcPr>
            <w:tcW w:w="2263" w:type="dxa"/>
            <w:vAlign w:val="center"/>
          </w:tcPr>
          <w:p w14:paraId="3F5EB44F"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2000 OJ67</w:t>
            </w:r>
          </w:p>
        </w:tc>
        <w:tc>
          <w:tcPr>
            <w:tcW w:w="4536" w:type="dxa"/>
            <w:vAlign w:val="center"/>
          </w:tcPr>
          <w:p w14:paraId="2F380ED8" w14:textId="180A35BB"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+Pr2 |  |  |  | Acuario |</w:t>
            </w:r>
          </w:p>
        </w:tc>
      </w:tr>
      <w:tr w:rsidR="006A3345" w:rsidRPr="00FF479D" w14:paraId="0BE0A952" w14:textId="77777777" w:rsidTr="007C6D4F">
        <w:trPr>
          <w:jc w:val="center"/>
        </w:trPr>
        <w:tc>
          <w:tcPr>
            <w:tcW w:w="2263" w:type="dxa"/>
            <w:vAlign w:val="center"/>
          </w:tcPr>
          <w:p w14:paraId="18151F8A"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Elektra</w:t>
            </w:r>
          </w:p>
        </w:tc>
        <w:tc>
          <w:tcPr>
            <w:tcW w:w="4536" w:type="dxa"/>
            <w:vAlign w:val="center"/>
          </w:tcPr>
          <w:p w14:paraId="7D67A2E2" w14:textId="7AC705B0"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Pr16 |  |  | R | Virgo |</w:t>
            </w:r>
          </w:p>
        </w:tc>
      </w:tr>
      <w:tr w:rsidR="006A3345" w:rsidRPr="00FF479D" w14:paraId="0C7F8677" w14:textId="77777777" w:rsidTr="007C6D4F">
        <w:trPr>
          <w:jc w:val="center"/>
        </w:trPr>
        <w:tc>
          <w:tcPr>
            <w:tcW w:w="2263" w:type="dxa"/>
            <w:vAlign w:val="center"/>
          </w:tcPr>
          <w:p w14:paraId="44CC73F3"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Typhon</w:t>
            </w:r>
          </w:p>
        </w:tc>
        <w:tc>
          <w:tcPr>
            <w:tcW w:w="4536" w:type="dxa"/>
            <w:vAlign w:val="center"/>
          </w:tcPr>
          <w:p w14:paraId="7288FDDA" w14:textId="623D70AF"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+Pr19 | RegFP |  |  | Géminis |</w:t>
            </w:r>
          </w:p>
        </w:tc>
      </w:tr>
      <w:tr w:rsidR="006A3345" w:rsidRPr="00FF479D" w14:paraId="6180F5C4" w14:textId="77777777" w:rsidTr="007C6D4F">
        <w:trPr>
          <w:jc w:val="center"/>
        </w:trPr>
        <w:tc>
          <w:tcPr>
            <w:tcW w:w="2263" w:type="dxa"/>
            <w:vAlign w:val="center"/>
          </w:tcPr>
          <w:p w14:paraId="135636DC"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Aspacia</w:t>
            </w:r>
          </w:p>
        </w:tc>
        <w:tc>
          <w:tcPr>
            <w:tcW w:w="4536" w:type="dxa"/>
            <w:vAlign w:val="center"/>
          </w:tcPr>
          <w:p w14:paraId="6D834F2A" w14:textId="549D1934"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*Pr18 |  |  |  | Acuario |</w:t>
            </w:r>
          </w:p>
        </w:tc>
      </w:tr>
      <w:tr w:rsidR="006A3345" w:rsidRPr="00FF479D" w14:paraId="37727647" w14:textId="77777777" w:rsidTr="007C6D4F">
        <w:trPr>
          <w:jc w:val="center"/>
        </w:trPr>
        <w:tc>
          <w:tcPr>
            <w:tcW w:w="2263" w:type="dxa"/>
            <w:vAlign w:val="center"/>
          </w:tcPr>
          <w:p w14:paraId="2B61559E"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Chicago</w:t>
            </w:r>
          </w:p>
        </w:tc>
        <w:tc>
          <w:tcPr>
            <w:tcW w:w="4536" w:type="dxa"/>
            <w:vAlign w:val="center"/>
          </w:tcPr>
          <w:p w14:paraId="501E5A13" w14:textId="142168DC"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R | Virgo |</w:t>
            </w:r>
          </w:p>
        </w:tc>
      </w:tr>
      <w:tr w:rsidR="006A3345" w:rsidRPr="00FF479D" w14:paraId="3E78F2C2" w14:textId="77777777" w:rsidTr="007C6D4F">
        <w:trPr>
          <w:jc w:val="center"/>
        </w:trPr>
        <w:tc>
          <w:tcPr>
            <w:tcW w:w="2263" w:type="dxa"/>
            <w:vAlign w:val="center"/>
          </w:tcPr>
          <w:p w14:paraId="3D30406F"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Loreley</w:t>
            </w:r>
          </w:p>
        </w:tc>
        <w:tc>
          <w:tcPr>
            <w:tcW w:w="4536" w:type="dxa"/>
            <w:vAlign w:val="center"/>
          </w:tcPr>
          <w:p w14:paraId="7F24B677" w14:textId="515D0A22"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Pr14 |  |  |  | Géminis |</w:t>
            </w:r>
          </w:p>
        </w:tc>
      </w:tr>
      <w:tr w:rsidR="006A3345" w:rsidRPr="00FF479D" w14:paraId="2413B6BA" w14:textId="77777777" w:rsidTr="007C6D4F">
        <w:trPr>
          <w:jc w:val="center"/>
        </w:trPr>
        <w:tc>
          <w:tcPr>
            <w:tcW w:w="2263" w:type="dxa"/>
            <w:vAlign w:val="center"/>
          </w:tcPr>
          <w:p w14:paraId="4105DC4F"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Gyptis</w:t>
            </w:r>
          </w:p>
        </w:tc>
        <w:tc>
          <w:tcPr>
            <w:tcW w:w="4536" w:type="dxa"/>
            <w:vAlign w:val="center"/>
          </w:tcPr>
          <w:p w14:paraId="18E1A8C1" w14:textId="22C8CF6A"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Pr7 |  |  |  | Tauro |</w:t>
            </w:r>
          </w:p>
        </w:tc>
      </w:tr>
      <w:tr w:rsidR="006A3345" w:rsidRPr="00FF479D" w14:paraId="3529C282" w14:textId="77777777" w:rsidTr="007C6D4F">
        <w:trPr>
          <w:jc w:val="center"/>
        </w:trPr>
        <w:tc>
          <w:tcPr>
            <w:tcW w:w="2263" w:type="dxa"/>
            <w:vAlign w:val="center"/>
          </w:tcPr>
          <w:p w14:paraId="2355C368"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Diomedes</w:t>
            </w:r>
          </w:p>
        </w:tc>
        <w:tc>
          <w:tcPr>
            <w:tcW w:w="4536" w:type="dxa"/>
            <w:vAlign w:val="center"/>
          </w:tcPr>
          <w:p w14:paraId="2C362B59" w14:textId="37A59563"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Leo |</w:t>
            </w:r>
          </w:p>
        </w:tc>
      </w:tr>
      <w:tr w:rsidR="006A3345" w:rsidRPr="00FF479D" w14:paraId="2DBBB532" w14:textId="77777777" w:rsidTr="007C6D4F">
        <w:trPr>
          <w:jc w:val="center"/>
        </w:trPr>
        <w:tc>
          <w:tcPr>
            <w:tcW w:w="2263" w:type="dxa"/>
            <w:vAlign w:val="center"/>
          </w:tcPr>
          <w:p w14:paraId="1E17D284"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Kreusa</w:t>
            </w:r>
          </w:p>
        </w:tc>
        <w:tc>
          <w:tcPr>
            <w:tcW w:w="4536" w:type="dxa"/>
            <w:vAlign w:val="center"/>
          </w:tcPr>
          <w:p w14:paraId="12F3CAE7" w14:textId="2AA786FA"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 Tauro |</w:t>
            </w:r>
          </w:p>
        </w:tc>
      </w:tr>
      <w:tr w:rsidR="006A3345" w:rsidRPr="00FF479D" w14:paraId="46652970" w14:textId="77777777" w:rsidTr="007C6D4F">
        <w:trPr>
          <w:jc w:val="center"/>
        </w:trPr>
        <w:tc>
          <w:tcPr>
            <w:tcW w:w="2263" w:type="dxa"/>
            <w:vAlign w:val="center"/>
          </w:tcPr>
          <w:p w14:paraId="1522F843"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Juewa</w:t>
            </w:r>
          </w:p>
        </w:tc>
        <w:tc>
          <w:tcPr>
            <w:tcW w:w="4536" w:type="dxa"/>
            <w:vAlign w:val="center"/>
          </w:tcPr>
          <w:p w14:paraId="799AE58C" w14:textId="1614957D"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Pr13 |  |  |  | Acuario |</w:t>
            </w:r>
          </w:p>
        </w:tc>
      </w:tr>
      <w:tr w:rsidR="006A3345" w:rsidRPr="00FF479D" w14:paraId="5E54A0D0" w14:textId="77777777" w:rsidTr="007C6D4F">
        <w:trPr>
          <w:jc w:val="center"/>
        </w:trPr>
        <w:tc>
          <w:tcPr>
            <w:tcW w:w="2263" w:type="dxa"/>
            <w:vAlign w:val="center"/>
          </w:tcPr>
          <w:p w14:paraId="31F39803"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Eunike</w:t>
            </w:r>
          </w:p>
        </w:tc>
        <w:tc>
          <w:tcPr>
            <w:tcW w:w="4536" w:type="dxa"/>
            <w:vAlign w:val="center"/>
          </w:tcPr>
          <w:p w14:paraId="691B7B43" w14:textId="54653A22"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*Pr2 | RegFP |  |  | Piscis |</w:t>
            </w:r>
          </w:p>
        </w:tc>
      </w:tr>
      <w:tr w:rsidR="006A3345" w:rsidRPr="00FF479D" w14:paraId="0FFB107B" w14:textId="77777777" w:rsidTr="007C6D4F">
        <w:trPr>
          <w:jc w:val="center"/>
        </w:trPr>
        <w:tc>
          <w:tcPr>
            <w:tcW w:w="2263" w:type="dxa"/>
            <w:vAlign w:val="center"/>
          </w:tcPr>
          <w:p w14:paraId="6FAA45D8"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Ino</w:t>
            </w:r>
          </w:p>
        </w:tc>
        <w:tc>
          <w:tcPr>
            <w:tcW w:w="4536" w:type="dxa"/>
            <w:vAlign w:val="center"/>
          </w:tcPr>
          <w:p w14:paraId="72465A17" w14:textId="62D9BA8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RegFP |  | R | Libra |</w:t>
            </w:r>
          </w:p>
        </w:tc>
      </w:tr>
      <w:tr w:rsidR="006A3345" w:rsidRPr="00FF479D" w14:paraId="2AE41DF2" w14:textId="77777777" w:rsidTr="007C6D4F">
        <w:trPr>
          <w:jc w:val="center"/>
        </w:trPr>
        <w:tc>
          <w:tcPr>
            <w:tcW w:w="2263" w:type="dxa"/>
            <w:vAlign w:val="center"/>
          </w:tcPr>
          <w:p w14:paraId="2DB3F65B"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Ismene</w:t>
            </w:r>
          </w:p>
        </w:tc>
        <w:tc>
          <w:tcPr>
            <w:tcW w:w="4536" w:type="dxa"/>
            <w:vAlign w:val="center"/>
          </w:tcPr>
          <w:p w14:paraId="6BFED952" w14:textId="28972F4E"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*Pr18 | RegFP |  |  | Tauro |</w:t>
            </w:r>
          </w:p>
        </w:tc>
      </w:tr>
      <w:tr w:rsidR="006A3345" w:rsidRPr="00FF479D" w14:paraId="184C4D9E" w14:textId="77777777" w:rsidTr="007C6D4F">
        <w:trPr>
          <w:jc w:val="center"/>
        </w:trPr>
        <w:tc>
          <w:tcPr>
            <w:tcW w:w="2263" w:type="dxa"/>
            <w:vAlign w:val="center"/>
          </w:tcPr>
          <w:p w14:paraId="0C5D89D6" w14:textId="77777777" w:rsidR="006A3345" w:rsidRPr="00FF479D" w:rsidRDefault="006A3345" w:rsidP="0031065F">
            <w:pPr>
              <w:pStyle w:val="Prrafodelista"/>
              <w:spacing w:before="120" w:after="120"/>
              <w:ind w:left="0"/>
              <w:jc w:val="center"/>
              <w:rPr>
                <w:rFonts w:ascii="Arial Nova Light" w:hAnsi="Arial Nova Light"/>
              </w:rPr>
            </w:pPr>
            <w:r w:rsidRPr="00FF479D">
              <w:rPr>
                <w:rFonts w:ascii="Arial Nova Light" w:hAnsi="Arial Nova Light"/>
              </w:rPr>
              <w:t>Merapi</w:t>
            </w:r>
          </w:p>
        </w:tc>
        <w:tc>
          <w:tcPr>
            <w:tcW w:w="4536" w:type="dxa"/>
            <w:vAlign w:val="center"/>
          </w:tcPr>
          <w:p w14:paraId="7B7D7DB4" w14:textId="2400631C" w:rsidR="006A3345" w:rsidRPr="00FF479D" w:rsidRDefault="00A40DF0" w:rsidP="0031065F">
            <w:pPr>
              <w:pStyle w:val="Prrafodelista"/>
              <w:spacing w:before="120" w:after="120"/>
              <w:ind w:left="0"/>
              <w:jc w:val="center"/>
              <w:rPr>
                <w:rFonts w:ascii="Arial Nova Light" w:hAnsi="Arial Nova Light" w:cstheme="minorHAnsi"/>
                <w:lang w:val="es-MX"/>
              </w:rPr>
            </w:pPr>
            <w:r>
              <w:rPr>
                <w:rFonts w:ascii="Arial Nova Light" w:hAnsi="Arial Nova Light" w:cstheme="minorHAnsi"/>
                <w:lang w:val="es-MX"/>
              </w:rPr>
              <w:t>|  |  |  | R | Escorpio |</w:t>
            </w:r>
          </w:p>
        </w:tc>
      </w:tr>
    </w:tbl>
    <w:p w14:paraId="424A572D" w14:textId="77777777" w:rsidR="007B310A" w:rsidRPr="00FF479D" w:rsidRDefault="007B310A" w:rsidP="007B310A">
      <w:pPr>
        <w:pStyle w:val="Prrafodelista"/>
        <w:spacing w:before="120" w:after="120"/>
        <w:ind w:left="0"/>
        <w:jc w:val="both"/>
        <w:rPr>
          <w:rFonts w:ascii="Arial Nova Light" w:hAnsi="Arial Nova Light"/>
          <w:b/>
          <w:bCs/>
          <w:sz w:val="40"/>
          <w:szCs w:val="40"/>
          <w:lang w:val="es-MX"/>
        </w:rPr>
      </w:pPr>
    </w:p>
    <w:p w14:paraId="38FF3CB4" w14:textId="77777777" w:rsidR="00BC5D08" w:rsidRPr="00FF479D" w:rsidRDefault="00BC5D08" w:rsidP="00021584">
      <w:pPr>
        <w:pStyle w:val="Prrafodelista"/>
        <w:spacing w:before="120" w:after="120"/>
        <w:ind w:left="0"/>
        <w:jc w:val="center"/>
        <w:rPr>
          <w:rFonts w:ascii="Arial Nova Light" w:hAnsi="Arial Nova Light"/>
          <w:b/>
          <w:bCs/>
          <w:sz w:val="40"/>
          <w:szCs w:val="40"/>
          <w:lang w:val="es-MX"/>
        </w:rPr>
      </w:pPr>
    </w:p>
    <w:p w14:paraId="32C899B0" w14:textId="77777777" w:rsidR="00BC5D08" w:rsidRPr="00FF479D" w:rsidRDefault="00BC5D08" w:rsidP="00021584">
      <w:pPr>
        <w:pStyle w:val="Prrafodelista"/>
        <w:spacing w:before="120" w:after="120"/>
        <w:ind w:left="0"/>
        <w:jc w:val="center"/>
        <w:rPr>
          <w:rFonts w:ascii="Arial Nova Light" w:hAnsi="Arial Nova Light"/>
          <w:b/>
          <w:bCs/>
          <w:sz w:val="40"/>
          <w:szCs w:val="40"/>
          <w:lang w:val="es-MX"/>
        </w:rPr>
      </w:pPr>
    </w:p>
    <w:p w14:paraId="54BCB5AD" w14:textId="77777777" w:rsidR="00BC5D08" w:rsidRPr="00FF479D" w:rsidRDefault="00BC5D08" w:rsidP="00021584">
      <w:pPr>
        <w:pStyle w:val="Prrafodelista"/>
        <w:spacing w:before="120" w:after="120"/>
        <w:ind w:left="0"/>
        <w:jc w:val="center"/>
        <w:rPr>
          <w:rFonts w:ascii="Arial Nova Light" w:hAnsi="Arial Nova Light"/>
          <w:b/>
          <w:bCs/>
          <w:sz w:val="40"/>
          <w:szCs w:val="40"/>
          <w:lang w:val="es-MX"/>
        </w:rPr>
      </w:pPr>
    </w:p>
    <w:p w14:paraId="66928549" w14:textId="77777777" w:rsidR="00BC5D08" w:rsidRPr="00FF479D" w:rsidRDefault="00BC5D08" w:rsidP="00021584">
      <w:pPr>
        <w:pStyle w:val="Prrafodelista"/>
        <w:spacing w:before="120" w:after="120"/>
        <w:ind w:left="0"/>
        <w:jc w:val="center"/>
        <w:rPr>
          <w:rFonts w:ascii="Arial Nova Light" w:hAnsi="Arial Nova Light"/>
          <w:b/>
          <w:bCs/>
          <w:sz w:val="40"/>
          <w:szCs w:val="40"/>
          <w:lang w:val="es-MX"/>
        </w:rPr>
      </w:pPr>
    </w:p>
    <w:p w14:paraId="1E1040C0" w14:textId="77777777" w:rsidR="00316DF0" w:rsidRPr="00FF479D" w:rsidRDefault="00316DF0" w:rsidP="00021584">
      <w:pPr>
        <w:pStyle w:val="Prrafodelista"/>
        <w:spacing w:before="120" w:after="120"/>
        <w:ind w:left="0"/>
        <w:jc w:val="center"/>
        <w:rPr>
          <w:rFonts w:ascii="Arial Nova Light" w:hAnsi="Arial Nova Light"/>
          <w:b/>
          <w:bCs/>
          <w:sz w:val="40"/>
          <w:szCs w:val="40"/>
          <w:lang w:val="es-MX"/>
        </w:rPr>
      </w:pPr>
    </w:p>
    <w:p w14:paraId="7090C98F" w14:textId="77777777" w:rsidR="00316DF0" w:rsidRPr="00FF479D" w:rsidRDefault="00316DF0" w:rsidP="00021584">
      <w:pPr>
        <w:pStyle w:val="Prrafodelista"/>
        <w:spacing w:before="120" w:after="120"/>
        <w:ind w:left="0"/>
        <w:jc w:val="center"/>
        <w:rPr>
          <w:rFonts w:ascii="Arial Nova Light" w:hAnsi="Arial Nova Light"/>
          <w:b/>
          <w:bCs/>
          <w:sz w:val="40"/>
          <w:szCs w:val="40"/>
          <w:lang w:val="es-MX"/>
        </w:rPr>
      </w:pPr>
    </w:p>
    <w:p w14:paraId="7D915B8C" w14:textId="77777777" w:rsidR="00BC5D08" w:rsidRPr="00FF479D" w:rsidRDefault="00BC5D08" w:rsidP="00021584">
      <w:pPr>
        <w:pStyle w:val="Prrafodelista"/>
        <w:spacing w:before="120" w:after="120"/>
        <w:ind w:left="0"/>
        <w:jc w:val="center"/>
        <w:rPr>
          <w:rFonts w:ascii="Arial Nova Light" w:hAnsi="Arial Nova Light"/>
          <w:b/>
          <w:bCs/>
          <w:sz w:val="40"/>
          <w:szCs w:val="40"/>
          <w:lang w:val="es-MX"/>
        </w:rPr>
      </w:pPr>
    </w:p>
    <w:p w14:paraId="4C71F994" w14:textId="77777777" w:rsidR="00BC5D08" w:rsidRPr="00FF479D" w:rsidRDefault="00BC5D08" w:rsidP="00021584">
      <w:pPr>
        <w:pStyle w:val="Prrafodelista"/>
        <w:spacing w:before="120" w:after="120"/>
        <w:ind w:left="0"/>
        <w:jc w:val="center"/>
        <w:rPr>
          <w:rFonts w:ascii="Arial Nova Light" w:hAnsi="Arial Nova Light"/>
          <w:b/>
          <w:bCs/>
          <w:sz w:val="40"/>
          <w:szCs w:val="40"/>
          <w:lang w:val="es-MX"/>
        </w:rPr>
      </w:pPr>
    </w:p>
    <w:p w14:paraId="4B807603" w14:textId="77777777" w:rsidR="00BC5D08" w:rsidRPr="00FF479D" w:rsidRDefault="00BC5D08" w:rsidP="00021584">
      <w:pPr>
        <w:pStyle w:val="Prrafodelista"/>
        <w:spacing w:before="120" w:after="120"/>
        <w:ind w:left="0"/>
        <w:jc w:val="center"/>
        <w:rPr>
          <w:rFonts w:ascii="Arial Nova Light" w:hAnsi="Arial Nova Light"/>
          <w:b/>
          <w:bCs/>
          <w:sz w:val="40"/>
          <w:szCs w:val="40"/>
          <w:lang w:val="es-MX"/>
        </w:rPr>
      </w:pPr>
    </w:p>
    <w:p w14:paraId="1A3C235D" w14:textId="77777777" w:rsidR="00130F35" w:rsidRPr="00FF479D" w:rsidRDefault="00130F35" w:rsidP="00FB09D6">
      <w:pPr>
        <w:pStyle w:val="Prrafodelista"/>
        <w:spacing w:before="120" w:after="120"/>
        <w:ind w:left="0"/>
        <w:rPr>
          <w:rFonts w:ascii="Arial Nova Light" w:hAnsi="Arial Nova Light"/>
          <w:b/>
          <w:bCs/>
          <w:sz w:val="40"/>
          <w:szCs w:val="40"/>
          <w:lang w:val="es-MX"/>
        </w:rPr>
      </w:pPr>
    </w:p>
    <w:p w14:paraId="10256B33" w14:textId="77777777" w:rsidR="00021584" w:rsidRPr="00FF479D" w:rsidRDefault="00021584" w:rsidP="00021584">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lastRenderedPageBreak/>
        <w:t>Interpretación de los Eventos</w:t>
      </w:r>
    </w:p>
    <w:p w14:paraId="068E30CA" w14:textId="77777777" w:rsidR="00A07BB1" w:rsidRPr="00FF479D" w:rsidRDefault="00A07BB1" w:rsidP="00A07BB1">
      <w:pPr>
        <w:pStyle w:val="Prrafodelista"/>
        <w:spacing w:before="120" w:after="120"/>
        <w:ind w:left="0"/>
        <w:jc w:val="both"/>
        <w:rPr>
          <w:rFonts w:ascii="Arial Nova Light" w:hAnsi="Arial Nova Light"/>
          <w:sz w:val="24"/>
          <w:szCs w:val="24"/>
          <w:lang w:val="es-MX"/>
        </w:rPr>
      </w:pPr>
      <w:bookmarkStart w:id="2" w:name="Sol"/>
      <w:r w:rsidRPr="00FF479D">
        <w:rPr>
          <w:rFonts w:ascii="Arial Nova Light" w:hAnsi="Arial Nova Light"/>
          <w:sz w:val="24"/>
          <w:szCs w:val="24"/>
          <w:lang w:val="es-MX"/>
        </w:rPr>
        <w:t>A continuación, se presentan los consejos de 108 astros a partir de este método de interpretación y predicción.</w:t>
      </w:r>
    </w:p>
    <w:p w14:paraId="17F25DC6"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bookmarkStart w:id="3" w:name="_Hlk111196817"/>
      <w:bookmarkEnd w:id="2"/>
      <w:r w:rsidRPr="00FF479D">
        <w:rPr>
          <w:rFonts w:ascii="Arial Nova Light" w:hAnsi="Arial Nova Light"/>
          <w:b/>
          <w:bCs/>
          <w:sz w:val="40"/>
          <w:szCs w:val="40"/>
          <w:lang w:val="es-MX"/>
        </w:rPr>
        <w:t>Sol</w:t>
      </w:r>
    </w:p>
    <w:p w14:paraId="480424BC" w14:textId="77777777" w:rsidR="00352FDB" w:rsidRPr="00FF479D" w:rsidRDefault="00352FDB" w:rsidP="00352FD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620215CA" w14:textId="4788841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defender tu dignidad y hacer notar la fortaleza confiada de tu valoración honorosa, al sentirte airado haciéndote valer en la popularidad creíble de tu ímpetu manifestándose de forma bastante novedosa, repentina y favorable para ti, tomando acción en tu resiliencia apasionada y era algo desfavorable y que no se esperaba para la otra persona. Este evento te dejará impresionado. Serás bastante enfatizado por otra persona en este evento. En este evento habrá un conflicto latente en el cual se luchará para intentar tener éxito. Te sentirás bastante sereno en este evento. Sentirás que venciste a la otra persona en este evento.</w:t>
      </w:r>
    </w:p>
    <w:p w14:paraId="050AC9E4" w14:textId="77777777" w:rsidR="00352FDB" w:rsidRPr="00FF479D" w:rsidRDefault="00352FDB" w:rsidP="00352FD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 xml:space="preserve">Evento </w:t>
      </w:r>
      <w:r w:rsidR="00FB09D6" w:rsidRPr="00FF479D">
        <w:rPr>
          <w:rFonts w:ascii="Arial Nova Light" w:hAnsi="Arial Nova Light"/>
          <w:b/>
          <w:bCs/>
          <w:sz w:val="28"/>
          <w:szCs w:val="28"/>
          <w:lang w:val="es-MX"/>
        </w:rPr>
        <w:t>Potencial 1</w:t>
      </w:r>
    </w:p>
    <w:p w14:paraId="09EFEBB3" w14:textId="370AD10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sentir que arriesgas tu dignidad obteniendo un poder honoroso más reconocido, al desfogar tu pasión dando poder en la consideración apreciadora de tu ímpetu de forma anticuada y desfavorable para la otra persona, haciendo tu voluntad en tu justicia seductora y era algo que se esperaba con muchas ganas para ti, sorprendiendo favorablemente a la otra persona con tu fortaleza. En este evento la otra persona estará impresionada. La otra persona será bastante enfatizada por ti en este evento. En este evento habrá un conflicto latente en el cual la otra persona luchará para intentar tener éxito. La otra persona se sentirá bastante serena en este evento. La otra persona sentirá que te venció en este evento.</w:t>
      </w:r>
    </w:p>
    <w:p w14:paraId="5431EA86"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9FEEEDF" w14:textId="78EE20F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vencer con tu dignidad obteniendo una riqueza honorosa más brillante, al demostrar tu honor ofreciendo a la otra persona hacer un trueque en la socialización consciente de tu ímpetu manifestándose de forma bastante novedosa, repentina y favorable para la otra persona, haciendo respetar tu ego en tu castigo disfrutador y era algo desfavorable y que no se esperaba para ti, fascinando y subiendo a un nuevo nivel con tu fortaleza. Este evento te dejará impresionado. Serás bastante enfatizado por otra persona en este evento. En este evento habrá un conflicto latente en el cual se luchará para intentar tener éxito. Te sentirás bastante sereno en este evento. Sentirás que venciste a la otra persona en este evento.</w:t>
      </w:r>
    </w:p>
    <w:p w14:paraId="641EB2D5"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Luna</w:t>
      </w:r>
    </w:p>
    <w:p w14:paraId="08BF7CB5"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51FF1BD" w14:textId="0ACFD01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Tendrás que mostrar necesidad y ocultar la fortaleza confiada de tu severidad segura emocionalmente, al emocionarte superando obstáculos en la asociación aprobada de tu sensibilidad emocional manifestándose de forma bastante novedosa, repentina y favorable para ti, intentando convencer en tu resiliencia poderosa de forma débil asumiendo que no hay nada más que hacer para la otra persona. Este evento te dejará impresionado. Serás bastante enfatizado por otra persona en este evento. Tomarás este evento a la ligera. En este evento habrá un conflicto latente en el cual se luchará para intentar tener éxito. En este evento te sentirás bastante aventajado. Serás condescendiente en este evento.</w:t>
      </w:r>
    </w:p>
    <w:p w14:paraId="2589AC2A"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D9E8C31" w14:textId="7CDA0E8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debilitar a la otra persona obteniendo un castigo seguro emocionalmente más protegido, al demostrar tu lado emocional dando plenitud y buenas noticias en la prejuzgación comprometida de tu sensibilidad emocional de forma anticuada y desfavorable para la otra persona, mandando en tu justicia enriquecida de forma bastante fuerte habiendo algo pendiente por hacer para ti, sorprendiendo favorablemente a la otra persona con tu fortaleza. En este evento la otra persona estará impresionada. La otra persona será bastante enfatizada por ti en este evento. La otra persona tomará este evento a la ligera. En este evento habrá un conflicto latente en el cual la otra persona luchará para intentar tener éxito. En este evento la otra persona se sentirá bastante aventajada. La otra persona será condescendiente contigo en este evento.</w:t>
      </w:r>
    </w:p>
    <w:p w14:paraId="367511D6"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43A1702" w14:textId="5DA2B8A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absorber energía de la otra persona para fortalecerte obteniendo un esplendor seguro emocionalmente más intocable, al dar seguridad emocional viendo una nueva realidad en el compromiso prejuzgador de tu sensibilidad emocional manifestándose de forma bastante novedosa, repentina y favorable para la otra persona, dando autoridad en tu castigo interesado de forma débil asumiendo que no hay nada más que hacer para ti, fascinando y subiendo a un nuevo nivel con tu fortaleza. Este evento te dejará impresionado. Serás bastante enfatizado por otra persona en este evento. Tomarás este evento a la ligera. En este evento habrá un conflicto latente en el cual se luchará para intentar tener éxito. En este evento te sentirás bastante aventajado. Serás condescendiente en este evento.</w:t>
      </w:r>
    </w:p>
    <w:p w14:paraId="03918085"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Mercurio</w:t>
      </w:r>
      <w:r w:rsidRPr="00FF479D">
        <w:rPr>
          <w:rFonts w:ascii="Arial Nova Light" w:hAnsi="Arial Nova Light"/>
          <w:b/>
          <w:bCs/>
          <w:sz w:val="40"/>
          <w:szCs w:val="40"/>
          <w:lang w:val="es-MX"/>
        </w:rPr>
        <w:br/>
      </w:r>
      <w:r w:rsidR="00FB09D6" w:rsidRPr="00FF479D">
        <w:rPr>
          <w:rFonts w:ascii="Arial Nova Light" w:hAnsi="Arial Nova Light"/>
          <w:b/>
          <w:bCs/>
          <w:sz w:val="28"/>
          <w:szCs w:val="28"/>
          <w:lang w:val="es-MX"/>
        </w:rPr>
        <w:t>Evento 1</w:t>
      </w:r>
    </w:p>
    <w:p w14:paraId="7FFC2B28" w14:textId="679566A1"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exigir a la otra persona que te responda una pregunta y curiosear en la fortaleza confiada de tu entendimiento conocedor, al ponerte dubitativo informando en la exclusividad excelente de tu inteligencia y esto se rechaza para ti, visionando en tu apreciación cómplice de manera evidente para la otra persona. Disfrutarás este evento. Te sentirás profundamente exitoso en la vida. En este evento serás atrayente. Te sentirás bastante preparado en este evento.</w:t>
      </w:r>
    </w:p>
    <w:p w14:paraId="08108A42"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lastRenderedPageBreak/>
        <w:t>Evento Potencial 1</w:t>
      </w:r>
    </w:p>
    <w:p w14:paraId="7D94A8AA" w14:textId="6AC5B51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enseñar a la otra persona esperando un resultado obteniendo un saber conocedor más adaptado, al aplicar tu inteligencia exitosamente haciendo una explicación en el ego ambicioso de tu inteligencia y esto se acepta sin pensarlo dos veces para la otra persona, haciendo que la otra persona crea en ti en tu credibilidad exclusiva de manera indirecta para ti, sorprendiendo favorablemente a la otra persona con tu fortaleza. La otra persona disfrutará este evento. La otra persona se sentirá profundamente exitosa en la vida. En este evento la otra persona será atrayente. La otra persona se sentirá bastante preparada en este evento.</w:t>
      </w:r>
    </w:p>
    <w:p w14:paraId="4B1785C8"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0742597" w14:textId="41289FA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vencer con tu inteligencia obteniendo una experiencia conocedora más diversa, al brillar en tu inteligencia luciéndote en tu cultura en el orgullo dedicado de tu inteligencia y esto se rechaza para la otra persona, inspirándote en tu creencia estimadora de manera evidente para ti, fascinando y subiendo a un nuevo nivel con tu fortaleza. Disfrutarás este evento. Te sentirás profundamente exitoso en la vida. En este evento serás atrayente. Te sentirás bastante preparado en este evento.</w:t>
      </w:r>
    </w:p>
    <w:p w14:paraId="62D30D30" w14:textId="77777777" w:rsidR="00352FDB" w:rsidRPr="00FF479D" w:rsidRDefault="00352FDB" w:rsidP="00352FDB">
      <w:pPr>
        <w:pStyle w:val="Prrafodelista"/>
        <w:spacing w:before="120" w:after="120"/>
        <w:ind w:left="0"/>
        <w:jc w:val="center"/>
        <w:rPr>
          <w:rFonts w:ascii="Arial Nova Light" w:hAnsi="Arial Nova Light"/>
          <w:sz w:val="24"/>
          <w:szCs w:val="24"/>
          <w:lang w:val="es-MX"/>
        </w:rPr>
      </w:pPr>
      <w:r w:rsidRPr="00FF479D">
        <w:rPr>
          <w:rFonts w:ascii="Arial Nova Light" w:hAnsi="Arial Nova Light"/>
          <w:b/>
          <w:bCs/>
          <w:sz w:val="40"/>
          <w:szCs w:val="40"/>
          <w:lang w:val="es-MX"/>
        </w:rPr>
        <w:t>Venus</w:t>
      </w:r>
    </w:p>
    <w:p w14:paraId="55ADC387"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0632EAC3" w14:textId="48F2A227"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sentirte correspondido sentimentalmente y hacer gala de la fortaleza confiada de tu valoración amorosa, al soltarte haciéndote valer en el esplendor excelente de tu sentimiento de manera importante y desapercibida para ti, asombrándote en tu comunicación de ideas cumplida reprimiendo la frustración e incomodidad para la otra persona. Este evento te dejará impresionado. Te sentirás profundamente exitoso en la vida. Te sentirás bastante sereno en este evento. Te sentirás afortunado en este evento. Ganarás algo de manera inesperada en este evento. En este evento serás bastante avispado.</w:t>
      </w:r>
    </w:p>
    <w:p w14:paraId="6A64F0B6"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D7366F6" w14:textId="05DAED5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invitar a empezar un lazo sentimental obteniendo un poder amoroso más relacionado, al defender tus sentimientos dando poder en la severidad ambiciosa de tu sentimiento de forma evidente y restándote importancia para la otra persona, venciendo una adversidad en tu cultura asociada de forma algo frustrante e incómoda para ti, sorprendiendo favorablemente a la otra persona con tu fortaleza. En este evento la otra persona estará impresionada. La otra persona se sentirá profundamente exitosa en la vida. La otra persona se sentirá bastante serena en este evento. La otra persona se sentirá afortunada en este evento. La otra persona ganará algo de manera inesperada en este evento. En este evento la otra persona será bastante avispada.</w:t>
      </w:r>
    </w:p>
    <w:p w14:paraId="0F41B3FA"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6A231AB" w14:textId="538A0E2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Y finalmente lucirte con la otra persona sentimentalmente obteniendo una riqueza amorosa más sorprendente, al ser amado ofreciendo a la otra persona hacer un trueque en la resiliencia dedicada de tu sentimiento de manera importante y desapercibida para la otra persona, dando plenitud y buenas noticias en tu saber aprobado reprimiendo la frustración e incomodidad para ti, fascinando y subiendo a un nuevo nivel con tu fortaleza. Este evento te dejará impresionado. Te sentirás profundamente exitoso en la vida. Te sentirás bastante sereno en este evento. Te sentirás afortunado en este evento. Ganarás algo de manera inesperada en este evento. En este evento serás bastante avispado.</w:t>
      </w:r>
    </w:p>
    <w:p w14:paraId="775861A2"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Marte</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14A66F01" w14:textId="2B9C05D8"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sentirte salvado de una amenaza y encender la fortaleza confiada de tu confort motivado, al soportar pacientemente dándote soporte en la experiencia compañera de tu audacia y esto se rechaza para ti, sintiendo que te mereces algo mayor en tu socialización cómplice de manera evidente para la otra persona. Este evento te dejará impresionado. Exaltarás tu dignidad de forma bastante poderosa en este evento. Serás bastante afectuoso en este evento.</w:t>
      </w:r>
    </w:p>
    <w:p w14:paraId="4FFD233F"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D3E1655" w14:textId="5A78BA0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hacer las paces obteniendo una confianza motivada más imponente, al imponerte dando confianza en el entendimiento socializador de tu audacia y esto se acepta sin pensarlo dos veces para la otra persona, recibiendo reconocimiento en tu compañerismo exclusivo de manera indirecta para ti, sorprendiendo favorablemente a la otra persona con tu fortaleza. En este evento la otra persona estará impresionada. La otra persona exaltará su dignidad de forma bastante poderosa en este evento. La otra persona será bastante afectuosa contigo en este evento.</w:t>
      </w:r>
    </w:p>
    <w:p w14:paraId="11EB8AAE"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433F9D9" w14:textId="27E673B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ser ayudado para vencer obteniendo una hermandad motivada más dominadora, al motivarte anímicamente pidiendo ayuda en tu hermandad en la comunicación de ideas considerada de tu audacia y esto se rechaza para la otra persona, haciendo respetar tu reputación pública en tu amistad estimadora de manera evidente para ti, fascinando y subiendo a un nuevo nivel con tu fortaleza. Este evento te dejará impresionado. Exaltarás tu dignidad de forma bastante poderosa en este evento. Serás bastante afectuoso en este evento.</w:t>
      </w:r>
    </w:p>
    <w:p w14:paraId="2904BBFF"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Júpiter</w:t>
      </w:r>
    </w:p>
    <w:p w14:paraId="35ACE806"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454E0579" w14:textId="240CD79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ayudar a la otra persona a ganar en una disputa y ostentar la fortaleza confiada de tu entendimiento exitoso, al ponerte optimista informando en la riqueza compañera de tu positivismo manifestándose de forma bastante novedosa, repentina y favorable para ti, visionando en tu orgullo confiado de forma </w:t>
      </w:r>
      <w:r>
        <w:rPr>
          <w:rFonts w:ascii="Arial Nova Light" w:hAnsi="Arial Nova Light"/>
          <w:sz w:val="24"/>
          <w:szCs w:val="24"/>
          <w:lang w:val="es-MX"/>
        </w:rPr>
        <w:lastRenderedPageBreak/>
        <w:t>débil asumiendo que no hay nada más que hacer para la otra persona. Te sentirás satisfecho de corazón en este evento. Sentirás que venciste a la otra persona en este evento. Darás una lección a la otra persona enseñándole. Sentirás que lograste algo difícil de conseguir.</w:t>
      </w:r>
    </w:p>
    <w:p w14:paraId="5D34BDE2"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4B657984" w14:textId="1E83CA1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salir con éxito de una disputa obteniendo un saber exitoso más altivo, al progresar haciendo una explicación en la valoración socializadora de tu positivismo de forma anticuada y desfavorable para la otra persona, haciendo que la otra persona crea en ti en tu estima fraternal de forma bastante fuerte habiendo algo pendiente por hacer para ti, sorprendiendo favorablemente a la otra persona con tu fortaleza. La otra persona se sentirá satisfecha de corazón en este evento. La otra persona sentirá que te venció en este evento. La otra persona te dará una lección enseñándote. La otra persona sentirá que logró algo difícil de conseguir.</w:t>
      </w:r>
    </w:p>
    <w:p w14:paraId="0EF3A4CF"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3406433C" w14:textId="04771C1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triunfar esperadamente obteniendo una experiencia exitosa más difícil de alcanzar, al sentirte exitoso luciéndote en tu cultura en la autovaloración considerada de tu positivismo manifestándose de forma bastante novedosa, repentina y favorable para la otra persona, inspirándote en tu complicidad confiable de forma débil asumiendo que no hay nada más que hacer para ti, fascinando y subiendo a un nuevo nivel con tu fortaleza. Te sentirás satisfecho de corazón en este evento. Sentirás que venciste a la otra persona en este evento. Darás una lección a la otra persona enseñándole. Sentirás que lograste algo difícil de conseguir.</w:t>
      </w:r>
    </w:p>
    <w:p w14:paraId="6F4E2AD0"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Saturno</w:t>
      </w:r>
      <w:r w:rsidRPr="00FF479D">
        <w:rPr>
          <w:rFonts w:ascii="Arial Nova Light" w:hAnsi="Arial Nova Light"/>
          <w:b/>
          <w:bCs/>
          <w:sz w:val="40"/>
          <w:szCs w:val="40"/>
          <w:lang w:val="es-MX"/>
        </w:rPr>
        <w:br/>
      </w:r>
      <w:r w:rsidR="00FB09D6" w:rsidRPr="00FF479D">
        <w:rPr>
          <w:rFonts w:ascii="Arial Nova Light" w:hAnsi="Arial Nova Light"/>
          <w:b/>
          <w:bCs/>
          <w:sz w:val="28"/>
          <w:szCs w:val="28"/>
          <w:lang w:val="es-MX"/>
        </w:rPr>
        <w:t>Evento 1</w:t>
      </w:r>
    </w:p>
    <w:p w14:paraId="24CD5B7C" w14:textId="66AE31F5"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sentirte derrotado y dejar de poner empeño en la fortaleza confiada de tu dedicación frustrada, al sentirte con una fuerte dificultad viéndote mediocre en la hermandad rebelde de tu esfuerzo de forma anticuada y desfavorable para la otra persona, exponiéndote en tu amor indeciso de forma bastante fuerte habiendo algo pendiente por hacer para ti. Este evento te dejará atónito. En este evento serás repulsivo. Sentirás una gran pesadez en este evento. En este evento te sentirás bastante pésimo. Te sentirás desafortunado en este evento. Sentirás que estás siendo bastante perverso en este evento.</w:t>
      </w:r>
    </w:p>
    <w:p w14:paraId="753B6981"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034B6251" w14:textId="1667B157"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desaprobar el trabajo del esfuerzo de la otra persona obteniendo una reputación pública frustrada más madura, al desaprobar perdiendo el respeto de tu reputación pública en el confort faltado de respeto de tu esfuerzo manifestándose de forma bastante novedosa, repentina y favorable para ti, rompiendo un lazo de hermandad en tu disfrute degradante de forma débil asumiendo que no hay nada más que hacer para la otra persona, aburriendo favorablemente a la otra persona con tu fortaleza. En este evento la otra persona </w:t>
      </w:r>
      <w:r>
        <w:rPr>
          <w:rFonts w:ascii="Arial Nova Light" w:hAnsi="Arial Nova Light"/>
          <w:sz w:val="24"/>
          <w:szCs w:val="24"/>
          <w:lang w:val="es-MX"/>
        </w:rPr>
        <w:lastRenderedPageBreak/>
        <w:t>estará atónita. En este evento la otra persona será repulsiva.  La otra persona sentirá una gran pesadez en este evento. En este evento la otra persona se sentirá bastante pésima. La otra persona se sentirá desafortunada en este evento. La otra persona sentirá que está siendo bastante perversa en este evento.</w:t>
      </w:r>
    </w:p>
    <w:p w14:paraId="7E0778FE"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FB9919F" w14:textId="40B0F47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hacer triunfar a la otra persona de manera sorprendente obteniendo un mérito frustrado más ayudador a subir de posición, al sentirte rendido desconociéndote en la autoproyección descuidada de tu esfuerzo de forma anticuada y desfavorable para ti,  en tu apasionamiento rebelde de forma bastante fuerte habiendo algo pendiente por hacer para la otra persona, adquiriendo una mayor madurez con tu fortaleza. Este evento te dejará atónito. En este evento serás repulsivo. Sentirás una gran pesadez en este evento. En este evento te sentirás bastante pésimo. Te sentirás desafortunado en este evento. Sentirás que estás siendo bastante perverso en este evento.</w:t>
      </w:r>
    </w:p>
    <w:p w14:paraId="0D148085"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Urano</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66931640" w14:textId="678EBBD7"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ver algo que te pone aburrido y negarte a experimentar en la fortaleza confiada de tu dedicación descontroladora de tu vida, al relajarte mentalmente viéndote mediocre en la hermandad rebelde de tu pensamiento distinto, siéndote desleal en tu orgullo no conocedor manifestándose de forma bastante novedosa, repentina y favorable para ti. Este evento te dejará atónito. Te sentirás debilitado en gran manera en este evento. Sentirás de forma bastante extraña a la otra persona en este evento. Verás que perderás la oportunidad de ganar algo que no sabías que podías ganar.</w:t>
      </w:r>
    </w:p>
    <w:p w14:paraId="33C98E56"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56664119" w14:textId="688F8D3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aburrir obteniendo una reputación pública descontroladora de tu vida más prudente, al enfrentar al dar a conocer un descubrimiento tuyo perdiendo el respeto de tu reputación pública en el confort faltado de respeto de tu pensamiento distinto, no pudiendo ofrecer a la otra persona algo de su interés en tu estima inexperta de forma anticuada y desfavorable para la otra persona, aburriendo favorablemente a la otra persona con tu fortaleza. En este evento la otra persona estará atónita. La otra persona se sentirá debilitada en gran manera. La otra persona te sentirá de forma bastante extraña en este evento. La otra persona verá que perderá la oportunidad de ganar algo que no sabía que podía ganar.</w:t>
      </w:r>
    </w:p>
    <w:p w14:paraId="2BDC3D57"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3B2A039B" w14:textId="47BF3DB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dar una noticia bastante favorable obteniendo un mérito descontrolador de tu vida más liberador, al ver que un factor exterior causa un cambio en los planes que tenías desconociéndote en la autoproyección descuidada de tu pensamiento distinto,  en tu complicidad inculta manifestándose de forma bastante novedosa, repentina y favorable para la otra persona, </w:t>
      </w:r>
      <w:r>
        <w:rPr>
          <w:rFonts w:ascii="Arial Nova Light" w:hAnsi="Arial Nova Light"/>
          <w:sz w:val="24"/>
          <w:szCs w:val="24"/>
          <w:lang w:val="es-MX"/>
        </w:rPr>
        <w:lastRenderedPageBreak/>
        <w:t>adquiriendo una mayor madurez con tu fortaleza. Este evento te dejará atónito. Te sentirás debilitado en gran manera en este evento. Sentirás de forma bastante extraña a la otra persona en este evento. Verás que perderás la oportunidad de ganar algo que no sabías que podías ganar.</w:t>
      </w:r>
    </w:p>
    <w:p w14:paraId="55D91258"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Neptuno</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03A1AD4A" w14:textId="67853F45"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ver que sucede algo que no esperabas y exponer la fortaleza confiada de tu dedicación desacertada en tu intuición, al ponerte confuso viéndote mediocre en la hermandad rebelde de tu intuición espiritual de forma anticuada y desfavorable para la otra persona, evitando en tu autoproyección desapasionada de manera indirecta para ti. Cuando se dé este evento no le darás mucha importancia. Sentirás rubor en este evento. No podrás dar una lección a la otra persona.</w:t>
      </w:r>
    </w:p>
    <w:p w14:paraId="6C8191E6"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41C7103A" w14:textId="7D1054B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ignorar reflexionar sobre el tiempo pasado obteniendo una reputación pública desacertada en tu intuición más transparente, al adelantarte al futuro de forma incierta perdiendo el respeto de tu reputación pública en el confort faltado de respeto de tu intuición espiritual manifestándose de forma bastante novedosa, repentina y favorable para ti, no pudiendo fascinar en tu confiabilidad inseductora de manera evidente para la otra persona, aburriendo favorablemente a la otra persona con tu fortaleza. La otra persona no le dará tanta importancia a este evento. La otra persona sentirá rubor en este evento. La otra persona no podrá darte una lección.</w:t>
      </w:r>
    </w:p>
    <w:p w14:paraId="0CC65BA9"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30B72D06" w14:textId="3C4CDE6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reconocer las virtudes de la otra persona obteniendo un mérito desacertado en tu intuición más dador a conocerse, al no acertar en tu predicción desconociéndote en la autoproyección descuidada de tu intuición espiritual de forma anticuada y desfavorable para ti,  en tu confianza disgustada de manera indirecta para la otra persona, adquiriendo una mayor madurez con tu fortaleza. Cuando se dé este evento no le darás mucha importancia. Sentirás rubor en este evento. No podrás dar una lección a la otra persona.</w:t>
      </w:r>
    </w:p>
    <w:p w14:paraId="7E4715B8"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Plutón</w:t>
      </w:r>
      <w:r w:rsidRPr="00FF479D">
        <w:rPr>
          <w:rFonts w:ascii="Arial Nova Light" w:hAnsi="Arial Nova Light"/>
          <w:sz w:val="24"/>
          <w:szCs w:val="24"/>
          <w:lang w:val="es-MX"/>
        </w:rPr>
        <w:br/>
      </w:r>
      <w:r w:rsidR="00FB09D6" w:rsidRPr="00FF479D">
        <w:rPr>
          <w:rFonts w:ascii="Arial Nova Light" w:hAnsi="Arial Nova Light"/>
          <w:b/>
          <w:bCs/>
          <w:sz w:val="28"/>
          <w:szCs w:val="28"/>
          <w:lang w:val="es-MX"/>
        </w:rPr>
        <w:t>Evento 1</w:t>
      </w:r>
    </w:p>
    <w:p w14:paraId="08192C2F" w14:textId="0AD7D4E3"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 xml:space="preserve">Tendrás que sentir que pierdes el control de una situación y desafiar en la fortaleza confiada de tu autoestima desempoderada desmotivadamente, al tener miedo no queriendo decir la verdad y ocultando en el esplendor desleal de tu encaramiento de forma reiterada para la otra persona, rehusándote a hacer una acción en tu autovaloración indecisa cumpliendo un objetivo esperado para ti. Te sentirás bastante avergonzado por otra persona en este evento. Te sorprenderás dramáticamente en este evento. En este evento serás repulsivo. Te sentirás algo </w:t>
      </w:r>
      <w:r>
        <w:rPr>
          <w:rFonts w:ascii="Arial Nova Light" w:hAnsi="Arial Nova Light"/>
          <w:sz w:val="24"/>
          <w:szCs w:val="24"/>
          <w:lang w:val="es-MX"/>
        </w:rPr>
        <w:lastRenderedPageBreak/>
        <w:t>confuso en este evento. Sentirás de forma bastante extraña a la otra persona en este evento. Sentirás que te estás aprovechando abusivamente de la otra persona en este evento.</w:t>
      </w:r>
    </w:p>
    <w:p w14:paraId="48C0AFC3"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3239785" w14:textId="27E1FE9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ser debilitado por una fuerza obteniendo un desacomplejamiento desempoderado desmotivadamente más inspirador de un temor profundo, al desempoderarte desmotivadamente no pudiendo igualarte en la severidad reservada de tu encaramiento de forma muy novedosa para ti, no pudiendo ser voluntarioso en tu interés degradante no pudiendo lograr un objetivo para la otra persona, aburriendo favorablemente a la otra persona con tu fortaleza. La otra persona se sentirá bastante avergonzada por ti en este evento. La otra persona se sorprenderá de forma dramática. En este evento la otra persona será repulsiva. La otra persona se sentirá algo confusa en este evento. La otra persona te sentirá de forma bastante extraña en este evento. La otra persona sentirá que se está aprovechando abusivamente de ti en este evento.</w:t>
      </w:r>
    </w:p>
    <w:p w14:paraId="27788E54"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56F8EB28" w14:textId="76820BC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reconocer el poder de la otra persona obteniendo un convencimiento desempoderado desmotivadamente más implacable, al desempoderar desmotivadamente negándote a reconocer la grandeza de la otra persona en la resiliencia incómoda de tu encaramiento de forma reiterada para ti,  en tu poder rebelde cumpliendo un objetivo esperado para la otra persona, adquiriendo una mayor madurez con tu fortaleza. Te sentirás bastante avergonzado por otra persona en este evento. Te sorprenderás dramáticamente en este evento. En este evento serás repulsivo. Te sentirás algo confuso en este evento. Sentirás de forma bastante extraña a la otra persona en este evento. Sentirás que te estás aprovechando abusivamente de la otra persona en este evento.</w:t>
      </w:r>
    </w:p>
    <w:p w14:paraId="266231AD"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Nodo Norte Real</w:t>
      </w:r>
      <w:r w:rsidRPr="00FF479D">
        <w:rPr>
          <w:rFonts w:ascii="Arial Nova Light" w:hAnsi="Arial Nova Light"/>
          <w:sz w:val="36"/>
          <w:szCs w:val="36"/>
          <w:lang w:val="es-MX"/>
        </w:rPr>
        <w:br/>
      </w:r>
      <w:r w:rsidR="00FB09D6" w:rsidRPr="00FF479D">
        <w:rPr>
          <w:rFonts w:ascii="Arial Nova Light" w:hAnsi="Arial Nova Light"/>
          <w:b/>
          <w:bCs/>
          <w:sz w:val="28"/>
          <w:szCs w:val="28"/>
          <w:lang w:val="es-MX"/>
        </w:rPr>
        <w:t>Evento 1</w:t>
      </w:r>
    </w:p>
    <w:p w14:paraId="20189304" w14:textId="0F104131"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cambiar tu destino y defender la fortaleza confiada de tu severidad reconocedora de una nueva realidad, al tomar una decisión importante superando obstáculos en la asociación aprobada de tu sacrificio manifestándose de forma bastante novedosa, repentina y favorable para ti, visionando en tu socialización cómplice y era algo obvio para la otra persona. Serás bastante enfatizado por otra persona en este evento. Sentirás una sensación de no poder explicarte cómo pudo haber sucedido este evento. En este evento serás atrayente. En este evento te sentirás bastante aventajado. Darás una lección a la otra persona enseñándole.</w:t>
      </w:r>
    </w:p>
    <w:p w14:paraId="69CCB9C5"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DFFB90B" w14:textId="16155CE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revalorar las 'reglas del juego' obteniendo un castigo reconocedor de una nueva realidad más provocador, al sentirte bastante satisfecho dando plenitud y buenas noticias en la prejuzgación comprometida de tu sacrificio de forma anticuada y desfavorable para la otra persona, haciendo que la otra persona </w:t>
      </w:r>
      <w:r>
        <w:rPr>
          <w:rFonts w:ascii="Arial Nova Light" w:hAnsi="Arial Nova Light"/>
          <w:sz w:val="24"/>
          <w:szCs w:val="24"/>
          <w:lang w:val="es-MX"/>
        </w:rPr>
        <w:lastRenderedPageBreak/>
        <w:t>crea en ti en tu compañerismo exclusivo y era algo totalmente inesperado para ti, sorprendiendo favorablemente a la otra persona con tu fortaleza. La otra persona será bastante enfatizada por ti en este evento. La otra persona sentirá una sensación de no poder explicarse cómo pudo haber sucedido este evento. En este evento la otra persona será atrayente. En este evento la otra persona se sentirá bastante aventajada. La otra persona te dará una lección enseñándote.</w:t>
      </w:r>
    </w:p>
    <w:p w14:paraId="066ACC37"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A291F24" w14:textId="12AABA7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ser ayudado de forma sacrificada obteniendo un esplendor reconocedor de una nueva realidad más inspirador de respeto, al reconocer que vives en una nueva realidad viendo una nueva realidad en el compromiso prejuzgador de tu sacrificio manifestándose de forma bastante novedosa, repentina y favorable para la otra persona, inspirándote en tu amistad estimadora y era algo obvio para ti, fascinando y subiendo a un nuevo nivel con tu fortaleza. Serás bastante enfatizado por otra persona en este evento. Sentirás una sensación de no poder explicarte cómo pudo haber sucedido este evento. En este evento serás atrayente. En este evento te sentirás bastante aventajado. Darás una lección a la otra persona enseñándole.</w:t>
      </w:r>
    </w:p>
    <w:p w14:paraId="269C74A8"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Nodo Sur Real</w:t>
      </w:r>
      <w:r w:rsidRPr="00FF479D">
        <w:rPr>
          <w:rFonts w:ascii="Arial Nova Light" w:hAnsi="Arial Nova Light"/>
          <w:sz w:val="36"/>
          <w:szCs w:val="36"/>
          <w:lang w:val="es-MX"/>
        </w:rPr>
        <w:br/>
      </w:r>
      <w:r w:rsidR="00FB09D6" w:rsidRPr="00FF479D">
        <w:rPr>
          <w:rFonts w:ascii="Arial Nova Light" w:hAnsi="Arial Nova Light"/>
          <w:b/>
          <w:bCs/>
          <w:sz w:val="28"/>
          <w:szCs w:val="28"/>
          <w:lang w:val="es-MX"/>
        </w:rPr>
        <w:t>Evento 1</w:t>
      </w:r>
    </w:p>
    <w:p w14:paraId="5B341CEF" w14:textId="40D9B7F4"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hacerte ver con una gran ventaja y dar confianza en la fortaleza confiada de tu cuidado suertudo, al aligerarte subordinándote en la asociación estimadora de tu facilitación manifestándose de forma bastante novedosa, repentina y favorable para ti, siéndote fiel en tu socialización cómplice de manera decepcionante y permaneciendo en el mismo contexto para la otra persona. En este evento te sentirás bastante hábil. En este evento te sentirás fantástico en gran manera. Te sentirás bastante creído en este evento.</w:t>
      </w:r>
    </w:p>
    <w:p w14:paraId="7946D6BC"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DA8E94D" w14:textId="75C04F6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ser generoso con tu ventaja obteniendo una decisión suertuda más llena de confianza, al confiar en tu suerte dando autoridad en la prejuzgación orgullosa de tu facilitación de forma anticuada y desfavorable para la otra persona, ofreciendo a la otra persona algo de su interés en tu compañerismo exclusivo de forma prometedora y cambiando el contexto para ti, sorprendiendo favorablemente a la otra persona con tu fortaleza. En este evento la otra persona se sentirá bastante hábil. En este evento la otra persona se sentirá fantástica en gran manera. La otra persona se sentirá bastante creída en este evento.</w:t>
      </w:r>
    </w:p>
    <w:p w14:paraId="440B0451"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5B16CFE" w14:textId="5475E63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ser reconocido en tu ventaja obteniendo una jerarquía suertuda más inspiradora de confianza, al sentirte bastante afortunado recibiendo aprobación en tu autoridad en el compromiso egóico de tu facilitación manifestándose de forma bastante novedosa, repentina y favorable para la otra persona, dando poder en tu amistad estimadora de manera decepcionante y permaneciendo en el mismo </w:t>
      </w:r>
      <w:r>
        <w:rPr>
          <w:rFonts w:ascii="Arial Nova Light" w:hAnsi="Arial Nova Light"/>
          <w:sz w:val="24"/>
          <w:szCs w:val="24"/>
          <w:lang w:val="es-MX"/>
        </w:rPr>
        <w:lastRenderedPageBreak/>
        <w:t>contexto para ti, fascinando y subiendo a un nuevo nivel con tu fortaleza. En este evento te sentirás bastante hábil. En este evento te sentirás fantástico en gran manera. Te sentirás bastante creído en este evento.</w:t>
      </w:r>
    </w:p>
    <w:p w14:paraId="32AF36BF"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Quirón</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06D41B93" w14:textId="31FF65CD"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sentir que resolviste un problema y reservar tu advertencia en la fortaleza confiada de tu confort pleno, al sentirte incluído dándote soporte en la experiencia compañera de tu paciencia sintiendo una herida muy fuerte para ti, visionando en tu resiliencia poderosa finalizándose algo acabándose la fe dándose con facilidad para la otra persona. En este evento te sentirás bastante hábil. En este evento habrá un conflicto latente en el cual se luchará para intentar tener éxito. Darás una lección a la otra persona enseñándole.</w:t>
      </w:r>
    </w:p>
    <w:p w14:paraId="1232963F"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9BA9912" w14:textId="00FF606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admitir que aún hay un problema obteniendo una confianza plena más oportuna, al reflexionar dando confianza en el entendimiento socializador de tu paciencia ignorando una herida para la otra persona, haciendo que la otra persona crea en ti en tu justicia enriquecida iniciando algo con mucha fe, persistencia y con algo de dificultad para ti, sorprendiendo favorablemente a la otra persona con tu fortaleza. En este evento la otra persona se sentirá bastante hábil. En este evento habrá un conflicto latente en el cual la otra persona luchará para intentar tener éxito. La otra persona te dará una lección enseñándote.</w:t>
      </w:r>
    </w:p>
    <w:p w14:paraId="468F2B7E"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D846673" w14:textId="416DA3C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ser apoyado de forma considerable obteniendo una hermandad plena más ejemplar, al recibir plenitud iluminadamente pidiendo ayuda en tu hermandad en la comunicación de ideas considerada de tu paciencia sintiendo una herida muy fuerte para la otra persona, inspirándote en tu castigo interesado finalizándose algo acabándose la fe dándose con facilidad para ti, fascinando y subiendo a un nuevo nivel con tu fortaleza. En este evento te sentirás bastante hábil. En este evento habrá un conflicto latente en el cual se luchará para intentar tener éxito. Darás una lección a la otra persona enseñándole.</w:t>
      </w:r>
    </w:p>
    <w:p w14:paraId="5B5B3646"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Lilith</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553DF5DE" w14:textId="668F3CAD"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desfogar tu ira y aprovecharte en la fortaleza confiada de tu prejuzgación seductora pasivamente, al sentirte con los sentimientos reprimidos usando tu juicio en la autocreencia interesada de tu atracción de forma muy novedosa para ti, encarando en tu resiliencia confiada dejando de intentarlo para la otra persona. En este evento te sentirás bastante hábil. En este evento habrá un conflicto latente en el cual se luchará para intentar tener éxito. Darás una lección a la otra persona enseñándole.</w:t>
      </w:r>
    </w:p>
    <w:p w14:paraId="450E28B4"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4B3C602D" w14:textId="032D47C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Para después tener angustia al desear obteniendo un cumplimiento seductor pasivamente más dador para aprovechar, al dominar siendo muy exigente con tu juicio en la consciencia autovalorada de tu atracción de forma reiterada para la otra persona, fascinando en tu justicia fraternal volviéndolo a intentar para ti, sorprendiendo favorablemente a la otra persona con tu fortaleza. En este evento la otra persona se sentirá bastante hábil. En este evento habrá un conflicto latente en el cual la otra persona luchará para intentar tener éxito. La otra persona te dará una lección enseñándote.</w:t>
      </w:r>
    </w:p>
    <w:p w14:paraId="66426F91"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DBF09FC" w14:textId="2E85D93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provocar sexualmente obteniendo una asociación seductora pasivamente más satisfactoria, al ver que la otra persona acata tu autoridad sexual enjuiciando en la apreciación valoradora de tu atracción de forma muy novedosa para la otra persona, reconociendo la igualdad de la otra persona en tu castigo confiable dejando de intentarlo para ti, fascinando y subiendo a un nuevo nivel con tu fortaleza. En este evento te sentirás bastante hábil. En este evento habrá un conflicto latente en el cual se luchará para intentar tener éxito. Darás una lección a la otra persona enseñándole.</w:t>
      </w:r>
    </w:p>
    <w:p w14:paraId="44EEC923"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Sol Negro</w:t>
      </w:r>
    </w:p>
    <w:p w14:paraId="17A70D39"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EB2FE73" w14:textId="0F9B6FA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advertir de un peligro y estimular la fortaleza confiada de tu ego con reflejos, al calmar tu instinto haciéndote respetar en la autocreencia motivada de tu instinto de forma muy novedosa para ti, tomando acción en tu resiliencia confiada de forma reiterada para la otra persona. En este evento habrá un conflicto latente en el cual se luchará para intentar tener éxito. Te llenarás de fortaleza en este evento. En este evento serás bastante severo. Te sentirás satisfecho de corazón en este evento. Te sentirás bastante fundamentado en este evento. Te sentirás bastante bendecido en este evento. Serás condescendiente en este evento.</w:t>
      </w:r>
    </w:p>
    <w:p w14:paraId="33D86B34"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0957340" w14:textId="6F6C15F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salvar de un peligro obteniendo una complicidad con reflejos más automotivada, al controlar tu instinto haciendo respetar tu ego en la consciencia desenvuelta de tu instinto de forma reiterada para la otra persona, haciendo tu voluntad en tu justicia fraternal de forma muy novedosa para ti, sorprendiendo favorablemente a la otra persona con tu fortaleza. En este evento habrá un conflicto latente en el cual la otra persona luchará para intentar tener éxito. La otra persona se llenará de fortaleza en este evento. La otra persona se sentirá satisfecha de corazón en este evento. La otra persona se sentirá bastante fundamentada en este evento. La otra persona se sentirá bastante bendecida en este evento. En este evento la otra persona será bastante severa. La otra persona será condescendiente contigo en este evento.</w:t>
      </w:r>
    </w:p>
    <w:p w14:paraId="50730B0E"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87C09C0" w14:textId="19D9BE5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Y finalmente prevenir un peligro obteniendo una exclusividad con reflejos más independizada, al acertar con tus reflejos doblegando en la apreciación con autoestima de tu instinto de forma muy novedosa para la otra persona, haciendo respetar tu ego en tu castigo confiable de forma reiterada para ti, fascinando y subiendo a un nuevo nivel con tu fortaleza. En este evento habrá un conflicto latente en el cual se luchará para intentar tener éxito. Te llenarás de fortaleza en este evento. En este evento serás bastante severo. Te sentirás satisfecho de corazón en este evento. Te sentirás bastante fundamentado en este evento. Te sentirás bastante bendecido en este evento. Serás condescendiente en este evento.</w:t>
      </w:r>
    </w:p>
    <w:p w14:paraId="798EF9A4"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Vertex</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7D0C022F" w14:textId="1A7F991D"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sentir que has sido superado y 'endurecer' la fortaleza confiada de tu severidad evolucionada espiritualmente, al tener una oportunidad superando obstáculos en el convencimiento motivado de tu honestidad contigo de forma muy novedosa para ti, intentando convencer en tu autovaloración apasionada superficialmente para la otra persona. En este evento descubrirás información oculta. Te llenarás de fortaleza en este evento. En este evento te sentirás bastante aventajado. Te sentirás satisfecho de corazón en este evento.</w:t>
      </w:r>
    </w:p>
    <w:p w14:paraId="50BCBDC8"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73C99378" w14:textId="7180268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ponerte a la altura de la otra persona obteniendo un castigo evolucionado espiritualmente más facilitador, al sentir quien real y profundamente eres dando plenitud y buenas noticias en la autoestima desenvuelta de tu honestidad contigo de forma reiterada para la otra persona, mandando en tu interés seductor profundamente para ti, sorprendiendo favorablemente a la otra persona con tu fortaleza. En este evento la otra persona descubrirá información oculta. La otra persona se llenará de fortaleza en este evento. En este evento la otra persona se sentirá bastante aventajada. La otra persona se sentirá satisfecha de corazón en este evento.</w:t>
      </w:r>
    </w:p>
    <w:p w14:paraId="172B5F6D"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5F8A3BF" w14:textId="4E278D1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sentirte incomparable obteniendo un esplendor evolucionado espiritualmente más logrador de lo que se quiere, al evolucionar espiritualmente viendo una nueva realidad en el desenvolvimiento con autoestima de tu honestidad contigo de forma muy novedosa para la otra persona, dando autoridad en tu poder disfrutador superficialmente para ti, fascinando y subiendo a un nuevo nivel con tu fortaleza. En este evento descubrirás información oculta. Te llenarás de fortaleza en este evento. En este evento te sentirás bastante aventajado. Te sentirás satisfecho de corazón en este evento.</w:t>
      </w:r>
    </w:p>
    <w:p w14:paraId="5EAEDDB5"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Antivertex</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757C4463" w14:textId="14AA82D6"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lastRenderedPageBreak/>
        <w:t>Tendrás que abandonar a la otra persona por perjudicarte y poner bastante atención en la fortaleza confiada de tu cuidado colmado de atención, al sentirte bastante atendido subordinándote en el convencimiento interesado de tu sobradez de forma muy novedosa para ti, asombrándote en tu autovaloración apasionada superficialmente para la otra persona. Este evento te dejará impresionado. Serás bastante enfatizado por otra persona en este evento. Exaltarás tu dignidad de forma bastante poderosa en este evento. En este evento serás bastante avispado.</w:t>
      </w:r>
    </w:p>
    <w:p w14:paraId="3B588FCA"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4F90FBBE" w14:textId="107FA07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iniciar una nueva etapa obteniendo una decisión colmada de atención más atendida, al evadir dando autoridad en la autoestima autovalorada de tu sobradez de forma reiterada para la otra persona, venciendo una adversidad en tu interés seductor profundamente para ti, sorprendiendo favorablemente a la otra persona con tu fortaleza. En este evento la otra persona estará impresionada. La otra persona será bastante enfatizada por ti en este evento. La otra persona exaltará su dignidad de forma bastante poderosa en este evento. En este evento la otra persona será bastante avispada.</w:t>
      </w:r>
    </w:p>
    <w:p w14:paraId="08168D2E"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432D96D" w14:textId="0A315B4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empiezas a progresar obteniendo una jerarquía colmada de atención más atractiva, al llenarte de atención recibiendo aprobación en tu autoridad en el desenvolvimiento valorador de tu sobradez de forma muy novedosa para la otra persona, dando plenitud y buenas noticias en tu poder disfrutador superficialmente para ti, fascinando y subiendo a un nuevo nivel con tu fortaleza. Este evento te dejará impresionado. Serás bastante enfatizado por otra persona en este evento. Exaltarás tu dignidad de forma bastante poderosa en este evento. En este evento serás bastante avispado.</w:t>
      </w:r>
    </w:p>
    <w:p w14:paraId="0DCC21E3"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Ceres</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6B3CBB88" w14:textId="717CF98B"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aprovecharte de una situación y enorgullecerte de la fortaleza confiada de tu valoración animada, al sentirte capacitado haciéndote valer en la popularidad creíble de tu madurez manifestándose de forma bastante novedosa, repentina y favorable para ti, intentando convencer en tu resiliencia confiada de forma anticuada y desfavorable para la otra persona. Este evento te dejará impresionado. Serás bastante enfatizado por otra persona en este evento. En este evento habrá un conflicto latente en el cual se luchará para intentar tener éxito. En este evento serás atrayente. Sentirás que eres bastante bondadoso en este evento. Ganarás algo de manera inesperada en este evento.</w:t>
      </w:r>
    </w:p>
    <w:p w14:paraId="13F347D8"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7717F19F" w14:textId="249B526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igualar las condiciones con la otra persona obteniendo un poder animado más respetable, al sentirte enaltecido dando poder en la consideración apreciadora de tu madurez de forma anticuada y desfavorable para la otra persona, mandando en tu justicia fraternal manifestándose de forma bastante </w:t>
      </w:r>
      <w:r>
        <w:rPr>
          <w:rFonts w:ascii="Arial Nova Light" w:hAnsi="Arial Nova Light"/>
          <w:sz w:val="24"/>
          <w:szCs w:val="24"/>
          <w:lang w:val="es-MX"/>
        </w:rPr>
        <w:lastRenderedPageBreak/>
        <w:t>novedosa, repentina y favorable para ti, sorprendiendo favorablemente a la otra persona con tu fortaleza. En este evento la otra persona estará impresionada. La otra persona será bastante enfatizada por ti en este evento. En este evento habrá un conflicto latente en el cual la otra persona luchará para intentar tener éxito. En este evento la otra persona será atrayente. La otra persona sentirá que es bastante bondadosa en este evento. La otra persona ganará algo de manera inesperada en este evento.</w:t>
      </w:r>
    </w:p>
    <w:p w14:paraId="6C9D5DE4"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C27DADA" w14:textId="226ED26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recibir refuerzos obteniendo una riqueza animada más altanera, al realizarte ofreciendo a la otra persona hacer un trueque en la socialización consciente de tu madurez manifestándose de forma bastante novedosa, repentina y favorable para la otra persona, dando autoridad en tu castigo confiable de forma anticuada y desfavorable para ti, fascinando y subiendo a un nuevo nivel con tu fortaleza. Este evento te dejará impresionado. Serás bastante enfatizado por otra persona en este evento. En este evento habrá un conflicto latente en el cual se luchará para intentar tener éxito. En este evento serás atrayente. Sentirás que eres bastante bondadoso en este evento. Ganarás algo de manera inesperada en este evento.</w:t>
      </w:r>
    </w:p>
    <w:p w14:paraId="5003D41B"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Palas</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3DECF3D7" w14:textId="5D821ED1"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hacer algo bastante inteligente y avivar la fortaleza confiada de tu severidad conocedora del tiempo, al sentirte confiado del futuro superando obstáculos en el convencimiento motivado de tu visión estratégica de forma que no se comprende bien y que sorprende para ti, retrayéndote en tu desenvolvimiento castigador de forma evidente y desfavorable para la otra persona. Exaltarás tu dignidad de forma bastante poderosa en este evento. No tomarás de forma personal lo que sucede en este evento. Sentirás que tienes un gran dominio en este evento. Sentirás una gran debilidad en este evento. Te sentirás profundamente exitoso en la vida. En este evento te sentirás todopoderoso de forma especial. En este evento te sentirás bastante aventajado. Te sentirás bastante sereno en este evento. En este evento serás bastante severo. Serás disimulado en este evento. Serás bastante afectuoso en este evento.</w:t>
      </w:r>
    </w:p>
    <w:p w14:paraId="46534563"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0399CF58" w14:textId="10C7C21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dar tiempo a la otra persona para que esté lista obteniendo un castigo conocedor del tiempo más despierto, al ceder asumiendo que vendrá un futuro favorable dando plenitud y buenas noticias en la autoestima desenvuelta de tu visión estratégica de forma que se sobreentiende y desencanta para la otra persona, haciendo un lazo de hermandad en tu motivación esplendorosa sin querer hacerlo y de forma reservada para ti, sorprendiendo favorablemente a la otra persona con tu fortaleza. La otra persona exaltará su dignidad de forma bastante poderosa en este evento. Cuando se dé este evento la otra persona no lo tomará de forma personal. La otra persona sentirá que tiene un gran dominio en </w:t>
      </w:r>
      <w:r>
        <w:rPr>
          <w:rFonts w:ascii="Arial Nova Light" w:hAnsi="Arial Nova Light"/>
          <w:sz w:val="24"/>
          <w:szCs w:val="24"/>
          <w:lang w:val="es-MX"/>
        </w:rPr>
        <w:lastRenderedPageBreak/>
        <w:t>este evento. La otra persona sentirá una gran debilidad en este evento. La otra persona se sentirá profundamente exitosa en la vida. En este evento la otra persona se sentirá todopoderosa de forma especial. En este evento la otra persona se sentirá bastante aventajada. La otra persona se sentirá bastante serena en este evento. La otra persona será disimulada en este evento. La otra persona será bastante afectuosa contigo en este evento. En este evento la otra persona será bastante severa.</w:t>
      </w:r>
    </w:p>
    <w:p w14:paraId="3EB4176B"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DF34368" w14:textId="5AD72CB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ya ganaste en el futuro obteniendo un esplendor conocedor del tiempo más delegado, al ver que el tiempo te da la razón viendo una nueva realidad en el desenvolvimiento con autoestima de tu visión estratégica de forma que no se comprende bien y que sorprende para la otra persona, dando confianza en tu desacomplejamiento justo de forma evidente y desfavorable para ti, fascinando y subiendo a un nuevo nivel con tu fortaleza. Exaltarás tu dignidad de forma bastante poderosa en este evento. No tomarás de forma personal lo que sucede en este evento. Sentirás que tienes un gran dominio en este evento. Sentirás una gran debilidad en este evento. Te sentirás profundamente exitoso en la vida. En este evento te sentirás todopoderoso de forma especial. En este evento te sentirás bastante aventajado. Te sentirás bastante sereno en este evento. En este evento serás bastante severo. Serás disimulado en este evento. Serás bastante afectuoso en este evento.</w:t>
      </w:r>
    </w:p>
    <w:p w14:paraId="186DB6F7"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Juno</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4410CE76" w14:textId="7B5A8776"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ver que se derrite tu corazón y serte bastante fiel la fortaleza confiada de tu diversión fidelizadora, al sentirte digno y correspondido reluciéndote en la jerarquía estimadora de tu complacimiento cumpliendo un objetivo esperado para ti, dudando de la amistad de la otra persona en tu apreciación amistosa y era algo desfavorable y que no se esperaba para la otra persona. Te sentirás cómodo en este evento. Serás condescendiente en este evento.</w:t>
      </w:r>
    </w:p>
    <w:p w14:paraId="53CD6F90"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0B3DDA55" w14:textId="65DD2F8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invitar tener compañía obteniendo un apasionamiento fidelizador más que inspira fidelidad, al serte fiel dando amor en el cuidado orgulloso de tu complacimiento no pudiendo lograr un objetivo para la otra persona, ayudando de manera oportuna en tu credibilidad popular y era algo que se esperaba con muchas ganas para ti, sorprendiendo favorablemente a la otra persona con tu fortaleza. La otra persona se sentirá cómoda en este evento. La otra persona será condescendiente contigo en este evento.</w:t>
      </w:r>
    </w:p>
    <w:p w14:paraId="5EED9B62"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5C6EFAC2" w14:textId="581CF68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recibir compañía obteniendo una seducción fidelizadora más dadora de una mayor confianza, al ganarte la fidelidad de la otra persona correspondiendo el corazón de otra persona en el autorespeto egóico de tu complacimiento </w:t>
      </w:r>
      <w:r>
        <w:rPr>
          <w:rFonts w:ascii="Arial Nova Light" w:hAnsi="Arial Nova Light"/>
          <w:sz w:val="24"/>
          <w:szCs w:val="24"/>
          <w:lang w:val="es-MX"/>
        </w:rPr>
        <w:lastRenderedPageBreak/>
        <w:t>cumpliendo un objetivo esperado para la otra persona, haciendo respetar tu popularidad en tu creencia compañera y era algo desfavorable y que no se esperaba para ti, fascinando y subiendo a un nuevo nivel con tu fortaleza. Te sentirás cómodo en este evento. Serás condescendiente en este evento.</w:t>
      </w:r>
    </w:p>
    <w:p w14:paraId="2896BD7E"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Vesta</w:t>
      </w:r>
      <w:r w:rsidRPr="00FF479D">
        <w:rPr>
          <w:rFonts w:ascii="Arial Nova Light" w:hAnsi="Arial Nova Light"/>
          <w:b/>
          <w:bCs/>
          <w:sz w:val="40"/>
          <w:szCs w:val="40"/>
          <w:lang w:val="es-MX"/>
        </w:rPr>
        <w:br/>
      </w:r>
      <w:r w:rsidR="00FB09D6" w:rsidRPr="00FF479D">
        <w:rPr>
          <w:rFonts w:ascii="Arial Nova Light" w:hAnsi="Arial Nova Light"/>
          <w:b/>
          <w:bCs/>
          <w:sz w:val="28"/>
          <w:szCs w:val="28"/>
          <w:lang w:val="es-MX"/>
        </w:rPr>
        <w:t>Evento 1</w:t>
      </w:r>
    </w:p>
    <w:p w14:paraId="39F05C85" w14:textId="4D501C65"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sentir una alteración caótica y 'enfriar' la fortaleza confiada de tu dedicación encendedora, al hacer notar un error a la otra persona destacando en la hermandad autoritaria de tu rectificación manifestándose de forma bastante novedosa, repentina y favorable para ti, especulando en tu comunicación de ideas apasionada dándolo por hecho para la otra persona. En este evento serás atrayente. Empezarás a conocer mejor a la otra persona en este evento. Te sentirás cómodo en este evento.</w:t>
      </w:r>
    </w:p>
    <w:p w14:paraId="551A3AAC"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A49C8F3" w14:textId="6CF9313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salir vencedor de un problema caótico obteniendo una reputación pública encendedora más óptima, al consagrarte haciendo respetar tu reputación pública en el confort autorespetado de tu rectificación de forma anticuada y desfavorable para la otra persona, conquistando el corazón de la otra persona en tu cultura seductora de manera considerablemente incompleta pero positiva para ti, sorprendiendo favorablemente a la otra persona con tu fortaleza. En este evento la otra persona será atrayente. La otra persona te empezará a conocerte mejor en este evento. La otra persona se sentirá cómoda en este evento.</w:t>
      </w:r>
    </w:p>
    <w:p w14:paraId="2BAF04C5"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456C205" w14:textId="19476F7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recibir reconocimiento de tus acciones obteniendo un mérito encendedor más benefactor, al demostrar tu jerarquía sobresaliendo en la autoproyección cuidadosa de tu rectificación manifestándose de forma bastante novedosa, repentina y favorable para la otra persona, dando amor en tu saber disfrutador dándolo por hecho para ti, fascinando y subiendo a un nuevo nivel con tu fortaleza. En este evento serás atrayente. Empezarás a conocer mejor a la otra persona en este evento. Te sentirás cómodo en este evento.</w:t>
      </w:r>
    </w:p>
    <w:p w14:paraId="3F5E2C75"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Eris</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1ADC5B0C" w14:textId="39962F9F"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hacer un esfuerzo especial por la otra persona y animar la fortaleza confiada de tu ego deslumbrador, al impresionarte haciéndote respetar en el mérito creíble de tu entusiasmo cumpliendo un objetivo esperado para ti, sintiendo que te mereces algo mayor en tu comunicación de ideas cumplida repentinamente y llamando bastante tu atención para la otra persona. Sentirás una gran debilidad en este evento. En este evento serás atrayente. Te llenarás de fortaleza en este evento. Te sentirás bastante sereno en este evento. Te sentirás afortunado en este evento. Adquirirás experiencia en este evento.</w:t>
      </w:r>
    </w:p>
    <w:p w14:paraId="129DAD56"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lastRenderedPageBreak/>
        <w:t>Evento Potencial 1</w:t>
      </w:r>
    </w:p>
    <w:p w14:paraId="460F64C7" w14:textId="2734196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llenar de entusiasmo a la otra persona obteniendo una complicidad deslumbradora más ilusionada, al sentirte sabio haciendo respetar tu ego en la dedicación apreciadora de tu entusiasmo no pudiendo lograr un objetivo para la otra persona, recibiendo reconocimiento en tu cultura asociada inesperadamente y sin prestarle mucha atención para ti, sorprendiendo favorablemente a la otra persona con tu fortaleza. La otra persona sentirá una gran debilidad en este evento. En este evento la otra persona será atrayente. La otra persona se llenará de fortaleza en este evento. La otra persona se sentirá bastante serena en este evento. La otra persona se sentirá afortunada en este evento. La otra persona adquirirá experiencia en este evento.</w:t>
      </w:r>
    </w:p>
    <w:p w14:paraId="579A0A65"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B8DB84E" w14:textId="126FCE4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convencer a la otra persona con tu entusiasmo obteniendo una exclusividad deslumbradora más cumplidora de ilusiones, al deslumbrarte doblegando en la ambición consciente de tu entusiasmo cumpliendo un objetivo esperado para la otra persona, haciendo respetar tu reputación pública en tu saber aprobado repentinamente y llamando bastante tu atención para ti, fascinando y subiendo a un nuevo nivel con tu fortaleza. Sentirás una gran debilidad en este evento. En este evento serás atrayente. Te llenarás de fortaleza en este evento. Te sentirás bastante sereno en este evento. Te sentirás afortunado en este evento. Adquirirás experiencia en este evento.</w:t>
      </w:r>
    </w:p>
    <w:p w14:paraId="16E46C98"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Sol Blanco</w:t>
      </w:r>
      <w:r w:rsidRPr="00FF479D">
        <w:rPr>
          <w:rFonts w:ascii="Arial Nova Light" w:hAnsi="Arial Nova Light"/>
          <w:b/>
          <w:bCs/>
          <w:sz w:val="40"/>
          <w:szCs w:val="40"/>
          <w:lang w:val="es-MX"/>
        </w:rPr>
        <w:br/>
      </w:r>
      <w:r w:rsidR="00FB09D6" w:rsidRPr="00FF479D">
        <w:rPr>
          <w:rFonts w:ascii="Arial Nova Light" w:hAnsi="Arial Nova Light"/>
          <w:b/>
          <w:bCs/>
          <w:sz w:val="28"/>
          <w:szCs w:val="28"/>
          <w:lang w:val="es-MX"/>
        </w:rPr>
        <w:t>Evento 1</w:t>
      </w:r>
    </w:p>
    <w:p w14:paraId="5426B80B" w14:textId="16D2C420"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encender sexualmente a la otra persona y disfrutar la fortaleza confiada de tu autoestima desfogadora sexual, al sentirte fuerte en lo sexual sacando verdades a la luz en el esplendor confiable de tu ímpetu sexual cumpliendo un objetivo esperado para ti, tomando acción en tu autorespeto bien visto de forma reiterada para la otra persona. Te sentirás profundamente exitoso en la vida. En este evento serás atrayente. Te sentirás bastante sereno en este evento. Empezarás a conocer mejor a la otra persona en este evento. Compartirás con la otra persona en este evento disfrutándolo juntos.</w:t>
      </w:r>
    </w:p>
    <w:p w14:paraId="6C6F5A01"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06DCDAAB" w14:textId="7720E4E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ponerte sexualmente a la altura de la otra persona obteniendo un desacomplejamiento desfogador sexual más satisfecho, al imponerte con tu fuerza sexual reconociendo la igualdad de la otra persona en la severidad autoproyectada de tu ímpetu sexual no pudiendo lograr un objetivo para la otra persona, haciendo tu voluntad en tu autoridad meritoria de forma muy novedosa para ti, sorprendiendo favorablemente a la otra persona con tu fortaleza. La otra persona se sentirá profundamente exitosa en la vida. En este evento la otra persona será atrayente. La otra persona se sentirá bastante serena en este </w:t>
      </w:r>
      <w:r>
        <w:rPr>
          <w:rFonts w:ascii="Arial Nova Light" w:hAnsi="Arial Nova Light"/>
          <w:sz w:val="24"/>
          <w:szCs w:val="24"/>
          <w:lang w:val="es-MX"/>
        </w:rPr>
        <w:lastRenderedPageBreak/>
        <w:t>evento. La otra persona te empezará a conocerte mejor en este evento. La otra persona compartirá contigo en este evento disfrutándolo juntos.</w:t>
      </w:r>
    </w:p>
    <w:p w14:paraId="61BD80CD"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3E031888" w14:textId="3DC5BCD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demostrar tu superioridad sexual obteniendo un convencimiento desfogador sexual más dependizador de tu satisfacción, al satisfacer y desfogarte con tu fortaleza sexual reconociendo la grandeza de la otra persona en la resiliencia confortable de tu ímpetu sexual cumpliendo un objetivo esperado para la otra persona, haciendo respetar tu ego en tu decisión excelente de forma reiterada para ti, fascinando y subiendo a un nuevo nivel con tu fortaleza. Te sentirás profundamente exitoso en la vida. En este evento serás atrayente. Te sentirás bastante sereno en este evento. Empezarás a conocer mejor a la otra persona en este evento. Compartirás con la otra persona en este evento disfrutándolo juntos.</w:t>
      </w:r>
    </w:p>
    <w:p w14:paraId="17D0EE01"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Luna Blanca</w:t>
      </w:r>
      <w:r w:rsidRPr="00FF479D">
        <w:rPr>
          <w:rFonts w:ascii="Arial Nova Light" w:hAnsi="Arial Nova Light"/>
          <w:b/>
          <w:bCs/>
          <w:sz w:val="40"/>
          <w:szCs w:val="40"/>
          <w:lang w:val="es-MX"/>
        </w:rPr>
        <w:br/>
      </w:r>
      <w:r w:rsidR="00FB09D6" w:rsidRPr="00FF479D">
        <w:rPr>
          <w:rFonts w:ascii="Arial Nova Light" w:hAnsi="Arial Nova Light"/>
          <w:b/>
          <w:bCs/>
          <w:sz w:val="28"/>
          <w:szCs w:val="28"/>
          <w:lang w:val="es-MX"/>
        </w:rPr>
        <w:t>Evento 1</w:t>
      </w:r>
    </w:p>
    <w:p w14:paraId="4547529D" w14:textId="05A944E1"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pedir una colaboración y esmerar la fortaleza confiada de tu valoración compasiva, al sentirte fuerte con la otra persona haciéndote valer en el esplendor excelente de tu amabilidad cumpliendo un objetivo esperado para ti, retrayéndote en tu autorespeto bien visto de forma desinteresada personalmente para la otra persona. Serás bastante enfatizado por otra persona en este evento. En este evento descubrirás información oculta. En este evento te sentirás fantástico en gran manera. Te sentirás bastante sereno en este evento. Te sentirás satisfecho de corazón en este evento. Adquirirás experiencia en este evento. Serás bastante afectuoso en este evento. Darás una lección a la otra persona enseñándole. Serás condescendiente en este evento.</w:t>
      </w:r>
    </w:p>
    <w:p w14:paraId="5C3917FE"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55A45A4" w14:textId="5383BB3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hacer las paces con la otra persona mediante un acuerdo obteniendo un poder compasivo más trabajado, al ser empático dando poder en la severidad ambiciosa de tu amabilidad no pudiendo lograr un objetivo para la otra persona, haciendo un lazo de hermandad en tu autoridad meritoria de manera preocupada personalmente para ti, sorprendiendo favorablemente a la otra persona con tu fortaleza. La otra persona será bastante enfatizada por ti en este evento. En este evento la otra persona descubrirá información oculta. En este evento la otra persona se sentirá fantástica en gran manera. La otra persona se sentirá bastante serena en este evento. La otra persona se sentirá satisfecha de corazón en este evento. La otra persona adquirirá experiencia en este evento. La otra persona será bastante afectuosa contigo en este evento. La otra persona te dará una lección enseñándote. La otra persona será condescendiente contigo en este evento.</w:t>
      </w:r>
    </w:p>
    <w:p w14:paraId="432E5A4D"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44B1EE0" w14:textId="0955E55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Y finalmente recibir una colaboración obteniendo una riqueza compasiva más receptora de colaboración, al compadecerte ofreciendo a la otra persona hacer un trueque en la resiliencia dedicada de tu amabilidad cumpliendo un objetivo esperado para la otra persona, dando confianza en tu decisión excelente de forma desinteresada personalmente para ti, fascinando y subiendo a un nuevo nivel con tu fortaleza. Serás bastante enfatizado por otra persona en este evento. En este evento descubrirás información oculta. En este evento te sentirás fantástico en gran manera. Te sentirás bastante sereno en este evento. Te sentirás satisfecho de corazón en este evento. Adquirirás experiencia en este evento. Serás bastante afectuoso en este evento. Darás una lección a la otra persona enseñándole. Serás condescendiente en este evento.</w:t>
      </w:r>
    </w:p>
    <w:p w14:paraId="30EC6E96" w14:textId="77777777" w:rsidR="00352FDB" w:rsidRPr="00FF479D" w:rsidRDefault="00352FDB" w:rsidP="00352FDB">
      <w:pPr>
        <w:pStyle w:val="Prrafodelista"/>
        <w:spacing w:before="120" w:after="120"/>
        <w:ind w:left="0"/>
        <w:jc w:val="center"/>
        <w:rPr>
          <w:rFonts w:ascii="Arial Nova Light" w:hAnsi="Arial Nova Light"/>
          <w:b/>
          <w:bCs/>
          <w:sz w:val="28"/>
          <w:szCs w:val="28"/>
          <w:lang w:val="es-MX"/>
        </w:rPr>
      </w:pPr>
      <w:r w:rsidRPr="00FF479D">
        <w:rPr>
          <w:rFonts w:ascii="Arial Nova Light" w:hAnsi="Arial Nova Light"/>
          <w:b/>
          <w:bCs/>
          <w:sz w:val="40"/>
          <w:szCs w:val="40"/>
          <w:lang w:val="es-MX"/>
        </w:rPr>
        <w:t>Quaoar</w:t>
      </w:r>
    </w:p>
    <w:p w14:paraId="795B49F4"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E311133" w14:textId="0FB013B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dejar de hacer una acción y negarte a compartir la fortaleza confiada de tu autoestima incapacidatada para terminar un plan, al pedir ayuda no queriendo decir la verdad y ocultando en el esplendor desleal de tu participación no pudiendo lograr un objetivo para la otra persona, siéndote desleal en tu autorespeto mal visto y era algo que se esperaba con muchas ganas para ti. Sentirás que tienes una gran ventaja frente a la otra persona en este evento. Te sentirás algo confuso en este evento. Sentirás de forma bastante extraña a la otra persona en este evento. Te sentirás maldecido en este evento. Sentirás vergüenza de ti en este evento. Sentirás que te estás aprovechando abusivamente de la otra persona en este evento.</w:t>
      </w:r>
    </w:p>
    <w:p w14:paraId="7B6D993B"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69C661E" w14:textId="68546D3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provocar un desorden obteniendo un desacomplejamiento incapacidatado para terminar un plan más conservado, al desmotivar a otra persona a lograr su objetivo no pudiendo igualarte en la severidad reservada de tu participación cumpliendo un objetivo esperado para ti, no pudiendo ofrecer a la otra persona algo de su interés en tu autoridad inmeritoria y era algo desfavorable y que no se esperaba para la otra persona, aburriendo favorablemente a la otra persona con tu fortaleza. La otra persona sentirá que tiene una gran ventaja sobre ti. La otra persona se sentirá algo confusa en este evento. La otra persona te sentirá de forma bastante extraña en este evento. La otra persona se sentirá maldecida en este evento. La otra persona sentirá vergüenza de sí misma en este evento. La otra persona sentirá que se está aprovechando abusivamente de ti en este evento.</w:t>
      </w:r>
    </w:p>
    <w:p w14:paraId="29066624"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589335D" w14:textId="0FDA2A7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reconocer la jerarquía de la otra persona obteniendo un convencimiento incapacidatado para terminar un plan más independiente, al ver que la otra persona te hace sentir inútil negándote a reconocer la grandeza de la otra persona en la resiliencia incómoda de tu participación no pudiendo lograr un </w:t>
      </w:r>
      <w:r>
        <w:rPr>
          <w:rFonts w:ascii="Arial Nova Light" w:hAnsi="Arial Nova Light"/>
          <w:sz w:val="24"/>
          <w:szCs w:val="24"/>
          <w:lang w:val="es-MX"/>
        </w:rPr>
        <w:lastRenderedPageBreak/>
        <w:t>objetivo para ti,  en tu decisión mediocre y era algo que se esperaba con muchas ganas para la otra persona, adquiriendo una mayor madurez con tu fortaleza. Sentirás que tienes una gran ventaja frente a la otra persona en este evento. Te sentirás algo confuso en este evento. Sentirás de forma bastante extraña a la otra persona en este evento. Te sentirás maldecido en este evento. Sentirás vergüenza de ti en este evento. Sentirás que te estás aprovechando abusivamente de la otra persona en este evento.</w:t>
      </w:r>
    </w:p>
    <w:p w14:paraId="2B847125"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Sedna</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12F563BF" w14:textId="3467F81F"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poner en juicio una situación y enfocar la fortaleza confiada de tu valoración demostradora de una verdad incómoda, al pedonar de forma indiferente haciéndote valer en la popularidad creíble de tu impiedad para decir verdades manifestándose de forma bastante novedosa, repentina y favorable para ti, especulando en tu resiliencia apasionada de manera corriente para la otra persona. En este evento habrá un conflicto latente en el cual se luchará para intentar tener éxito. Te sentirás bastante sereno en este evento. Sentirás que venciste a la otra persona en este evento. Te sentirás cómodo en este evento. Adquirirás experiencia en este evento. Serás condescendiente en este evento.</w:t>
      </w:r>
    </w:p>
    <w:p w14:paraId="6B005EEA"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0846309F" w14:textId="69C9F23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envalentonar a la otra persona obteniendo un poder demostrador de una verdad incómoda más enfocado, al imponer tu verdad dando poder en la consideración apreciadora de tu impiedad para decir verdades de forma anticuada y desfavorable para la otra persona, conquistando el corazón de la otra persona en tu justicia seductora de manera especial y con ciertas dificultades para ti, sorprendiendo favorablemente a la otra persona con tu fortaleza. En este evento habrá un conflicto latente en el cual la otra persona luchará para intentar tener éxito. La otra persona se sentirá bastante serena en este evento. La otra persona sentirá que te venció en este evento. La otra persona se sentirá cómoda en este evento. La otra persona adquirirá experiencia en este evento. La otra persona será condescendiente contigo en este evento.</w:t>
      </w:r>
    </w:p>
    <w:p w14:paraId="07C3EFC0"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02D13DC5" w14:textId="580B6D9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tu firmeza es reconocida obteniendo una riqueza demostradora de una verdad incómoda más dadora un resultado favorable, al demostrar una verdad incómoda ofreciendo a la otra persona hacer un trueque en la socialización consciente de tu impiedad para decir verdades manifestándose de forma bastante novedosa, repentina y favorable para la otra persona, dando amor en tu castigo disfrutador de manera corriente para ti, fascinando y subiendo a un nuevo nivel con tu fortaleza. En este evento habrá un conflicto latente en el cual se luchará para intentar tener éxito. Te sentirás bastante sereno en este evento. Sentirás que venciste a la otra persona en este evento. Te sentirás cómodo en este evento. Adquirirás experiencia en este evento. Serás condescendiente en este evento.</w:t>
      </w:r>
    </w:p>
    <w:p w14:paraId="303B57B4"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lastRenderedPageBreak/>
        <w:t>Varuna</w:t>
      </w:r>
      <w:r w:rsidRPr="00FF479D">
        <w:rPr>
          <w:rFonts w:ascii="Arial Nova Light" w:hAnsi="Arial Nova Light"/>
          <w:sz w:val="36"/>
          <w:szCs w:val="36"/>
          <w:lang w:val="es-MX"/>
        </w:rPr>
        <w:br/>
      </w:r>
      <w:r w:rsidR="00FB09D6" w:rsidRPr="00FF479D">
        <w:rPr>
          <w:rFonts w:ascii="Arial Nova Light" w:hAnsi="Arial Nova Light"/>
          <w:b/>
          <w:bCs/>
          <w:sz w:val="28"/>
          <w:szCs w:val="28"/>
          <w:lang w:val="es-MX"/>
        </w:rPr>
        <w:t>Evento 1</w:t>
      </w:r>
    </w:p>
    <w:p w14:paraId="6FA06384" w14:textId="658ADB88"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defender que tienes la razón y concientizar la fortaleza confiada de tu entendimiento explicador detalladamente, al ponerte inquieto informando en la riqueza compañera de tu deseo de información cumpliendo un objetivo esperado para ti, visionando en tu desenvolvimiento bien visto de manera que ya no hay nada que hacer para la otra persona. Serás bastante enfatizado por otra persona en este evento. En este evento serás atrayente. Serás disimulado en este evento. Te sentirás bastante creído en este evento.</w:t>
      </w:r>
    </w:p>
    <w:p w14:paraId="7716A899"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B4EFA48" w14:textId="4F32421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armonizar tu razón con la de la otra persona obteniendo un saber explicador detalladamente más concientizado, al demostrar tus conocimientos haciendo una explicación en la valoración socializadora de tu deseo de información no pudiendo lograr un objetivo para la otra persona, haciendo que la otra persona crea en ti en tu motivación meritoria de manera que los frutos se verán en el futuro para ti, sorprendiendo favorablemente a la otra persona con tu fortaleza. La otra persona será bastante enfatizada por ti en este evento. En este evento la otra persona será atrayente. La otra persona será disimulada en este evento. La otra persona se sentirá bastante creída en este evento.</w:t>
      </w:r>
    </w:p>
    <w:p w14:paraId="5FE46A01"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58C39E00" w14:textId="3E811A6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la otra persona acepta que tienes la razón obteniendo una experiencia explicadora detalladamente más despertadora, al ver que la otra persona te solicita tu información luciéndote en tu cultura en la autovaloración considerada de tu deseo de información cumpliendo un objetivo esperado para la otra persona, inspirándote en tu desacomplejamiento excelente de manera que ya no hay nada que hacer para ti, fascinando y subiendo a un nuevo nivel con tu fortaleza. Serás bastante enfatizado por otra persona en este evento. En este evento serás atrayente. Serás disimulado en este evento. Te sentirás bastante creído en este evento.</w:t>
      </w:r>
    </w:p>
    <w:p w14:paraId="63914695"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Nessus</w:t>
      </w:r>
      <w:r w:rsidRPr="00FF479D">
        <w:rPr>
          <w:rFonts w:ascii="Arial Nova Light" w:hAnsi="Arial Nova Light"/>
          <w:sz w:val="24"/>
          <w:szCs w:val="24"/>
          <w:lang w:val="es-MX"/>
        </w:rPr>
        <w:br/>
      </w:r>
      <w:r w:rsidR="00FB09D6" w:rsidRPr="00FF479D">
        <w:rPr>
          <w:rFonts w:ascii="Arial Nova Light" w:hAnsi="Arial Nova Light"/>
          <w:b/>
          <w:bCs/>
          <w:sz w:val="28"/>
          <w:szCs w:val="28"/>
          <w:lang w:val="es-MX"/>
        </w:rPr>
        <w:t>Evento 1</w:t>
      </w:r>
    </w:p>
    <w:p w14:paraId="574DA123" w14:textId="55C2474A"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burlarte abusivamente subestimando y explotar la fortaleza confiada de tu cuidado descontrolador de una situación, al ponerte muy enérgico rebelándote en el convencimiento desinteresado de tu vehemencia no pudiendo lograr un objetivo para la otra persona, rehusándote a hacer una acción en tu amor acomplejado de forma algo frustrante e incómoda para ti. Este evento te dejará atónito. En este evento te sentirás bastante avivado. Sentirás que te estás aprovechando de la otra persona en este evento. Tomarás de forma obvia lo que suceda en este evento. Te verás tonto en este evento. Te sentirás bastante inexperto en este evento.</w:t>
      </w:r>
    </w:p>
    <w:p w14:paraId="582BA1D7"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lastRenderedPageBreak/>
        <w:t>Evento Potencial 1</w:t>
      </w:r>
    </w:p>
    <w:p w14:paraId="1CECA50D" w14:textId="49BBB617"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negarte a ceder poder obteniendo una decisión descontroladora de una situación más exagerada, al alterar una situación quitando autoridad en la autoestima autodesvalorada de tu vehemencia cumpliendo un objetivo esperado para ti, no pudiendo ser voluntarioso en tu disfrute incapaz de convencer reprimiendo la frustración e incomodidad para la otra persona, aburriendo favorablemente a la otra persona con tu fortaleza. En este evento la otra persona estará atónita. En este evento la otra persona se sentirá bastante avivada. La otra persona sentirá que se está aprovechando de ti. La otra persona tomará de forma obvia lo que suceda en este evento. La otra persona se verás tonta en este evento. La otra persona se sentirá bastante inexperta en este evento.</w:t>
      </w:r>
    </w:p>
    <w:p w14:paraId="3D84A56F"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4CB78A1" w14:textId="019D3F2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dar una ventaja poderosa obteniendo una jerarquía descontroladora de una situación más abusiva, al estallar en ira al darte cuenta de que perdiste el control de una situación viendo que tu autoridad es rechazada en el desenvolvimiento sobrevalorador de tu vehemencia no pudiendo lograr un objetivo para ti,  en tu apasionamiento desmotivado de forma algo frustrante e incómoda para la otra persona, adquiriendo una mayor madurez con tu fortaleza. Este evento te dejará atónito. En este evento te sentirás bastante avivado. Sentirás que te estás aprovechando de la otra persona en este evento. Tomarás de forma obvia lo que suceda en este evento. Te verás tonto en este evento. Te sentirás bastante inexperto en este evento.</w:t>
      </w:r>
    </w:p>
    <w:p w14:paraId="2CDF8225"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Waldemath Lilith</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15908E20" w14:textId="64485D50"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revalorar y dar un valor extra a la fortaleza confiada de tu confort receptor de valoración, al ponerte muy egoísta dándote soporte en la hermandad justa de tu autovaloración cumpliendo un objetivo esperado para ti, juzgando en tu ambición amistosa. En este evento te sentirás como un ejemplo para la otra persona. Ganarás algo de manera inesperada en este evento.</w:t>
      </w:r>
    </w:p>
    <w:p w14:paraId="65A91C71"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3B50B72" w14:textId="30BCF61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a conocer tu valoración a la otra persona para que te comprenda obteniendo una confianza receptora de valoración más receptora de un valor extra, al defenderte del egoísmo de la otra persona dando confianza en el confort resiliente de tu autovaloración no pudiendo lograr un objetivo para la otra persona, asociándote en tu excelencia popular, sorprendiendo favorablemente a la otra persona con tu fortaleza. En este evento la otra persona se sentirá como un ejemplo para ti. La otra persona ganará algo de manera inesperada en este evento.</w:t>
      </w:r>
    </w:p>
    <w:p w14:paraId="7384D992"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A9BA8FB" w14:textId="4101883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Y finalmente ver que tu valoración es entendida obteniendo una hermandad receptora de valoración más rica, al ser valorado pidiendo ayuda en tu hermandad en la autoproyección severa de tu autovaloración cumpliendo un objetivo esperado para la otra persona, siendo muy exigente con tu juicio en tu reputación pública compañera, fascinando y subiendo a un nuevo nivel con tu fortaleza. En este evento te sentirás como un ejemplo para la otra persona. Ganarás algo de manera inesperada en este evento.</w:t>
      </w:r>
    </w:p>
    <w:p w14:paraId="50AE713C"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Waldemath Priapus</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4F3AF2A6" w14:textId="5EB61244"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dar un valor desinteresadamente y preocuparte en las debilidades de la fortaleza confiada de tu dedicación generosa, al sentir que la otra persona te está desaprovechando destacando en la hermandad autoritaria de tu caridad cumpliendo un objetivo esperado para ti, visionando en tu ambición amistosa de manera que ya no hay nada que hacer para la otra persona. Serás bastante enfatizado por otra persona en este evento. Tomarás este evento a la ligera. Adquirirás experiencia en este evento. Sentirás que eres bastante bondadoso en este evento. Darás una lección a la otra persona enseñándole. Serás condescendiente en este evento.</w:t>
      </w:r>
    </w:p>
    <w:p w14:paraId="237B9AB4"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57EAC168" w14:textId="1EC906D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invitar a la otra persona a compartirle algo obteniendo una reputación pública generosa más respaldada, al ver que tu caridad fue productiva haciendo respetar tu reputación pública en el confort autorespetado de tu caridad no pudiendo lograr un objetivo para la otra persona, haciendo que la otra persona crea en ti en tu excelencia popular de manera que los frutos se verán en el futuro para ti, sorprendiendo favorablemente a la otra persona con tu fortaleza. La otra persona será bastante enfatizada por ti en este evento. La otra persona tomará este evento a la ligera. La otra persona adquirirá experiencia en este evento. La otra persona sentirá que es bastante bondadosa en este evento. La otra persona te dará una lección enseñándote. La otra persona será condescendiente contigo en este evento.</w:t>
      </w:r>
    </w:p>
    <w:p w14:paraId="640AA0B3"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06C3DEC7" w14:textId="3137938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ser gratificado obteniendo un mérito generoso más dador de seguridad, al recibir una gran aprobación sobresaliendo en la autoproyección cuidadosa de tu caridad cumpliendo un objetivo esperado para la otra persona, inspirándote en tu reputación pública compañera de manera que ya no hay nada que hacer para ti, fascinando y subiendo a un nuevo nivel con tu fortaleza. Serás bastante enfatizado por otra persona en este evento. Tomarás este evento a la ligera. Adquirirás experiencia en este evento. Sentirás que eres bastante bondadoso en este evento. Darás una lección a la otra persona enseñándole. Serás condescendiente en este evento.</w:t>
      </w:r>
    </w:p>
    <w:p w14:paraId="2346336A"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lastRenderedPageBreak/>
        <w:t>Sol Negro Real</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572F290C" w14:textId="1B058058"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rechazar una oportunidad de ligue generando desconfianza de forma abierta y aburrir en la fortaleza confiada de tu valoración inexperimentada en el ligue, al sentirte incapacitado para el ligue no pudiendo hacerte valer en la popularidad descreíble de tu ligue de forma anticuada y desfavorable para la otra persona, siendo indiferente en tu apreciación divergidora de forma bastante fuerte habiendo algo pendiente por hacer para ti. Sentirás que salvas tu dignidad apenas, en este evento.</w:t>
      </w:r>
    </w:p>
    <w:p w14:paraId="47468C66"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7884F320" w14:textId="79ECCC4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desagradar en el ligue obteniendo un poder inexperimentado en el ligue más inesperado, al desaprovechar una oportunidad de ligar quitando poder en la consideración indiferente de tu ligue manifestándose de forma bastante novedosa, repentina y favorable para ti, no pudiendo vencer una adversidad en tu credibilidad corriente de forma débil asumiendo que no hay nada más que hacer para la otra persona, aburriendo favorablemente a la otra persona con tu fortaleza. La otra persona sentirá que salva su dignidad apenas en este evento.</w:t>
      </w:r>
    </w:p>
    <w:p w14:paraId="1F701D2B"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B1BCEEB" w14:textId="27291FA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dar una oportunidad de ligue obteniendo una riqueza inexperimentada en el ligue más dadora de oportunidades, al paralizarte ante una oportunidad de ligue negándote a ofrecer a la otra persona hacer un trueque en la socialización decepcionada de tu ligue de forma anticuada y desfavorable para ti,  en tu creencia desestimadora de forma bastante fuerte habiendo algo pendiente por hacer para la otra persona, adquiriendo una mayor madurez con tu fortaleza. Sentirás que salvas tu dignidad apenas, en este evento.</w:t>
      </w:r>
    </w:p>
    <w:p w14:paraId="64DDCE1B"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Lilith Real</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2C38DF9D" w14:textId="5ECBC7A9"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hacer una broma pesada a la otra persona y tomar bastante en serio la fortaleza confiada de tu autoestima maximizadora, al sentirte con baja estima no queriendo decir la verdad y ocultando en la popularidad inculta de tu humor coqueto de forma anticuada y desfavorable para la otra persona, exponiéndote en tu apreciación divergidora con bastante dificultad, persistencia y cambiando el contexto para ti. Este evento te dejará atónito. Sentirás una gran pesadez en este evento. Sentirás de forma bastante extraña a la otra persona en este evento. Sentirás vergüenza de ti en este evento.</w:t>
      </w:r>
    </w:p>
    <w:p w14:paraId="1CE762E7"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73C9FBBA" w14:textId="0B8D12C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disfrutar de una broma al margen de una persona obteniendo un desacomplejamiento maximizador más cargado, al sentirte burlado no pudiendo igualarte en la consideración irónica de tu humor coqueto manifestándose de forma bastante novedosa, repentina y favorable para ti, rompiendo un lazo de </w:t>
      </w:r>
      <w:r>
        <w:rPr>
          <w:rFonts w:ascii="Arial Nova Light" w:hAnsi="Arial Nova Light"/>
          <w:sz w:val="24"/>
          <w:szCs w:val="24"/>
          <w:lang w:val="es-MX"/>
        </w:rPr>
        <w:lastRenderedPageBreak/>
        <w:t>hermandad en tu credibilidad corriente sin hacer grandes esfuerzos y manteniendo el contexto para la otra persona, aburriendo favorablemente a la otra persona con tu fortaleza. En este evento la otra persona estará atónita.  La otra persona sentirá una gran pesadez en este evento. La otra persona te sentirá de forma bastante extraña en este evento. La otra persona sentirá vergüenza de sí misma en este evento.</w:t>
      </w:r>
    </w:p>
    <w:p w14:paraId="26CAF72C"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53791C57" w14:textId="3FFD145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decir a la otra persona algo que le causará bastante gracia obteniendo un convencimiento maximizador más provisionador, al sentirte burlado negándote a reconocer la grandeza de la otra persona en la socialización rechazadora a entender de tu humor coqueto de forma anticuada y desfavorable para ti,  en tu creencia desestimadora con bastante dificultad, persistencia y cambiando el contexto para la otra persona, adquiriendo una mayor madurez con tu fortaleza. Este evento te dejará atónito. Sentirás una gran pesadez en este evento. Sentirás de forma bastante extraña a la otra persona en este evento. Sentirás vergüenza de ti en este evento.</w:t>
      </w:r>
    </w:p>
    <w:p w14:paraId="684108C6" w14:textId="77777777" w:rsidR="00FB09D6" w:rsidRPr="00FF479D" w:rsidRDefault="00352FDB" w:rsidP="00FB09D6">
      <w:pPr>
        <w:spacing w:before="80" w:after="80"/>
        <w:jc w:val="center"/>
        <w:rPr>
          <w:rFonts w:ascii="Arial Nova Light" w:hAnsi="Arial Nova Light"/>
          <w:b/>
          <w:bCs/>
          <w:sz w:val="28"/>
          <w:szCs w:val="28"/>
          <w:lang w:val="es-MX"/>
        </w:rPr>
      </w:pPr>
      <w:r w:rsidRPr="00FF479D">
        <w:rPr>
          <w:rFonts w:ascii="Arial Nova Light" w:hAnsi="Arial Nova Light"/>
          <w:b/>
          <w:bCs/>
          <w:sz w:val="40"/>
          <w:szCs w:val="40"/>
          <w:lang w:val="es-MX"/>
        </w:rPr>
        <w:t>Lilith 2</w:t>
      </w:r>
      <w:r w:rsidRPr="00FF479D">
        <w:rPr>
          <w:rFonts w:ascii="Arial Nova Light" w:hAnsi="Arial Nova Light"/>
          <w:b/>
          <w:bCs/>
          <w:sz w:val="28"/>
          <w:szCs w:val="28"/>
          <w:lang w:val="es-MX"/>
        </w:rPr>
        <w:br/>
      </w:r>
      <w:r w:rsidR="00FB09D6" w:rsidRPr="00FF479D">
        <w:rPr>
          <w:rFonts w:ascii="Arial Nova Light" w:hAnsi="Arial Nova Light"/>
          <w:b/>
          <w:bCs/>
          <w:sz w:val="28"/>
          <w:szCs w:val="28"/>
          <w:lang w:val="es-MX"/>
        </w:rPr>
        <w:t>Evento 1</w:t>
      </w:r>
    </w:p>
    <w:p w14:paraId="21FA8599" w14:textId="61184012" w:rsidR="00352FDB" w:rsidRPr="00FF479D" w:rsidRDefault="00A40DF0" w:rsidP="00FB09D6">
      <w:pPr>
        <w:spacing w:before="80" w:after="80"/>
        <w:jc w:val="center"/>
        <w:rPr>
          <w:rFonts w:ascii="Arial Nova Light" w:hAnsi="Arial Nova Light"/>
          <w:sz w:val="24"/>
          <w:szCs w:val="24"/>
          <w:lang w:val="es-MX"/>
        </w:rPr>
      </w:pPr>
      <w:r>
        <w:rPr>
          <w:rFonts w:ascii="Arial Nova Light" w:hAnsi="Arial Nova Light"/>
          <w:sz w:val="24"/>
          <w:szCs w:val="24"/>
          <w:lang w:val="es-MX"/>
        </w:rPr>
        <w:t>Tendrás que intentar convencer de que puedes alcanzar tu anhelo y mirar que tu objetivo está lejos de alcanzar en la fortaleza confiada de tu prejuzgación logradora de anhelos, al sentirte bastante capaz de lograr lo que quieres usando tu juicio en el mérito culto de tu anhelo de forma que no se comprende bien y que sorprende para ti, retrayéndote en tu autorespeto bien visto. Serás bastante enfatizado por otra persona en este evento. Disfrutarás este evento. Te sentirás bastante sereno en este evento. Adquirirás experiencia en este evento. Darás una lección a la otra persona enseñándole.</w:t>
      </w:r>
    </w:p>
    <w:p w14:paraId="22E4071D"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0F1B6C8" w14:textId="24D47B8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motivos de porqué se cumplirá un anhelo tuyo obteniendo un cumplimiento logrador de anhelos más difícil de alcanzar, al ayudar a la otra persona a cumplir un anhelo siendo muy exigente con tu juicio en la dedicación comunicadora de ideas de tu anhelo de forma que se sobreentiende y desencanta para la otra persona, haciendo un lazo de hermandad en tu autoridad meritoria, sorprendiendo favorablemente a la otra persona con tu fortaleza. La otra persona será bastante enfatizada por ti en este evento. La otra persona disfrutará este evento. La otra persona se sentirá bastante serena en este evento. La otra persona adquirirá experiencia en este evento. La otra persona te dará una lección enseñándote.</w:t>
      </w:r>
    </w:p>
    <w:p w14:paraId="73FDE8ED"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EDDB6DE" w14:textId="4ECF520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recibir reconocimiento de haber cumplido un anhelo obteniendo una asociación logradora de anhelos más miradora desde arriba, al lograr un anhelo pasado enjuiciando en la ambición entendedora de tu anhelo de forma que no se </w:t>
      </w:r>
      <w:r>
        <w:rPr>
          <w:rFonts w:ascii="Arial Nova Light" w:hAnsi="Arial Nova Light"/>
          <w:sz w:val="24"/>
          <w:szCs w:val="24"/>
          <w:lang w:val="es-MX"/>
        </w:rPr>
        <w:lastRenderedPageBreak/>
        <w:t>comprende bien y que sorprende para la otra persona, dando confianza en tu decisión excelente, fascinando y subiendo a un nuevo nivel con tu fortaleza. Serás bastante enfatizado por otra persona en este evento. Disfrutarás este evento. Te sentirás bastante sereno en este evento. Adquirirás experiencia en este evento. Darás una lección a la otra persona enseñándole.</w:t>
      </w:r>
    </w:p>
    <w:p w14:paraId="4ABD5CB5" w14:textId="77777777" w:rsidR="00352FDB" w:rsidRPr="00FF479D" w:rsidRDefault="00352FDB" w:rsidP="00352FDB">
      <w:pPr>
        <w:spacing w:before="80" w:after="80"/>
        <w:jc w:val="center"/>
        <w:rPr>
          <w:rFonts w:ascii="Arial Nova Light" w:hAnsi="Arial Nova Light"/>
          <w:b/>
          <w:bCs/>
          <w:sz w:val="40"/>
          <w:szCs w:val="40"/>
          <w:lang w:val="es-MX"/>
        </w:rPr>
      </w:pPr>
      <w:r w:rsidRPr="00FF479D">
        <w:rPr>
          <w:rFonts w:ascii="Arial Nova Light" w:hAnsi="Arial Nova Light"/>
          <w:b/>
          <w:bCs/>
          <w:sz w:val="40"/>
          <w:szCs w:val="40"/>
          <w:lang w:val="es-MX"/>
        </w:rPr>
        <w:t>Sol Negro 2</w:t>
      </w:r>
    </w:p>
    <w:p w14:paraId="5D9A618C"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069D10E1" w14:textId="2271BBB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justificar tu enaltecimiento y sobre enaltecer la fortaleza confiada de tu ego autovanagloriado, al sentirte muy valorado haciéndote respetar en el mérito creíble de tu autoenaltecimiento de forma que no se comprende bien y que sorprende para ti, tomando acción en tu autorespeto bien visto de forma que se sobreentiende y desencanta para la otra persona. Disfrutarás este evento. Te sentirás bastante sereno en este evento. Te sentirás bastante fundamentado en este evento.</w:t>
      </w:r>
    </w:p>
    <w:p w14:paraId="529D331F"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73BF0C9E" w14:textId="7000E75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hacer sentir tan enaltecida a la otra persona como tú obteniendo una complicidad autovanagloriada más preponderante, al lucirte haciendo respetar tu ego en la dedicación apreciadora de tu autoenaltecimiento de forma que se sobreentiende y desencanta para la otra persona, haciendo tu voluntad en tu autoridad meritoria de forma que no se comprende bien y que sorprende para ti, sorprendiendo favorablemente a la otra persona con tu fortaleza. La otra persona disfrutará este evento. La otra persona se sentirá bastante serena en este evento. La otra persona se sentirá bastante fundamentada en este evento.</w:t>
      </w:r>
    </w:p>
    <w:p w14:paraId="0353F9DF"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7A585DA" w14:textId="65D00AC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ser prominente obteniendo una exclusividad autovanagloriada más dominante, al vanagloriarte doblegando en la ambición consciente de tu autoenaltecimiento de forma que no se comprende bien y que sorprende para la otra persona, haciendo respetar tu ego en tu decisión excelente de forma que se sobreentiende y desencanta para ti, fascinando y subiendo a un nuevo nivel con tu fortaleza. Disfrutarás este evento. Te sentirás bastante sereno en este evento. Te sentirás bastante fundamentado en este evento.</w:t>
      </w:r>
    </w:p>
    <w:p w14:paraId="340CCB9F"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Hygeia</w:t>
      </w:r>
    </w:p>
    <w:p w14:paraId="69EC71EB"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2EDB3870" w14:textId="6B7C242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intentar convencer débilmente tu propuesta y aprobar una misma idea en la fortaleza confiada de tu consciencia rechazadora de propuestas, al sentirte con una sensación contradictoria no pudiendo superar límites en la riqueza disgustada de tu proposición de forma evidente y restándote importancia para la otra persona, admitiendo la amistad de la otra persona en tu autorespeto no creyente de manera preocupada personalmente para ti. Este evento te dejará atónito. Serás sobredominante en este evento. Tomarás de forma obvia lo que </w:t>
      </w:r>
      <w:r>
        <w:rPr>
          <w:rFonts w:ascii="Arial Nova Light" w:hAnsi="Arial Nova Light"/>
          <w:sz w:val="24"/>
          <w:szCs w:val="24"/>
          <w:lang w:val="es-MX"/>
        </w:rPr>
        <w:lastRenderedPageBreak/>
        <w:t>suceda en este evento. En este evento serás repulsivo. Sentirás de forma bastante extraña a la otra persona en este evento. Serás indiferente con la otra persona en este evento. En este evento te mostrarás necio.</w:t>
      </w:r>
    </w:p>
    <w:p w14:paraId="2B10E207"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41BBE901" w14:textId="11BCCBC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invalidar la propuesta de la otra persona obteniendo una creencia rechazadora de propuestas más persistente en su opción, al ser honorable desinspirándote en la valoración odiosa de tu proposición de manera importante y desapercibida para ti, no pudiendo ayudar de forma oportuna en tu autoridad autoescéptica de forma desinteresada personalmente para la otra persona, aburriendo favorablemente a la otra persona con tu fortaleza. En este evento la otra persona estará atónita. La otra persona se sentirá sobredominante. La otra persona tomará de forma obvia lo que suceda en este evento. En este evento la otra persona será repulsiva. La otra persona te sentirá de forma bastante extraña en este evento. La otra persona será indiferente contigo en este evento. En este evento la otra persona se mostrará necia.</w:t>
      </w:r>
    </w:p>
    <w:p w14:paraId="60E6A99F"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0C0625F0" w14:textId="1E6B25E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hacer una contrapropuesta tentadora obteniendo una autocreencia rechazadora de propuestas más descartadora de opciones, al recibir una propuesta desfavorable desfanatizándote en la autovaloración aburrida de tu proposición de forma evidente y restándote importancia para ti,  en tu decisión descreíble de manera preocupada personalmente para la otra persona, adquiriendo una mayor madurez con tu fortaleza. Este evento te dejará atónito. Serás sobredominante en este evento. Tomarás de forma obvia lo que suceda en este evento. En este evento serás repulsivo. Sentirás de forma bastante extraña a la otra persona en este evento. Serás indiferente con la otra persona en este evento. En este evento te mostrarás necio.</w:t>
      </w:r>
    </w:p>
    <w:p w14:paraId="62EA0E40"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Sylvia</w:t>
      </w:r>
    </w:p>
    <w:p w14:paraId="48319194"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0AABCEC" w14:textId="3430BBC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ver que la otra persona te recuerda que hay algo pendiente por hacer y mirar de forma amplia en la fortaleza confiada de tu prejuzgación abusiva, al tolerar rechazando usar tu juicio en el mérito inculto de tu reiteración no pudiendo lograr un objetivo para la otra persona, dándolo por hecho en tu amor no creyente de forma algo frustrante e incómoda para ti. Tomarás de forma obvia lo que suceda en este evento. En este evento serás repulsivo. Te sentirás algo confuso en este evento. Sentirás que no estás preparado en este evento.</w:t>
      </w:r>
    </w:p>
    <w:p w14:paraId="211E81A1"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A5FB370" w14:textId="3E2DB7E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negarte a hacer recordar algo a la otra persona obteniendo un cumplimiento abusivo más inevidente, al aplicar una regla abandonando tu juicio en la dedicación irónica de tu reiteración cumpliendo un objetivo esperado para ti, no pudiendo conquistar el corazón de la otra persona en tu disfrute autoescéptico reprimiendo la frustración e incomodidad para la otra persona, aburriendo </w:t>
      </w:r>
      <w:r>
        <w:rPr>
          <w:rFonts w:ascii="Arial Nova Light" w:hAnsi="Arial Nova Light"/>
          <w:sz w:val="24"/>
          <w:szCs w:val="24"/>
          <w:lang w:val="es-MX"/>
        </w:rPr>
        <w:lastRenderedPageBreak/>
        <w:t>favorablemente a la otra persona con tu fortaleza. La otra persona tomará de forma obvia lo que suceda en este evento. En este evento la otra persona será repulsiva. La otra persona se sentirá algo confusa en este evento. La otra persona sentirá que no está preparada en este evento.</w:t>
      </w:r>
    </w:p>
    <w:p w14:paraId="3473A123"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52F98033" w14:textId="3DC1941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hacer acordar a la otra persona de algo bastante importante obteniendo una asociación abusiva más oculta usualmente, al ver que la otra persona te desaprueba no teniendo la capacidad de enjuiciar en la ambición rechazadora a entender de tu reiteración no pudiendo lograr un objetivo para ti,  en tu apasionamiento descreíble de forma algo frustrante e incómoda para la otra persona, adquiriendo una mayor madurez con tu fortaleza. Tomarás de forma obvia lo que suceda en este evento. En este evento serás repulsivo. Te sentirás algo confuso en este evento. Sentirás que no estás preparado en este evento.</w:t>
      </w:r>
    </w:p>
    <w:p w14:paraId="48B7FF1E"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Hektor</w:t>
      </w:r>
    </w:p>
    <w:p w14:paraId="55C2EC87"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1F8CD96" w14:textId="07C8138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hacer una trampa no restringida por las normas y demandar(exigir) en la fortaleza confiada de tu diversión práctica, al sentirte aventajado reluciéndote en la jerarquía estimadora de tu atajo de manera importante y desapercibida para ti, encarando en tu compromiso desacomplejado degenerando profundamente para la otra persona. En este evento descubrirás información oculta. Te verás profundamente inteligente en este evento. Te sentirás cómodo en este evento. Serás bastante afectuoso en este evento. Compartirás con la otra persona en este evento disfrutándolo juntos.</w:t>
      </w:r>
    </w:p>
    <w:p w14:paraId="30F3C577"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2EB3522" w14:textId="6F93494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ser tolerante con la otra persona al enseñarle a ser mejor de manera práctica obteniendo un apasionamiento práctico más autosuperado, al aventajar dando amor en el cuidado orgulloso de tu atajo de forma evidente y restándote importancia para la otra persona, fascinando en tu aprobación convencedora haciendo una regeneración profunda para ti, sorprendiendo favorablemente a la otra persona con tu fortaleza. En este evento la otra persona descubrirá información oculta. La otra persona se verá profundamente inteligente en este evento. La otra persona se sentirá cómoda en este evento. La otra persona será bastante afectuosa contigo en este evento. La otra persona compartirá contigo en este evento disfrutándolo juntos.</w:t>
      </w:r>
    </w:p>
    <w:p w14:paraId="64621717"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21CC0F9" w14:textId="190A4FB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sacar provecho obteniendo una seducción práctica más insuperable, al dar a conocer un método práctico correspondiendo el corazón de otra persona en el autorespeto egóico de tu atajo de manera importante y desapercibida para la otra persona, reconociendo la igualdad de la otra persona en tu cumplimiento motivado degenerando profundamente para ti, fascinando y subiendo a un nuevo nivel con tu fortaleza. En este evento descubrirás información oculta. Te verás </w:t>
      </w:r>
      <w:r>
        <w:rPr>
          <w:rFonts w:ascii="Arial Nova Light" w:hAnsi="Arial Nova Light"/>
          <w:sz w:val="24"/>
          <w:szCs w:val="24"/>
          <w:lang w:val="es-MX"/>
        </w:rPr>
        <w:lastRenderedPageBreak/>
        <w:t>profundamente inteligente en este evento. Te sentirás cómodo en este evento. Serás bastante afectuoso en este evento. Compartirás con la otra persona en este evento disfrutándolo juntos.</w:t>
      </w:r>
    </w:p>
    <w:p w14:paraId="4423CE59"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Europa</w:t>
      </w:r>
    </w:p>
    <w:p w14:paraId="2CB00785"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81D5553" w14:textId="2CD8275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decir que algo es poca cosa y ocultar la fortaleza confiada de tu cuidado disimulado, al sorprenderte por algo inesperado rebelándote en el convencimiento desinteresado de tu desinhibición de forma evidente y restándote importancia para la otra persona, siéndote desleal en tu autoproyección incumplida con bastante dificultad, persistencia y cambiando el contexto para ti. Te sentirás bastante avergonzado por otra persona en este evento. Sentirás rubor en este evento. Te sentirás modesto en este evento.</w:t>
      </w:r>
    </w:p>
    <w:p w14:paraId="185F5375"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C115E30" w14:textId="582867F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rehusarte a revelar información obteniendo una decisión disimulada más guardada, al irrumpir quitando autoridad en la autoestima autodesvalorada de tu desinhibición de manera importante y desapercibida para ti, no pudiendo ofrecer a la otra persona algo de su interés en tu confiabilidad desasociada sin hacer grandes esfuerzos y manteniendo el contexto para la otra persona, aburriendo favorablemente a la otra persona con tu fortaleza. La otra persona se sentirá bastante avergonzada por ti en este evento. La otra persona sentirá rubor en este evento. La otra persona se sentirá modesta en este evento.</w:t>
      </w:r>
    </w:p>
    <w:p w14:paraId="61571121"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43919F2" w14:textId="06E99CF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confirmar obteniendo una jerarquía disimulada más disimulada, al avergonzarte viendo que tu autoridad es rechazada en el desenvolvimiento sobrevalorador de tu desinhibición de forma evidente y restándote importancia para ti,  en tu confianza desaprobada con bastante dificultad, persistencia y cambiando el contexto para la otra persona, adquiriendo una mayor madurez con tu fortaleza. Te sentirás bastante avergonzado por otra persona en este evento. Sentirás rubor en este evento. Te sentirás modesto en este evento.</w:t>
      </w:r>
    </w:p>
    <w:p w14:paraId="7DA53586"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Davida</w:t>
      </w:r>
    </w:p>
    <w:p w14:paraId="46034300"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062E3171" w14:textId="10C6E27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estrechar lazos y enfatizar la fortaleza confiada de tu consideración endiosada, al mostrarte hábil dándote a conocer en la jerarquía aprobada de tu exclusividad manifestándose de forma bastante novedosa, repentina y favorable para ti, retrayéndote en tu comunicación de ideas confiada y esto se hace de manera precipitada para la otra persona. Te sentirás profundamente exitoso en la vida. En este evento descubrirás información oculta. Empezarás a conocer mejor a la otra persona en este evento. Te sentirás satisfecho de corazón en este evento. Sentirás que venciste a la otra persona en este evento. Te sentirás cómodo en este evento.</w:t>
      </w:r>
    </w:p>
    <w:p w14:paraId="352B78BE"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lastRenderedPageBreak/>
        <w:t>Evento Potencial 1</w:t>
      </w:r>
    </w:p>
    <w:p w14:paraId="5FC3EFCE" w14:textId="398DDCD7"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demostrar lo que vales obteniendo una amistad endiosada más destacada, al manifestar tu vanidad haciendo respetar tu popularidad en el cuidado comprometido de tu exclusividad de forma anticuada y desfavorable para la otra persona, haciendo un lazo de hermandad en tu cultura fraternal y esto se posterga para ti, sorprendiendo favorablemente a la otra persona con tu fortaleza. La otra persona se sentirá profundamente exitosa en la vida. En este evento la otra persona descubrirá información oculta. La otra persona te empezará a conocerte mejor en este evento. La otra persona se sentirá satisfecha de corazón en este evento. La otra persona sentirá que te venció en este evento. La otra persona se sentirá cómoda en este evento.</w:t>
      </w:r>
    </w:p>
    <w:p w14:paraId="7AD3A96B"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5176A2E" w14:textId="28709F1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la otra persona te expresa lo valioso que eres para ella obteniendo una popularidad endiosada más eminente, al sentirte endiosado siendo incondicional en el autorespeto prejuzgador de tu exclusividad manifestándose de forma bastante novedosa, repentina y favorable para la otra persona, dando confianza en tu saber confiable y esto se hace de manera precipitada para ti, fascinando y subiendo a un nuevo nivel con tu fortaleza. Te sentirás profundamente exitoso en la vida. En este evento descubrirás información oculta. Empezarás a conocer mejor a la otra persona en este evento. Te sentirás satisfecho de corazón en este evento. Sentirás que venciste a la otra persona en este evento. Te sentirás cómodo en este evento.</w:t>
      </w:r>
    </w:p>
    <w:p w14:paraId="0E512761"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Interamnia</w:t>
      </w:r>
    </w:p>
    <w:p w14:paraId="5A605E59"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E105952" w14:textId="79B381D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cuestionar en algo que informas y desconsiderar la fortaleza confiada de tu consciencia desaprobada profundamente, al sentirte transgredido no pudiendo superar límites en la riqueza disgustada de tu indagación de forma evidente y restándote importancia para la otra persona, viendo lo inmediato en tu autorespeto acomplejado de manera importante y desapercibida para ti. En este evento te sentirás bastante avivado. Te sentirás debilitado en gran manera en este evento. Te verás tonto en este evento. Te sentirás sin fundamento en este evento. Verás que perderás la oportunidad de ganar algo que no sabías que podías ganar.</w:t>
      </w:r>
    </w:p>
    <w:p w14:paraId="143F623A"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5EA810D4" w14:textId="4E37637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ser incapaz de defender tu información obteniendo una creencia desaprobada profundamente más rebelde, al imponerte con determinación desinspirándote en la valoración odiosa de tu indagación de manera importante y desapercibida para ti, no pudiendo hacer que la otra persona crea en ti en tu autoridad incapaz de convencer de forma evidente y restándote importancia para la otra persona, aburriendo favorablemente a la otra persona con tu fortaleza. En este evento la otra persona se sentirá bastante avivada. La otra persona se sentirá debilitada en gran manera. La otra persona se verás tonta en este evento. La otra </w:t>
      </w:r>
      <w:r>
        <w:rPr>
          <w:rFonts w:ascii="Arial Nova Light" w:hAnsi="Arial Nova Light"/>
          <w:sz w:val="24"/>
          <w:szCs w:val="24"/>
          <w:lang w:val="es-MX"/>
        </w:rPr>
        <w:lastRenderedPageBreak/>
        <w:t>persona se sentirá sin fundamento en este evento. La otra persona verá que perderá la oportunidad de ganar algo que no sabía que podía ganar.</w:t>
      </w:r>
    </w:p>
    <w:p w14:paraId="709A72F9"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039B21D" w14:textId="1B0CAD1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reconocer la certeza de la indagación de la otra persona obteniendo una autocreencia desaprobada profundamente más impredecible, al sentirte marginado desfanatizándote en la autovaloración aburrida de tu indagación de forma evidente y restándote importancia para ti,  en tu decisión desmotivada de manera importante y desapercibida para la otra persona, adquiriendo una mayor madurez con tu fortaleza. En este evento te sentirás bastante avivado. Te sentirás debilitado en gran manera en este evento. Te verás tonto en este evento. Te sentirás sin fundamento en este evento. Verás que perderás la oportunidad de ganar algo que no sabías que podías ganar.</w:t>
      </w:r>
    </w:p>
    <w:p w14:paraId="707305E2"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Camilla</w:t>
      </w:r>
    </w:p>
    <w:p w14:paraId="07B598FB"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5CBA7B9F" w14:textId="658D827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pedir a la otra persona que se detenga y dejar de prestar más atención en la fortaleza confiada de tu autoestima descuidadora, al menospreciarte no queriendo decir la verdad y ocultando en el esplendor desleal de tu atención de forma que se sobreentiende y desencanta para la otra persona, evitando en tu apreciación rehusadora a castigar de forma que no se comprende bien y que sorprende para ti. Sentirás que te estás aprovechando de la otra persona en este evento. En este evento te sentirás que sobrepasas de poder a la otra persona. Te sentirás sin fundamento en este evento. Sentirás que estás siendo bastante perverso en este evento. Verás que perderás la oportunidad de ganar algo que no sabías que podías ganar.</w:t>
      </w:r>
    </w:p>
    <w:p w14:paraId="79256391"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A69A597" w14:textId="45ED883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negarte a hacer entender a la otra persona obteniendo un desacomplejamiento descuidador más despreocupador, al hacerte valer fuertemente no pudiendo igualarte en la severidad reservada de tu atención de forma que no se comprende bien y que sorprende para ti, no pudiendo fascinar en tu credibilidad opaca de forma que se sobreentiende y desencanta para la otra persona, aburriendo favorablemente a la otra persona con tu fortaleza. La otra persona sentirá que se está aprovechando de ti. En este evento la otra persona sentirá que sobrepasa tu poder. La otra persona se sentirá sin fundamento en este evento. La otra persona sentirá que está siendo bastante perversa en este evento. La otra persona verá que perderá la oportunidad de ganar algo que no sabía que podía ganar.</w:t>
      </w:r>
    </w:p>
    <w:p w14:paraId="32026BB2"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1EA5D57" w14:textId="66D77A8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empezar a entender obteniendo un convencimiento descuidador más cuidador, al darte cuenta de que fuiste descuidado negándote a reconocer la grandeza de la otra persona en la resiliencia incómoda de tu atención de forma que se sobreentiende y desencanta para ti,  en tu creencia injusta de forma que </w:t>
      </w:r>
      <w:r>
        <w:rPr>
          <w:rFonts w:ascii="Arial Nova Light" w:hAnsi="Arial Nova Light"/>
          <w:sz w:val="24"/>
          <w:szCs w:val="24"/>
          <w:lang w:val="es-MX"/>
        </w:rPr>
        <w:lastRenderedPageBreak/>
        <w:t>no se comprende bien y que sorprende para la otra persona, adquiriendo una mayor madurez con tu fortaleza. Sentirás que te estás aprovechando de la otra persona en este evento. En este evento te sentirás que sobrepasas de poder a la otra persona. Te sentirás sin fundamento en este evento. Sentirás que estás siendo bastante perverso en este evento. Verás que perderás la oportunidad de ganar algo que no sabías que podías ganar.</w:t>
      </w:r>
    </w:p>
    <w:p w14:paraId="370B85A2"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Cybele</w:t>
      </w:r>
    </w:p>
    <w:p w14:paraId="50126613"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6CE2D904" w14:textId="1E380AE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asegurar protección y buscar proteger a toda costa la fortaleza confiada de tu dedicación protectora profundamente, al ponerte fuerte (como invulnerable) destacando en la hermandad autoritaria de tu defensa manifestándose de forma bastante novedosa, repentina y favorable para ti, especulando en tu autovaloración conocedora dándolo por hecho para la otra persona. En este evento descubrirás información oculta. Adquirirás experiencia en este evento. Serás condescendiente en este evento.</w:t>
      </w:r>
    </w:p>
    <w:p w14:paraId="55AC60CB"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510A2CC7" w14:textId="6786058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pedir refuerzos para la otra persona obteniendo una reputación pública protectora profundamente más indebatible, al contraatacar haciendo respetar tu reputación pública en el confort autorespetado de tu defensa de forma anticuada y desfavorable para la otra persona, conquistando el corazón de la otra persona en tu interés experimentado de manera considerablemente incompleta pero positiva para ti, sorprendiendo favorablemente a la otra persona con tu fortaleza. En este evento la otra persona descubrirá información oculta. La otra persona adquirirá experiencia en este evento. La otra persona será condescendiente contigo en este evento.</w:t>
      </w:r>
    </w:p>
    <w:p w14:paraId="0E64B0C1"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7DD8327" w14:textId="65F29B6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recibir refuerzos defensivos obteniendo un mérito protector profundamente más inquebrantable, al descubrir una nueva forma de defenderte sobresaliendo en la autoproyección cuidadosa de tu defensa manifestándose de forma bastante novedosa, repentina y favorable para la otra persona, dando amor en tu poder culto dándolo por hecho para ti, fascinando y subiendo a un nuevo nivel con tu fortaleza. En este evento descubrirás información oculta. Adquirirás experiencia en este evento. Serás condescendiente en este evento.</w:t>
      </w:r>
    </w:p>
    <w:p w14:paraId="17FD3B00"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Chariklo</w:t>
      </w:r>
    </w:p>
    <w:p w14:paraId="68CD1B95"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1FA7FFE4" w14:textId="3DD9B20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dar un gran reconocimiento y exigir que te traten con altura en la fortaleza confiada de tu entendimiento lucido en gran manera, al rebajarte informando en la riqueza compañera de tu altanería de forma muy novedosa para ti, asombrándote en tu amor desacomplejado de forma inesperada y perjuiciosa para la otra persona. En este evento descubrirás información oculta. Te verás </w:t>
      </w:r>
      <w:r>
        <w:rPr>
          <w:rFonts w:ascii="Arial Nova Light" w:hAnsi="Arial Nova Light"/>
          <w:sz w:val="24"/>
          <w:szCs w:val="24"/>
          <w:lang w:val="es-MX"/>
        </w:rPr>
        <w:lastRenderedPageBreak/>
        <w:t>profundamente inteligente en este evento. Sentirás que lograste algo difícil de conseguir.</w:t>
      </w:r>
    </w:p>
    <w:p w14:paraId="0B10A2BA"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83F6555" w14:textId="29F342F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un reconocimiento especial obteniendo un saber lucido en gran manera más demandado (exigido), al resaltarte haciendo una explicación en la valoración socializadora de tu altanería de forma reiterada para la otra persona, venciendo una adversidad en tu disfrute convencedor de forma sorpresiva y favorable para ti, sorprendiendo favorablemente a la otra persona con tu fortaleza. En este evento la otra persona descubrirá información oculta. La otra persona se verá profundamente inteligente en este evento. La otra persona sentirá que logró algo difícil de conseguir.</w:t>
      </w:r>
    </w:p>
    <w:p w14:paraId="531F245A"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CC26C8E" w14:textId="32915B0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ser admirado obteniendo una experiencia lucida en gran manera más demandante, al lucirte como un rey luciéndote en tu cultura en la autovaloración considerada de tu altanería de forma muy novedosa para la otra persona, dando plenitud y buenas noticias en tu apasionamiento motivado de forma inesperada y perjuiciosa para ti, fascinando y subiendo a un nuevo nivel con tu fortaleza. En este evento descubrirás información oculta. Te verás profundamente inteligente en este evento. Sentirás que lograste algo difícil de conseguir.</w:t>
      </w:r>
    </w:p>
    <w:p w14:paraId="79CB77F2"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Iris</w:t>
      </w:r>
    </w:p>
    <w:p w14:paraId="0DC58291"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6D2EADB2" w14:textId="0B29B71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provocar agradecimiento y agradecer profundamente en la fortaleza confiada de tu diversión maravillada, al sentir que te malagradecen reluciéndote en la jerarquía estimadora de tu agradecimiento de forma muy novedosa para ti, juzgando en tu autorespeto desacomplejado degenerando profundamente para la otra persona. No tomarás de forma personal lo que sucede en este evento. Te sentirás satisfecho de corazón en este evento. Te verás profundamente inteligente en este evento. Serás bastante afectuoso en este evento. Darás una lección a la otra persona enseñándole.</w:t>
      </w:r>
    </w:p>
    <w:p w14:paraId="32CA6845"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A0EFA68" w14:textId="61A67C1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invitar a ser agradecido obteniendo un apasionamiento maravillado más receptor de agradecimiento, al encantar dando amor en el cuidado orgulloso de tu agradecimiento de forma reiterada para la otra persona, asociándote en tu autoridad convencedora haciendo una regeneración profunda para ti, sorprendiendo favorablemente a la otra persona con tu fortaleza. Cuando se dé este evento la otra persona no lo tomará de forma personal. La otra persona se sentirá satisfecha de corazón en este evento. La otra persona se verá profundamente inteligente en este evento. La otra persona será bastante afectuosa contigo en este evento. La otra persona te dará una lección enseñándote.</w:t>
      </w:r>
    </w:p>
    <w:p w14:paraId="4BA92B5E"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lastRenderedPageBreak/>
        <w:t>Evento Potencial 2</w:t>
      </w:r>
    </w:p>
    <w:p w14:paraId="33F188D8" w14:textId="092AD8F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recibir una retribución obteniendo una seducción maravillada más perfeccionista, al maravillarte correspondiendo el corazón de otra persona en el autorespeto egóico de tu agradecimiento de forma muy novedosa para la otra persona, siendo muy exigente con tu juicio en tu decisión motivada degenerando profundamente para ti, fascinando y subiendo a un nuevo nivel con tu fortaleza. No tomarás de forma personal lo que sucede en este evento. Te sentirás satisfecho de corazón en este evento. Te verás profundamente inteligente en este evento. Serás bastante afectuoso en este evento. Darás una lección a la otra persona enseñándole.</w:t>
      </w:r>
    </w:p>
    <w:p w14:paraId="541B9C30"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Eunomia</w:t>
      </w:r>
    </w:p>
    <w:p w14:paraId="4243AF7C"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9AFFDEA" w14:textId="531F5F5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manifestar tu aceptación provechosa y hacer que se acepte la fortaleza confiada de tu consideración receptora de aceptación, al ponerte resistencia para aceptar dándote a conocer en la jerarquía aprobada de tu aceptación cumpliendo un objetivo esperado para ti, encarando en tu apreciación amistosa sin hacer grandes esfuerzos y manteniendo el contexto para la otra persona. Serás bastante enfatizado por otra persona en este evento. Sentirás que tienes un gran dominio en este evento. Adquirirás experiencia en este evento. Te sentirás bastante bendecido en este evento. Darás una lección a la otra persona enseñándole. Ganarás algo de manera inesperada en este evento.</w:t>
      </w:r>
    </w:p>
    <w:p w14:paraId="2FACD9FE"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533B2E7" w14:textId="21B9AEB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imponer notoriedad obteniendo una amistad receptora de aceptación más imponente, al sentirte muy agusto haciendo respetar tu popularidad en el cuidado comprometido de tu aceptación no pudiendo lograr un objetivo para la otra persona, fascinando en tu credibilidad popular con bastante dificultad, persistencia y cambiando el contexto para ti, sorprendiendo favorablemente a la otra persona con tu fortaleza. La otra persona será bastante enfatizada por ti en este evento. La otra persona sentirá que tiene un gran dominio en este evento. La otra persona adquirirá experiencia en este evento. La otra persona se sentirá bastante bendecida en este evento. La otra persona te dará una lección enseñándote. La otra persona ganará algo de manera inesperada en este evento.</w:t>
      </w:r>
    </w:p>
    <w:p w14:paraId="7B630249"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05B9778" w14:textId="336001D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recibir notoriedad obteniendo una popularidad receptora de aceptación más receptora de obediencia, al ser aceptado siendo incondicional en el autorespeto prejuzgador de tu aceptación cumpliendo un objetivo esperado para la otra persona, reconociendo la igualdad de la otra persona en tu creencia compañera sin hacer grandes esfuerzos y manteniendo el contexto para ti, fascinando y subiendo a un nuevo nivel con tu fortaleza. Serás bastante enfatizado por otra persona en este evento. Sentirás que tienes un gran dominio en este </w:t>
      </w:r>
      <w:r>
        <w:rPr>
          <w:rFonts w:ascii="Arial Nova Light" w:hAnsi="Arial Nova Light"/>
          <w:sz w:val="24"/>
          <w:szCs w:val="24"/>
          <w:lang w:val="es-MX"/>
        </w:rPr>
        <w:lastRenderedPageBreak/>
        <w:t>evento. Adquirirás experiencia en este evento. Te sentirás bastante bendecido en este evento. Darás una lección a la otra persona enseñándole. Ganarás algo de manera inesperada en este evento.</w:t>
      </w:r>
    </w:p>
    <w:p w14:paraId="74CE8E43"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Euphrosyne</w:t>
      </w:r>
    </w:p>
    <w:p w14:paraId="33349EF8"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04C3690A" w14:textId="2B4332F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dar un reconocimiento extra y reconocer la fortaleza confiada de tu ego encumbrado, al hacer una confesión haciéndote respetar en el mérito creíble de tu reconocimiento y esto se posterga para ti, visionando en tu desenvolvimiento castigador. En este evento te sentirás todopoderoso de forma especial. Te sentirás bastante sereno en este evento. Serás disimulado en este evento. Te sentirás privilegiado en este evento. Te sentirás bastante bendecido en este evento. Te sentirás bastante creído en este evento.</w:t>
      </w:r>
    </w:p>
    <w:p w14:paraId="57A1490C"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17C35D6" w14:textId="1F1A7D9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hacer resaltar obteniendo una complicidad encumbrada más identificada, al recibir reconocimiento haciendo respetar tu ego en la dedicación apreciadora de tu reconocimiento y esto se hace de manera precipitada para la otra persona, haciendo que la otra persona crea en ti en tu motivación esplendorosa, sorprendiendo favorablemente a la otra persona con tu fortaleza. En este evento la otra persona se sentirá todopoderosa de forma especial. La otra persona se sentirá bastante serena en este evento. La otra persona será disimulada en este evento. La otra persona se sentirá privilegiada en este evento. La otra persona se sentirá bastante bendecida en este evento. La otra persona se sentirá bastante creída en este evento.</w:t>
      </w:r>
    </w:p>
    <w:p w14:paraId="752A42D5"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152DB63" w14:textId="7D4271D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recibir un reconocimiento alabador obteniendo una exclusividad encumbrada más condicionante, al encumbrarte doblegando en la ambición consciente de tu reconocimiento y esto se posterga para la otra persona, inspirándote en tu desacomplejamiento justo, fascinando y subiendo a un nuevo nivel con tu fortaleza. En este evento te sentirás todopoderoso de forma especial. Te sentirás bastante sereno en este evento. Serás disimulado en este evento. Te sentirás privilegiado en este evento. Te sentirás bastante bendecido en este evento. Te sentirás bastante creído en este evento.</w:t>
      </w:r>
    </w:p>
    <w:p w14:paraId="12B76878"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Orcus</w:t>
      </w:r>
    </w:p>
    <w:p w14:paraId="212F6EAE"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3B5CDB2" w14:textId="2A3A401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asegurarte de algo y hacer un esfuerzo incómodo en la fortaleza confiada de tu diversión conquistadora, al entender a la otra persona inmediatamente reluciéndote en la jerarquía estimadora de tu fuerza mental manifestándose de forma bastante novedosa, repentina y favorable para ti, encarando en tu comunicación de ideas confiada no pudiendo vencer los obstáculos para la otra persona. En este evento te sentirás bastante hábil. En este </w:t>
      </w:r>
      <w:r>
        <w:rPr>
          <w:rFonts w:ascii="Arial Nova Light" w:hAnsi="Arial Nova Light"/>
          <w:sz w:val="24"/>
          <w:szCs w:val="24"/>
          <w:lang w:val="es-MX"/>
        </w:rPr>
        <w:lastRenderedPageBreak/>
        <w:t>evento serás atrayente. Sentirás que venciste a la otra persona en este evento. Te sentirás bastante bendecido en este evento. Compartirás con la otra persona en este evento disfrutándolo juntos. En este evento serás bastante avispado.</w:t>
      </w:r>
    </w:p>
    <w:p w14:paraId="60A10040"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B93883F" w14:textId="48AA8CF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ganar de manera conjunta con la otra persona obteniendo un apasionamiento conquistador más fortalecido, al imponerte implacablemente dando amor en el cuidado orgulloso de tu fuerza mental de forma anticuada y desfavorable para la otra persona, fascinando en tu cultura fraternal con obstáculos y de una forma que no se esperaba para ti, sorprendiendo favorablemente a la otra persona con tu fortaleza. En este evento la otra persona se sentirá bastante hábil. En este evento la otra persona será atrayente. La otra persona sentirá que te venció en este evento. La otra persona se sentirá bastante bendecida en este evento. La otra persona compartirá contigo en este evento disfrutándolo juntos. En este evento la otra persona será bastante avispada.</w:t>
      </w:r>
    </w:p>
    <w:p w14:paraId="05DE8912"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53D2326" w14:textId="08AF063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tu fortaleza es reconocida obteniendo una seducción conquistadora más receptora de poder, al ganarte la voluntad de la otra persona correspondiendo el corazón de otra persona en el autorespeto egóico de tu fuerza mental manifestándose de forma bastante novedosa, repentina y favorable para la otra persona, reconociendo la igualdad de la otra persona en tu saber confiable no pudiendo vencer los obstáculos para ti, fascinando y subiendo a un nuevo nivel con tu fortaleza. En este evento te sentirás bastante hábil. En este evento serás atrayente. Sentirás que venciste a la otra persona en este evento. Te sentirás bastante bendecido en este evento. Compartirás con la otra persona en este evento disfrutándolo juntos. En este evento serás bastante avispado.</w:t>
      </w:r>
    </w:p>
    <w:p w14:paraId="557A37B4"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Pholus</w:t>
      </w:r>
    </w:p>
    <w:p w14:paraId="4CB7D87F"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43F94D63" w14:textId="2C02AB9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dar fe de algo que presientes y avivarte con tu presentimiento en la fortaleza confiada de tu entendimiento atinador en su presentimiento, al mortificarte informando en la riqueza compañera de tu presentimiento manifestándose de forma bastante novedosa, repentina y favorable para ti, dudando de la amistad de la otra persona en tu comunicación de ideas decidida de manera decepcionante y permaneciendo en el mismo contexto para la otra persona. En este evento te sentirás bastante hábil. Tomarás este evento a la ligera. En este evento serás atrayente. Te sentirás privilegiado en este evento. Sentirás que lograste algo difícil de conseguir.</w:t>
      </w:r>
    </w:p>
    <w:p w14:paraId="4E1AB338"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715A4687" w14:textId="0E5DA4B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hacer algo predecible obteniendo un saber atinador en su presentimiento más despierto, al tener un avance en tus esperanzas haciendo una explicación en la valoración socializadora de tu presentimiento de forma anticuada y desfavorable para la otra persona, ayudando de manera oportuna en tu cultura </w:t>
      </w:r>
      <w:r>
        <w:rPr>
          <w:rFonts w:ascii="Arial Nova Light" w:hAnsi="Arial Nova Light"/>
          <w:sz w:val="24"/>
          <w:szCs w:val="24"/>
          <w:lang w:val="es-MX"/>
        </w:rPr>
        <w:lastRenderedPageBreak/>
        <w:t>jerárquica de forma prometedora y cambiando el contexto para ti, sorprendiendo favorablemente a la otra persona con tu fortaleza. En este evento la otra persona se sentirá bastante hábil. La otra persona tomará este evento a la ligera. En este evento la otra persona será atrayente. La otra persona se sentirá privilegiada en este evento. La otra persona sentirá que logró algo difícil de conseguir.</w:t>
      </w:r>
    </w:p>
    <w:p w14:paraId="2F50AB6B"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4CD03CF" w14:textId="7056A8C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tu presentimiento es reconocido obteniendo una experiencia atinadora en su presentimiento más profundamente conciente, al acertar en tu presentimiento luciéndote en tu cultura en la autovaloración considerada de tu presentimiento manifestándose de forma bastante novedosa, repentina y favorable para la otra persona, haciendo respetar tu popularidad en tu saber autoritario de manera decepcionante y permaneciendo en el mismo contexto para ti, fascinando y subiendo a un nuevo nivel con tu fortaleza. En este evento te sentirás bastante hábil. Tomarás este evento a la ligera. En este evento serás atrayente. Te sentirás privilegiado en este evento. Sentirás que lograste algo difícil de conseguir.</w:t>
      </w:r>
    </w:p>
    <w:p w14:paraId="0817F12C"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Hermione</w:t>
      </w:r>
    </w:p>
    <w:p w14:paraId="198BD7B7"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24DF39D6" w14:textId="4A8ABA5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asegurar que los sueños se hacen realidad y pensar que no vas a cumplir tu sueño en la fortaleza confiada de tu severidad cumplidora de sueños propios, al arriesgarte confiando en lo que crees en el fondo superando obstáculos en el convencimiento motivado de tu sueño cumpliendo un objetivo esperado para ti, retrayéndote en tu autorespeto creyente y esto se acepta sin pensarlo dos veces para la otra persona. En este evento serás atrayente. En este evento te sentirás bastante aventajado. Darás una lección a la otra persona enseñándole.</w:t>
      </w:r>
    </w:p>
    <w:p w14:paraId="22BA7C9E"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74B83E0" w14:textId="1690B52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ayudar a la otra persona a cumplir su sueño obteniendo un castigo cumplidor de sueños propios más ensoñador, al dar un paso más para cumplir un sueño dando plenitud y buenas noticias en la autoestima desenvuelta de tu sueño no pudiendo lograr un objetivo para la otra persona, haciendo un lazo de hermandad en tu autoridad autocreyente y esto se rechaza para ti, sorprendiendo favorablemente a la otra persona con tu fortaleza. En este evento la otra persona será atrayente. En este evento la otra persona se sentirá bastante aventajada. La otra persona te dará una lección enseñándote.</w:t>
      </w:r>
    </w:p>
    <w:p w14:paraId="570F1758"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8FF652E" w14:textId="1750FB57"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ver que la otra persona sigue tus pasos obteniendo un esplendor cumplidor de sueños propios más cumplidor de sueños de la otra persona, al cumplir un sueño viendo una nueva realidad en el desenvolvimiento con autoestima de tu sueño cumpliendo un objetivo esperado para la otra persona, dando confianza en tu decisión creíble y esto se acepta sin pensarlo dos veces para ti, fascinando y subiendo a un nuevo nivel con tu fortaleza. En este evento </w:t>
      </w:r>
      <w:r>
        <w:rPr>
          <w:rFonts w:ascii="Arial Nova Light" w:hAnsi="Arial Nova Light"/>
          <w:sz w:val="24"/>
          <w:szCs w:val="24"/>
          <w:lang w:val="es-MX"/>
        </w:rPr>
        <w:lastRenderedPageBreak/>
        <w:t>serás atrayente. En este evento te sentirás bastante aventajado. Darás una lección a la otra persona enseñándole.</w:t>
      </w:r>
    </w:p>
    <w:p w14:paraId="78D98A39"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Ixion</w:t>
      </w:r>
    </w:p>
    <w:p w14:paraId="4C9897EE"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15095C9B" w14:textId="0AC7598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mostrar misterio profundamente y hacer que la otra persona no sea consciente de la fortaleza confiada de tu autoestima despreciadora profundamente, al sentirte despreciado no queriendo decir la verdad y ocultando en el esplendor desleal de tu sentimiento profundo no pudiendo lograr un objetivo para la otra persona, siendo indiferente en tu autorespeto mal visto imponiendo justicia para ti. Te sentirás bastante avergonzado por otra persona en este evento. Sentirás que tienes una gran ventaja frente a la otra persona en este evento. En este evento serás repulsivo. Sentirás una gran pesadez en este evento. Te sentirás algo confuso en este evento. Sentirás de forma bastante extraña a la otra persona en este evento. Te sentirás desafortunado en este evento. Sentirás que te estás aprovechando abusivamente de la otra persona en este evento.</w:t>
      </w:r>
    </w:p>
    <w:p w14:paraId="2332634D"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5F185544" w14:textId="5A4411B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ser egoísta con un misterio tuyo obteniendo un desacomplejamiento despreciador profundamente más controlador, al ganarte el aprecio sin ser muy tomado en cuenta no pudiendo igualarte en la severidad reservada de tu sentimiento profundo cumpliendo un objetivo esperado para ti, no pudiendo vencer una adversidad en tu autoridad inmeritoria imponiendo injusticia para la otra persona, aburriendo favorablemente a la otra persona con tu fortaleza. La otra persona se sentirá bastante avergonzada por ti en este evento. La otra persona sentirá que tiene una gran ventaja sobre ti. En este evento la otra persona será repulsiva.  La otra persona sentirá una gran pesadez en este evento. La otra persona se sentirá algo confusa en este evento. La otra persona te sentirá de forma bastante extraña en este evento. La otra persona se sentirá desafortunada en este evento. La otra persona sentirá que se está aprovechando abusivamente de ti en este evento.</w:t>
      </w:r>
    </w:p>
    <w:p w14:paraId="438BF8CE"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BD4CE46" w14:textId="117E21D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dar infomación 'en clave' obteniendo un convencimiento despreciador profundamente más que no deja pistas, al ser ignorado profundamente negándote a reconocer la grandeza de la otra persona en la resiliencia incómoda de tu sentimiento profundo no pudiendo lograr un objetivo para ti,  en tu decisión mediocre imponiendo justicia para la otra persona, adquiriendo una mayor madurez con tu fortaleza. Te sentirás bastante avergonzado por otra persona en este evento. Sentirás que tienes una gran ventaja frente a la otra persona en este evento. En este evento serás repulsivo. Sentirás una gran pesadez en este evento. Te sentirás algo confuso en este evento. Sentirás de forma bastante extraña a la otra persona en este evento. Te sentirás desafortunado en este evento. Sentirás que te estás aprovechando abusivamente de la otra persona en este evento.</w:t>
      </w:r>
    </w:p>
    <w:p w14:paraId="5DFA52A8"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lastRenderedPageBreak/>
        <w:t>Haumea</w:t>
      </w:r>
    </w:p>
    <w:p w14:paraId="6741E15A"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656F303B" w14:textId="729E823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desmotivar a la otra persona a que te comprenda rechazando comprenderla y dejar de hacer un esfuerzo de compresión en la fortaleza confiada de tu cuidado receptor de desconfianza, al sentir que cometiste un error con la otra persona rebelándote en el convencimiento desinteresado de tu comprensión de forma que se sobreentiende y desencanta para la otra persona, exponiéndote en tu compromiso inamistoso de forma algo frustrante e incómoda para ti. Te sorprenderás dramáticamente en este evento. Te sentirás algo confuso en este evento. No podrás dar una lección a la otra persona.</w:t>
      </w:r>
    </w:p>
    <w:p w14:paraId="759A2EE8"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7067491" w14:textId="0E517DB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negarte a insistir a la otra persona para que te comprenda obteniendo una decisión receptora de desconfianza más difícil de comprender, al ser empático en contra de tu deseo quitando autoridad en la autoestima autodesvalorada de tu comprensión de forma que no se comprende bien y que sorprende para ti, rompiendo un lazo de hermandad en tu aprobación impopular reprimiendo la frustración e incomodidad para la otra persona, aburriendo favorablemente a la otra persona con tu fortaleza. La otra persona se sorprenderá de forma dramática. La otra persona se sentirá algo confusa en este evento. La otra persona no podrá darte una lección.</w:t>
      </w:r>
    </w:p>
    <w:p w14:paraId="0DB2A2F0"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92196E0" w14:textId="14E978F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estimar la comprensión de la otra persona obteniendo una jerarquía receptora de desconfianza más enigmática, al ver que la otra persona siente miedo contigo viendo que tu autoridad es rechazada en el desenvolvimiento sobrevalorador de tu comprensión de forma que se sobreentiende y desencanta para ti,  en tu cumplimiento desinteresado en la otra persona de forma algo frustrante e incómoda para la otra persona, adquiriendo una mayor madurez con tu fortaleza. Te sorprenderás dramáticamente en este evento. Te sentirás algo confuso en este evento. No podrás dar una lección a la otra persona.</w:t>
      </w:r>
    </w:p>
    <w:p w14:paraId="38A5C001"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Makemake</w:t>
      </w:r>
    </w:p>
    <w:p w14:paraId="49C3BBC8"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507C431" w14:textId="11C0DAF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recriminar a la otra persona por no obedecer tu autoridad y desjerarquizar la fortaleza confiada de tu cuidado desreconocedor de autoridad, al sentir que la otra persona no cumple tu autoridad rebelándote en la asociación desestimadora de tu comprensión con tu autoridad de forma anticuada y desfavorable para la otra persona, exponiéndote en tu resiliencia incapaz de manera que los frutos se verán en el futuro para ti. En este evento estallará un problema en perjuicio tuyo. En este evento serás repulsivo. Verás que perderás la oportunidad de ganar algo que no sabías que podías ganar.</w:t>
      </w:r>
    </w:p>
    <w:p w14:paraId="45FE7227"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4D6E20CD" w14:textId="6B8B19C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Para después desautorizar obteniendo una decisión desreconocedora de autoridad más sobria, al contradecir usando tu autoridad quitando autoridad en la prejuzgación vergonzosa de tu comprensión con tu autoridad manifestándose de forma bastante novedosa, repentina y favorable para ti, rompiendo un lazo de hermandad en tu justicia empobrecedora de manera que ya no hay nada que hacer para la otra persona, aburriendo favorablemente a la otra persona con tu fortaleza. En este evento estallará un problema para la otra persona. En este evento la otra persona será repulsiva. La otra persona verá que perderá la oportunidad de ganar algo que no sabía que podía ganar.</w:t>
      </w:r>
    </w:p>
    <w:p w14:paraId="14ED4220"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D0E7D72" w14:textId="73E2213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prestar un permiso obteniendo una jerarquía desreconocedora de autoridad más desadvertida, al ver que tu autoridad es desconocida viendo que tu autoridad es rechazada en el compromiso egoísta de tu comprensión con tu autoridad de forma anticuada y desfavorable para ti,  en tu castigo desinteresado de manera que los frutos se verán en el futuro para la otra persona, adquiriendo una mayor madurez con tu fortaleza. En este evento estallará un problema en perjuicio tuyo. En este evento serás repulsivo. Verás que perderás la oportunidad de ganar algo que no sabías que podías ganar.</w:t>
      </w:r>
    </w:p>
    <w:p w14:paraId="5FEF649D"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Bamberga</w:t>
      </w:r>
    </w:p>
    <w:p w14:paraId="7DF3D1F1"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0DCA14DF" w14:textId="47CA4C6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condicionar a la otra persona para que resuelva un reclamo tuyo de forma hostíl y ser suspicaz en la fortaleza confiada de tu cuidado agravador de un problema, al ver que la otra persona transgrede un acuerdo tuyo rebelándote en el convencimiento desinteresado de tu reclamo de forma evidente y restándote importancia para la otra persona, siéndote desleal en tu autoproyección indecisa con bastante dificultad, persistencia y cambiando el contexto para ti. Este evento te dejará atónito. Serás sobredominante en este evento. Tomarás de forma obvia lo que suceda en este evento. En este evento serás repulsivo. Te sentirás insatisfecho de corazón en este evento. Sentirás rubor en este evento. Te sentirás modesto en este evento. Sentirás que te estás aprovechando abusivamente de la otra persona en este evento. En este evento te mostrarás necio.</w:t>
      </w:r>
    </w:p>
    <w:p w14:paraId="1C8F6E7A"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458E1264" w14:textId="66157DE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rechazar un reclamo obteniendo una decisión agravadora de un problema más disfrazada, al descubrir un engaño y no hacer nada quitando autoridad en la autoestima autodesvalorada de tu reclamo de manera importante y desapercibida para ti, no pudiendo ofrecer a la otra persona algo de su interés en tu confiabilidad degradante sin hacer grandes esfuerzos y manteniendo el contexto para la otra persona, aburriendo favorablemente a la otra persona con tu fortaleza. En este evento la otra persona estará atónita. La otra persona se sentirá sobredominante. La otra persona tomará de forma obvia lo que suceda en este evento. En este evento la otra persona será repulsiva. La otra persona se sentirá </w:t>
      </w:r>
      <w:r>
        <w:rPr>
          <w:rFonts w:ascii="Arial Nova Light" w:hAnsi="Arial Nova Light"/>
          <w:sz w:val="24"/>
          <w:szCs w:val="24"/>
          <w:lang w:val="es-MX"/>
        </w:rPr>
        <w:lastRenderedPageBreak/>
        <w:t>insatisfecha de corazón en este evento. La otra persona sentirá rubor en este evento. La otra persona se sentirá modesta en este evento. La otra persona sentirá que se está aprovechando abusivamente de ti en este evento. En este evento la otra persona se mostrará necia.</w:t>
      </w:r>
    </w:p>
    <w:p w14:paraId="76645885"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02A4F07D" w14:textId="6C691FC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dar la razón a la otra persona en su reclamo obteniendo una jerarquía agravadora de un problema más guardador de secretos, al dar una solución y ser rechazado viendo que tu autoridad es rechazada en el desenvolvimiento sobrevalorador de tu reclamo de forma evidente y restándote importancia para ti,  en tu confianza rebelde con bastante dificultad, persistencia y cambiando el contexto para la otra persona, adquiriendo una mayor madurez con tu fortaleza. Este evento te dejará atónito. Serás sobredominante en este evento. Tomarás de forma obvia lo que suceda en este evento. En este evento serás repulsivo. Te sentirás insatisfecho de corazón en este evento. Sentirás rubor en este evento. Te sentirás modesto en este evento. Sentirás que te estás aprovechando abusivamente de la otra persona en este evento. En este evento te mostrarás necio.</w:t>
      </w:r>
    </w:p>
    <w:p w14:paraId="0CAA9CCB"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Patientia</w:t>
      </w:r>
    </w:p>
    <w:p w14:paraId="084DBFC4"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29C26629" w14:textId="2E6DACD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instar a que se averigüe para resolver un asunto y motivar a indagar en la fortaleza confiada de tu consideración receptora de noticias bastante favorables, al esperar que la otra persona mejore dándote a conocer en la jerarquía aprobada de tu indagación de opciones cumpliendo un objetivo esperado para ti, visionando en tu apreciación bien vista reprimiendo la frustración e incomodidad para la otra persona. Te sentirás profundamente exitoso en la vida. En este evento descubrirás información oculta. Empezarás a conocer mejor a la otra persona en este evento. Te sentirás bastante preparado en este evento. Sentirás que eres bastante bondadoso en este evento.</w:t>
      </w:r>
    </w:p>
    <w:p w14:paraId="21D604AC"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A7DFBE6" w14:textId="2EBD84A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respaldar la opción que das obteniendo una amistad receptora de noticias bastante favorables más enterada, al recibir ayuda para cumplir un objetivo haciendo respetar tu popularidad en el cuidado comprometido de tu indagación de opciones no pudiendo lograr un objetivo para la otra persona, haciendo que la otra persona crea en ti en tu credibilidad meritoria de forma algo frustrante e incómoda para ti, sorprendiendo favorablemente a la otra persona con tu fortaleza. La otra persona se sentirá profundamente exitosa en la vida. En este evento la otra persona descubrirá información oculta. La otra persona te empezará a conocerte mejor en este evento. La otra persona se sentirá bastante preparada en este evento. La otra persona sentirá que es bastante bondadosa en este evento.</w:t>
      </w:r>
    </w:p>
    <w:p w14:paraId="3E356FFC"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315F0B0" w14:textId="25D1DCF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Y finalmente ver que la opción que ofreces es la escogida obteniendo una popularidad receptora de noticias bastante favorables más informadora, al recibir una noticia bastante favorable siendo incondicional en el autorespeto prejuzgador de tu indagación de opciones cumpliendo un objetivo esperado para la otra persona, inspirándote en tu creencia excelente reprimiendo la frustración e incomodidad para ti, fascinando y subiendo a un nuevo nivel con tu fortaleza. Te sentirás profundamente exitoso en la vida. En este evento descubrirás información oculta. Empezarás a conocer mejor a la otra persona en este evento. Te sentirás bastante preparado en este evento. Sentirás que eres bastante bondadoso en este evento.</w:t>
      </w:r>
    </w:p>
    <w:p w14:paraId="1BBF571F"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Thisbe</w:t>
      </w:r>
    </w:p>
    <w:p w14:paraId="167E092B"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C328657" w14:textId="673F09E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convencer tu justificación y hacer justificar la fortaleza confiada de tu diversión receptora de aprobación justificada, al aprobar anticipadamente reluciéndote en la jerarquía estimadora de tu justificación cumpliendo un objetivo esperado para ti, especulando en tu ambición castigadora no pudiendo lograr un objetivo para la otra persona. En este evento te sentirás bastante hábil. Serás bastante enfatizado por otra persona en este evento. En este evento te sentirás todopoderoso de forma especial. Te sentirás bastante fundamentado en este evento. Sentirás que eres bastante bondadoso en este evento.</w:t>
      </w:r>
    </w:p>
    <w:p w14:paraId="3958C200"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D17405C" w14:textId="36B79F9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respaldar tu justificación obteniendo un apasionamiento receptor de aprobación justificada más admitido, al demostrar que tienes la razón dando amor en el cuidado orgulloso de tu justificación no pudiendo lograr un objetivo para la otra persona, conquistando el corazón de la otra persona en tu excelencia esplendorosa cumpliendo un objetivo esperado para ti, sorprendiendo favorablemente a la otra persona con tu fortaleza. En este evento la otra persona se sentirá bastante hábil. La otra persona será bastante enfatizada por ti en este evento. En este evento la otra persona se sentirá todopoderosa de forma especial. La otra persona se sentirá bastante fundamentada en este evento. La otra persona sentirá que es bastante bondadosa en este evento.</w:t>
      </w:r>
    </w:p>
    <w:p w14:paraId="200CD268"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6F0901D" w14:textId="11447E3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recibir un buen respaldo obteniendo una seducción receptora de aprobación justificada más emancipadora, al recibir aprobación justificada correspondiendo el corazón de otra persona en el autorespeto egóico de tu justificación cumpliendo un objetivo esperado para la otra persona, dando amor en tu reputación pública justa no pudiendo lograr un objetivo para ti, fascinando y subiendo a un nuevo nivel con tu fortaleza. En este evento te sentirás bastante hábil. Serás bastante enfatizado por otra persona en este evento. En este evento </w:t>
      </w:r>
      <w:r>
        <w:rPr>
          <w:rFonts w:ascii="Arial Nova Light" w:hAnsi="Arial Nova Light"/>
          <w:sz w:val="24"/>
          <w:szCs w:val="24"/>
          <w:lang w:val="es-MX"/>
        </w:rPr>
        <w:lastRenderedPageBreak/>
        <w:t>te sentirás todopoderoso de forma especial. Te sentirás bastante fundamentado en este evento. Sentirás que eres bastante bondadoso en este evento.</w:t>
      </w:r>
    </w:p>
    <w:p w14:paraId="75D56214"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Herculina</w:t>
      </w:r>
    </w:p>
    <w:p w14:paraId="1620864A"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8CC8372" w14:textId="3BA4469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atraer interés e interesar la fortaleza confiada de tu ego cumplidor de tu interés, al ver anticipadamente que algo en lo que estás interesado se va a dar haciéndote respetar en la autocreencia motivada de tu interés manifestándose de forma bastante novedosa, repentina y favorable para ti, encarando en tu ambición poderosa dándolo por hecho para la otra persona. Este evento te dejará impresionado. En este evento serás bastante severo. Te sentirás satisfecho de corazón en este evento. Te sentirás privilegiado en este evento.</w:t>
      </w:r>
    </w:p>
    <w:p w14:paraId="58DB9FF4"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7C943113" w14:textId="2E84DAC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dejar de prestar interés obteniendo una complicidad cumplidora de tu interés más respetada, al ver que algo de tu interés se empezará a cumplir haciendo respetar tu ego en la consciencia desenvuelta de tu interés de forma anticuada y desfavorable para la otra persona, fascinando en tu excelencia enriquecida de manera considerablemente incompleta pero positiva para ti, sorprendiendo favorablemente a la otra persona con tu fortaleza. En este evento la otra persona estará impresionada. La otra persona se sentirá satisfecha de corazón en este evento. La otra persona se sentirá privilegiada en este evento. En este evento la otra persona será bastante severa.</w:t>
      </w:r>
    </w:p>
    <w:p w14:paraId="5C2B9325"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0EB8EC5A" w14:textId="5F60D80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ganar en una disputa de intereses obteniendo una exclusividad cumplidora de tu interés más indiscutible, al ver que se da algo en lo que estabas interesado doblegando en la apreciación con autoestima de tu interés manifestándose de forma bastante novedosa, repentina y favorable para la otra persona, reconociendo la igualdad de la otra persona en tu reputación pública interesada dándolo por hecho para ti, fascinando y subiendo a un nuevo nivel con tu fortaleza. Este evento te dejará impresionado. En este evento serás bastante severo. Te sentirás satisfecho de corazón en este evento. Te sentirás privilegiado en este evento.</w:t>
      </w:r>
    </w:p>
    <w:p w14:paraId="67500079"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Doris</w:t>
      </w:r>
    </w:p>
    <w:p w14:paraId="032F229D"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424F8FCA" w14:textId="19F5627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dar confianza sutilmente en tu decisión arriesgada y dudar del riesgo en la fortaleza confiada de tu severidad atinada en tu decisión arriesgada, al ver ideas que coinciden superando obstáculos en el convencimiento motivado de tu decisión arriesgada de manera importante y desapercibida para ti, siéndote fiel en tu autoproyección cumplida de forma desinteresada personalmente para la otra persona. En este evento descubrirás información oculta. Te llenarás de fortaleza </w:t>
      </w:r>
      <w:r>
        <w:rPr>
          <w:rFonts w:ascii="Arial Nova Light" w:hAnsi="Arial Nova Light"/>
          <w:sz w:val="24"/>
          <w:szCs w:val="24"/>
          <w:lang w:val="es-MX"/>
        </w:rPr>
        <w:lastRenderedPageBreak/>
        <w:t>en este evento. En este evento te sentirás bastante aventajado. Sentirás desvergüenza de forma natural en este evento.</w:t>
      </w:r>
    </w:p>
    <w:p w14:paraId="014C1F6A"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05DE69E" w14:textId="45A07EB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mostrar confianza en tu decisión arriesgada obteniendo un castigo atinado en tu decisión arriesgada más seguro, al arriesgarte dando plenitud y buenas noticias en la autoestima desenvuelta de tu decisión arriesgada de forma evidente y restándote importancia para la otra persona, ofreciendo a la otra persona algo de su interés en tu confiabilidad asociada de manera preocupada personalmente para ti, sorprendiendo favorablemente a la otra persona con tu fortaleza. En este evento la otra persona descubrirá información oculta. La otra persona se llenará de fortaleza en este evento. En este evento la otra persona se sentirá bastante aventajada. La otra persona sentirá desvergüenza de forma natural en este evento.</w:t>
      </w:r>
    </w:p>
    <w:p w14:paraId="0D6535B0"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EC94A4B" w14:textId="23C2D01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desafiar a la otra persona a una propuesta arriesgada obteniendo un esplendor atinado en tu decisión arriesgada más acertador de riesgos, al ayudar a vencer a la otra persona en su decisión arriesgada viendo una nueva realidad en el desenvolvimiento con autoestima de tu decisión arriesgada de manera importante y desapercibida para la otra persona, dando poder en tu confianza aprobada de forma desinteresada personalmente para ti, fascinando y subiendo a un nuevo nivel con tu fortaleza. En este evento descubrirás información oculta. Te llenarás de fortaleza en este evento. En este evento te sentirás bastante aventajado. Sentirás desvergüenza de forma natural en este evento.</w:t>
      </w:r>
    </w:p>
    <w:p w14:paraId="0B3429A4"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Ursula</w:t>
      </w:r>
    </w:p>
    <w:p w14:paraId="6B2E3EEF"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6831462A" w14:textId="65C3FD7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mostrarte protegido dando confianza sutilmente y cuidar meticulosamente la fortaleza confiada de tu confort precavido, al sentirte salvado de una amenaza anticipadamente dándote soporte en la hermandad justa de tu autoprotección sintiendo una herida muy fuerte para ti, asombrándote en tu orgullo poderoso de manera decepcionante y permaneciendo en el mismo contexto para la otra persona. En este evento descubrirás información oculta. En este evento serás atrayente. En este evento te sentirás como un ejemplo para la otra persona. Te sentirás privilegiado en este evento.</w:t>
      </w:r>
    </w:p>
    <w:p w14:paraId="455DB677"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72DBAB7" w14:textId="7DBCCB6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levantar tus defensas obteniendo una confianza precavida más justa en cantidad, al darte cuenta de cómo es una situación dando confianza en el confort resiliente de tu autoprotección ignorando una herida para la otra persona, venciendo una adversidad en tu estima enriquecida de forma prometedora y cambiando el contexto para ti, sorprendiendo favorablemente a la otra persona con tu fortaleza. En este evento la otra persona descubrirá información oculta. En este evento la otra persona será atrayente. En este evento la otra persona se </w:t>
      </w:r>
      <w:r>
        <w:rPr>
          <w:rFonts w:ascii="Arial Nova Light" w:hAnsi="Arial Nova Light"/>
          <w:sz w:val="24"/>
          <w:szCs w:val="24"/>
          <w:lang w:val="es-MX"/>
        </w:rPr>
        <w:lastRenderedPageBreak/>
        <w:t>sentirá como un ejemplo para ti. La otra persona se sentirá privilegiada en este evento.</w:t>
      </w:r>
    </w:p>
    <w:p w14:paraId="7060BCE5"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A3B82CB" w14:textId="06337F8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hacer una contraofensiva obteniendo una hermandad precavida más justificada, al detener a un intruso(a) pidiendo ayuda en tu hermandad en la autoproyección severa de tu autoprotección sintiendo una herida muy fuerte para la otra persona, dando plenitud y buenas noticias en tu complicidad interesada de manera decepcionante y permaneciendo en el mismo contexto para ti, fascinando y subiendo a un nuevo nivel con tu fortaleza. En este evento descubrirás información oculta. En este evento serás atrayente. En este evento te sentirás como un ejemplo para la otra persona. Te sentirás privilegiado en este evento.</w:t>
      </w:r>
    </w:p>
    <w:p w14:paraId="68158B46"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Eugenia</w:t>
      </w:r>
    </w:p>
    <w:p w14:paraId="1D8CDAFE"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FB9FE97" w14:textId="5ACFB49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motivar a la otra persona a competir dándole confianza sutilmente y seguir las reglas competitivas en la fortaleza confiada de tu valoración superior frente a tu competencia, al sentir que estás superando a la otra persona competitivamente de forma anticipada haciéndote valer en la popularidad creíble de tu competitividad manifestándose de forma bastante novedosa, repentina y favorable para ti, sintiendo que te mereces algo mayor en tu ambición poderosa sin hacer grandes esfuerzos y manteniendo el contexto para la otra persona. En este evento te sentirás bastante hábil. Serás bastante enfatizado por otra persona en este evento. Sentirás que tienes un gran dominio en este evento. Te sentirás bastante preparado en este evento. Darás una lección a la otra persona enseñándole. Ganarás algo de manera inesperada en este evento.</w:t>
      </w:r>
    </w:p>
    <w:p w14:paraId="5D68C929"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7FA0FBA" w14:textId="794034E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manifestar tu capacidad competitiva obteniendo un poder superior frente a tu competencia más ganador competitivamente, al sacar ventaja a tu competencia dando poder en la consideración apreciadora de tu competitividad de forma anticuada y desfavorable para la otra persona, recibiendo reconocimiento en tu excelencia enriquecida con bastante dificultad, persistencia y cambiando el contexto para ti, sorprendiendo favorablemente a la otra persona con tu fortaleza. En este evento la otra persona se sentirá bastante hábil. La otra persona será bastante enfatizada por ti en este evento. La otra persona sentirá que tiene un gran dominio en este evento. La otra persona se sentirá bastante preparada en este evento. La otra persona te dará una lección enseñándote. La otra persona ganará algo de manera inesperada en este evento.</w:t>
      </w:r>
    </w:p>
    <w:p w14:paraId="6F3A0046"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F2975FE" w14:textId="03ECF71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lucirte en tu superioridad competitiva obteniendo una riqueza superior frente a tu competencia más insuperable, al superar a tu competencia ofreciendo a la otra persona hacer un trueque en la socialización consciente de tu competitividad manifestándose de forma bastante novedosa, repentina y favorable </w:t>
      </w:r>
      <w:r>
        <w:rPr>
          <w:rFonts w:ascii="Arial Nova Light" w:hAnsi="Arial Nova Light"/>
          <w:sz w:val="24"/>
          <w:szCs w:val="24"/>
          <w:lang w:val="es-MX"/>
        </w:rPr>
        <w:lastRenderedPageBreak/>
        <w:t>para la otra persona, haciendo respetar tu reputación pública en tu reputación pública interesada sin hacer grandes esfuerzos y manteniendo el contexto para ti, fascinando y subiendo a un nuevo nivel con tu fortaleza. En este evento te sentirás bastante hábil. Serás bastante enfatizado por otra persona en este evento. Sentirás que tienes un gran dominio en este evento. Te sentirás bastante preparado en este evento. Darás una lección a la otra persona enseñándole. Ganarás algo de manera inesperada en este evento.</w:t>
      </w:r>
    </w:p>
    <w:p w14:paraId="14A04ECB"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Amphitrite</w:t>
      </w:r>
    </w:p>
    <w:p w14:paraId="64FB7A17"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1E87B4FA" w14:textId="5D053D7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rechazar dar detalles haciendo entender que es suficiente generando desconfianza abiertamente y ocultar detalles en la fortaleza confiada de tu autoestima indeterminada, al sentirte con extrañeza no queriendo decir la verdad y ocultando en el esplendor desleal de tu detallismo de forma reiterada para la otra persona, viendo lo inmediato en tu autovaloración indecisa volviéndolo a intentar para ti. Este evento te dejará atónito. Te sorprenderás dramáticamente en este evento. Te sentirás algo confuso en este evento. Sentirás de forma bastante extraña a la otra persona en este evento. Te sentirás insatisfecho de corazón en este evento. Sentirás que te estás aprovechando abusivamente de la otra persona en este evento.</w:t>
      </w:r>
    </w:p>
    <w:p w14:paraId="57368E85"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3066AE4" w14:textId="2CE7FCC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mostrarte con necesidades insatisfechas obteniendo un desacomplejamiento indeterminado más amplio, al resaltar detalles no pudiendo igualarte en la severidad reservada de tu detallismo de forma muy novedosa para ti, no pudiendo hacer que la otra persona crea en ti en tu interés degradante dejando de intentarlo para la otra persona, aburriendo favorablemente a la otra persona con tu fortaleza. En este evento la otra persona estará atónita. La otra persona se sorprenderá de forma dramática. La otra persona se sentirá algo confusa en este evento. La otra persona te sentirá de forma bastante extraña en este evento. La otra persona se sentirá insatisfecha de corazón en este evento. La otra persona sentirá que se está aprovechando abusivamente de ti en este evento.</w:t>
      </w:r>
    </w:p>
    <w:p w14:paraId="083FA039"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0BF253B2" w14:textId="5C07942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ponerte bien al ver que la otra persona satisface una necesidad suya obteniendo un convencimiento indeterminado más generalizado, al dudar negándote a reconocer la grandeza de la otra persona en la resiliencia incómoda de tu detallismo de forma reiterada para ti,  en tu poder rebelde volviéndolo a intentar para la otra persona, adquiriendo una mayor madurez con tu fortaleza. Este evento te dejará atónito. Te sorprenderás dramáticamente en este evento. Te sentirás algo confuso en este evento. Sentirás de forma bastante extraña a la otra persona en este evento. Te sentirás insatisfecho de corazón en este evento. Sentirás que te estás aprovechando abusivamente de la otra persona en este evento.</w:t>
      </w:r>
    </w:p>
    <w:p w14:paraId="6A8194D9"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lastRenderedPageBreak/>
        <w:t>Diotima</w:t>
      </w:r>
    </w:p>
    <w:p w14:paraId="08384A16"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27EEE21" w14:textId="2B287E6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pretender convencer tu versión a la otra persona y relativizar la fortaleza confiada de tu confort probado de tu versión, al sentir que la otra persona quiere superar tu idea dándote soporte en la hermandad justa de tu explicación de su versión manifestándose de forma bastante novedosa, repentina y favorable para ti, visionando en tu autoproyección decidida y esto se hace de manera precipitada para la otra persona. Este evento te dejará impresionado. Tomarás este evento a la ligera. No tomarás de forma personal lo que sucede en este evento. En este evento te sentirás como un ejemplo para la otra persona. Sentirás desvergüenza de forma natural en este evento. En este evento serás bastante avispado.</w:t>
      </w:r>
    </w:p>
    <w:p w14:paraId="0A82546A"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44ED13B1" w14:textId="44ECBF5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comprobar tu versión con la versión de la otra persona obteniendo una confianza probada de tu versión más equitativa, al confirmar tu versión dando confianza en el confort resiliente de tu explicación de su versión de forma anticuada y desfavorable para la otra persona, haciendo que la otra persona crea en ti en tu confiabilidad jerárquica y esto se posterga para ti, sorprendiendo favorablemente a la otra persona con tu fortaleza. En este evento la otra persona estará impresionada. La otra persona tomará este evento a la ligera. Cuando se dé este evento la otra persona no lo tomará de forma personal. En este evento la otra persona se sentirá como un ejemplo para ti. La otra persona sentirá desvergüenza de forma natural en este evento. En este evento la otra persona será bastante avispada.</w:t>
      </w:r>
    </w:p>
    <w:p w14:paraId="56193515"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01640EB" w14:textId="0AB9E89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demostrar que tu versión es más válida que la de la otra persona obteniendo una hermandad probada de tu versión más evaluadora de versiones, al probar tu versión pidiendo ayuda en tu hermandad en la autoproyección severa de tu explicación de su versión manifestándose de forma bastante novedosa, repentina y favorable para la otra persona, inspirándote en tu confianza autoritaria y esto se hace de manera precipitada para ti, fascinando y subiendo a un nuevo nivel con tu fortaleza. Este evento te dejará impresionado. Tomarás este evento a la ligera. No tomarás de forma personal lo que sucede en este evento. En este evento te sentirás como un ejemplo para la otra persona. Sentirás desvergüenza de forma natural en este evento. En este evento serás bastante avispado.</w:t>
      </w:r>
    </w:p>
    <w:p w14:paraId="10C54C7E"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Fortuna</w:t>
      </w:r>
    </w:p>
    <w:p w14:paraId="7C143E6F"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2FAC1F29" w14:textId="4CF1426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responder un cuestionamiento y evaluar la fortaleza confiada de tu dedicación poseedora de la razón, al sentir que la otra persona te da la razón anticipadamente destacando en la hermandad autoritaria de tu cuestionamiento, </w:t>
      </w:r>
      <w:r>
        <w:rPr>
          <w:rFonts w:ascii="Arial Nova Light" w:hAnsi="Arial Nova Light"/>
          <w:sz w:val="24"/>
          <w:szCs w:val="24"/>
          <w:lang w:val="es-MX"/>
        </w:rPr>
        <w:lastRenderedPageBreak/>
        <w:t>visionando en tu autorespeto cumplido finalizándose algo acabándose la fe dándose con facilidad para la otra persona. En este evento te sentirás bastante hábil. Exaltarás tu dignidad de forma bastante poderosa en este evento. Te llenarás de fortaleza en este evento.</w:t>
      </w:r>
    </w:p>
    <w:p w14:paraId="79344507"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5491547" w14:textId="2CAF4ED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a conocer un problema pendiente para poder resolverlo obteniendo una reputación pública poseedora de la razón más cualificada, al tener la razón haciendo respetar tu reputación pública en el confort autorespetado de tu cuestionamiento, haciendo que la otra persona crea en ti en tu autoridad asociada iniciando algo con mucha fe, persistencia y con algo de dificultad para ti, sorprendiendo favorablemente a la otra persona con tu fortaleza. En este evento la otra persona se sentirá bastante hábil. La otra persona exaltará su dignidad de forma bastante poderosa en este evento. La otra persona se llenará de fortaleza en este evento.</w:t>
      </w:r>
    </w:p>
    <w:p w14:paraId="3FC228D3"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6A4ECF0" w14:textId="269E428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resolver un problema de forma independiente obteniendo un mérito poseedor de la razón más calificador, al darte la razón en tu cuestionamiento sobresaliendo en la autoproyección cuidadosa de tu cuestionamiento, inspirándote en tu decisión aprobada finalizándose algo acabándose la fe dándose con facilidad para ti, fascinando y subiendo a un nuevo nivel con tu fortaleza. En este evento te sentirás bastante hábil. Exaltarás tu dignidad de forma bastante poderosa en este evento. Te llenarás de fortaleza en este evento.</w:t>
      </w:r>
    </w:p>
    <w:p w14:paraId="50227533"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Egeria</w:t>
      </w:r>
    </w:p>
    <w:p w14:paraId="54F70057"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22D4E924" w14:textId="71C76BF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alterar a la otra persona y avispar la fortaleza confiada de tu autoestima descuidadora de conflictos, al exaltarte no queriendo decir la verdad y ocultando en el esplendor desleal de tu calma de forma que se sobreentiende y desencanta para la otra persona, desaconsejando en tu compromiso inamistoso y era algo totalmente inesperado para ti. Sentirás una gran pesadez en este evento. Te sentirás algo confuso en este evento. Sentirás de forma bastante extraña a la otra persona en este evento. Te sentirás bastante inexperto en este evento. Sentirás que te estás aprovechando abusivamente de la otra persona en este evento.</w:t>
      </w:r>
    </w:p>
    <w:p w14:paraId="5D00D441"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03DBBB13" w14:textId="735D95D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dar a conocer algo que sorprende y causa apatía obteniendo un desacomplejamiento descuidador de conflictos más despierto, al reprender no pudiendo igualarte en la severidad reservada de tu calma de forma que no se comprende bien y que sorprende para ti, no pudiendo mandar en tu aprobación impopular y era algo obvio para la otra persona, aburriendo favorablemente a la otra persona con tu fortaleza.  La otra persona sentirá una gran pesadez en este evento. La otra persona se sentirá algo confusa en este evento. La otra persona te </w:t>
      </w:r>
      <w:r>
        <w:rPr>
          <w:rFonts w:ascii="Arial Nova Light" w:hAnsi="Arial Nova Light"/>
          <w:sz w:val="24"/>
          <w:szCs w:val="24"/>
          <w:lang w:val="es-MX"/>
        </w:rPr>
        <w:lastRenderedPageBreak/>
        <w:t>sentirá de forma bastante extraña en este evento. La otra persona se sentirá bastante inexperta en este evento. La otra persona sentirá que se está aprovechando abusivamente de ti en este evento.</w:t>
      </w:r>
    </w:p>
    <w:p w14:paraId="1FA48C3D"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06A4CCD1" w14:textId="30F0BE6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responder el chiste de la otra persona afectándola obteniendo un convencimiento descuidador de conflictos más calmador, al desatar una serie de confrontaciones negándote a reconocer la grandeza de la otra persona en la resiliencia incómoda de tu calma de forma que se sobreentiende y desencanta para ti,  en tu cumplimiento desinteresado en la otra persona y era algo totalmente inesperado para la otra persona, adquiriendo una mayor madurez con tu fortaleza. Sentirás una gran pesadez en este evento. Te sentirás algo confuso en este evento. Sentirás de forma bastante extraña a la otra persona en este evento. Te sentirás bastante inexperto en este evento. Sentirás que te estás aprovechando abusivamente de la otra persona en este evento.</w:t>
      </w:r>
    </w:p>
    <w:p w14:paraId="7B521A6E"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Themis</w:t>
      </w:r>
    </w:p>
    <w:p w14:paraId="17CCEA1F"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2B3E59FD" w14:textId="62A4D557"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convencer de tu persuación dando confianza sutilmente y hacer astucia en la fortaleza confiada de tu severidad vencedora a tu oponente, al proponer superando obstáculos en el convencimiento motivado de tu persuasión de forma que no se comprende bien y que sorprende para ti, informándote en tu desenvolvimiento amistoso degenerando profundamente para la otra persona. Exaltarás tu dignidad de forma bastante poderosa en este evento. No tomarás de forma personal lo que sucede en este evento. En este evento serás atrayente. En este evento te sentirás bastante aventajado. Serás disimulado en este evento. Darás una lección a la otra persona enseñándole.</w:t>
      </w:r>
    </w:p>
    <w:p w14:paraId="120F17A1"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80A315C" w14:textId="07C8EDC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superar la viveza de la otra persona obteniendo un castigo vencedor a tu oponente más avispado, al evadir dando plenitud y buenas noticias en la autoestima desenvuelta de tu persuasión de forma que se sobreentiende y desencanta para la otra persona, enseñando en tu motivación popular haciendo una regeneración profunda para ti, sorprendiendo favorablemente a la otra persona con tu fortaleza. La otra persona exaltará su dignidad de forma bastante poderosa en este evento. Cuando se dé este evento la otra persona no lo tomará de forma personal. En este evento la otra persona será atrayente. En este evento la otra persona se sentirá bastante aventajada. La otra persona será disimulada en este evento. La otra persona te dará una lección enseñándote.</w:t>
      </w:r>
    </w:p>
    <w:p w14:paraId="6A148743"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3096044F" w14:textId="2C7A4FD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tener la oportunidad de aprovechar algo de la otra persona obteniendo un esplendor vencedor a tu oponente más confundidor del oponente, al vencer a la otra persona como oponente viendo una nueva realidad en el desenvolvimiento con autoestima de tu persuasión de forma que no se comprende </w:t>
      </w:r>
      <w:r>
        <w:rPr>
          <w:rFonts w:ascii="Arial Nova Light" w:hAnsi="Arial Nova Light"/>
          <w:sz w:val="24"/>
          <w:szCs w:val="24"/>
          <w:lang w:val="es-MX"/>
        </w:rPr>
        <w:lastRenderedPageBreak/>
        <w:t>bien y que sorprende para la otra persona, haciendo una explicación en tu desacomplejamiento compañero degenerando profundamente para ti, fascinando y subiendo a un nuevo nivel con tu fortaleza. Exaltarás tu dignidad de forma bastante poderosa en este evento. No tomarás de forma personal lo que sucede en este evento. En este evento serás atrayente. En este evento te sentirás bastante aventajado. Serás disimulado en este evento. Darás una lección a la otra persona enseñándole.</w:t>
      </w:r>
    </w:p>
    <w:p w14:paraId="063024EB"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Aurora</w:t>
      </w:r>
    </w:p>
    <w:p w14:paraId="0004F32A"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58F130AD" w14:textId="64A9CDB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romper algo que era casi un secreto al tener la oportunidad y hacer fuerte rudamente la fortaleza confiada de tu consciencia derrotada en secreto, al sentirte ridiculizado no pudiendo superar límites en la riqueza disgustada de tu sigilosidad de forma evidente y restándote importancia para la otra persona, guardándote información en tu autorespeto no creyente de manera que los frutos se verán en el futuro para ti. Te sentirás bastante avergonzado por otra persona en este evento. Serás sobredominante en este evento. Sentirás de forma bastante extraña a la otra persona en este evento. Te sentirás bastante inexperto en este evento. Te sentirás maldecido en este evento. No podrás dar una lección a la otra persona. Verás que perderás la oportunidad de ganar algo que no sabías que podías ganar.</w:t>
      </w:r>
    </w:p>
    <w:p w14:paraId="37E55350"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73B9EC11" w14:textId="2397889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revelar un secreto tuyo a una persona obteniendo una creencia derrotada en secreto más robustecida, al responder después de esperar desinspirándote en la valoración odiosa de tu sigilosidad de manera importante y desapercibida para ti, no pudiendo enseñar en tu autoridad autoescéptica de manera que ya no hay nada que hacer para la otra persona, aburriendo favorablemente a la otra persona con tu fortaleza. La otra persona se sentirá bastante avergonzada por ti en este evento. La otra persona se sentirá sobredominante. La otra persona te sentirá de forma bastante extraña en este evento. La otra persona se sentirá bastante inexperta en este evento. La otra persona se sentirá maldecida en este evento. La otra persona no podrá darte una lección. La otra persona verá que perderá la oportunidad de ganar algo que no sabía que podía ganar.</w:t>
      </w:r>
    </w:p>
    <w:p w14:paraId="3EA2375F"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0330044" w14:textId="37F3DC2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romper un secreto obteniendo una autocreencia derrotada en secreto más demostrativa, al perder en secreto desfanatizándote en la autovaloración aburrida de tu sigilosidad de forma evidente y restándote importancia para ti,  en tu decisión descreíble de manera que los frutos se verán en el futuro para la otra persona, adquiriendo una mayor madurez con tu fortaleza. Te sentirás bastante avergonzado por otra persona en este evento. Serás sobredominante en este evento. Sentirás de forma bastante extraña a la otra </w:t>
      </w:r>
      <w:r>
        <w:rPr>
          <w:rFonts w:ascii="Arial Nova Light" w:hAnsi="Arial Nova Light"/>
          <w:sz w:val="24"/>
          <w:szCs w:val="24"/>
          <w:lang w:val="es-MX"/>
        </w:rPr>
        <w:lastRenderedPageBreak/>
        <w:t>persona en este evento. Te sentirás bastante inexperto en este evento. Te sentirás maldecido en este evento. No podrás dar una lección a la otra persona. Verás que perderás la oportunidad de ganar algo que no sabías que podías ganar.</w:t>
      </w:r>
    </w:p>
    <w:p w14:paraId="6F9E18DA"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Alauda</w:t>
      </w:r>
    </w:p>
    <w:p w14:paraId="1F2C4F9E"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01F733F3" w14:textId="1145556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romper un acuerdo y hacer oposición en la fortaleza confiada de tu consciencia incumplida en su alianza, al aceptar anticipadamente no pudiendo superar límites en la riqueza disgustada de tu concordancia de forma anticuada y desfavorable para la otra persona, viendo lo inmediato en tu autovaloración desapasionada manifestándose de forma bastante novedosa, repentina y favorable para ti. Cuando se dé este evento no le darás mucha importancia. En este evento te sentirás bastante pésimo. Sentirás de forma bastante extraña a la otra persona en este evento. Te sentirás sin fundamento en este evento.</w:t>
      </w:r>
    </w:p>
    <w:p w14:paraId="039092B3"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5C5890F4" w14:textId="72B942D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exigir a la otra persona a que cumpla un acuerdo obteniendo una creencia incumplida en su alianza más retadora, al concordar de manera algo incómoda con la otra persona desinspirándote en la valoración odiosa de tu concordancia manifestándose de forma bastante novedosa, repentina y favorable para ti, no pudiendo hacer que la otra persona crea en ti en tu interés inseductor de forma anticuada y desfavorable para la otra persona, aburriendo favorablemente a la otra persona con tu fortaleza. La otra persona no le dará tanta importancia a este evento. En este evento la otra persona se sentirá bastante pésima. La otra persona te sentirá de forma bastante extraña en este evento. La otra persona se sentirá sin fundamento en este evento.</w:t>
      </w:r>
    </w:p>
    <w:p w14:paraId="4CBDCCC1"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864D6CA" w14:textId="3080ED2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aceptar un nuevo acuerdo obteniendo una autocreencia incumplida en su alianza más derrotadora, al romperse una alianza desfanatizándote en la autovaloración aburrida de tu concordancia de forma anticuada y desfavorable para ti,  en tu poder disgustado manifestándose de forma bastante novedosa, repentina y favorable para la otra persona, adquiriendo una mayor madurez con tu fortaleza. Cuando se dé este evento no le darás mucha importancia. En este evento te sentirás bastante pésimo. Sentirás de forma bastante extraña a la otra persona en este evento. Te sentirás sin fundamento en este evento.</w:t>
      </w:r>
    </w:p>
    <w:p w14:paraId="3F90D295"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Aletheia</w:t>
      </w:r>
    </w:p>
    <w:p w14:paraId="31EB77BF"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15D9728" w14:textId="5B117E4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intentar convencer dándo confianza y hacer confianza en la fortaleza confiada de tu entendimiento garantizador, al consentir informando en la exclusividad excelente de tu dación de confianza manifestándose de forma bastante novedosa, repentina y favorable para ti, sintiendo que te mereces algo mayor en tu resiliencia confiada por injusticia para la otra persona. Este evento te </w:t>
      </w:r>
      <w:r>
        <w:rPr>
          <w:rFonts w:ascii="Arial Nova Light" w:hAnsi="Arial Nova Light"/>
          <w:sz w:val="24"/>
          <w:szCs w:val="24"/>
          <w:lang w:val="es-MX"/>
        </w:rPr>
        <w:lastRenderedPageBreak/>
        <w:t>dejará impresionado. Serás bastante enfatizado por otra persona en este evento. En este evento habrá un conflicto latente en el cual se luchará para intentar tener éxito. Te sentirás privilegiado en este evento. Serás bastante afectuoso en este evento.</w:t>
      </w:r>
    </w:p>
    <w:p w14:paraId="6E7C98EB"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D0362D6" w14:textId="04AF960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motivos a la otra persona para que confí en ti obteniendo un saber garantizador más conocido, al ganarte la confianza de la otra persona haciendo una explicación en el ego ambicioso de tu dación de confianza de forma anticuada y desfavorable para la otra persona, recibiendo reconocimiento en tu justicia fraternal por justicia para ti, sorprendiendo favorablemente a la otra persona con tu fortaleza. En este evento la otra persona estará impresionada. La otra persona será bastante enfatizada por ti en este evento. En este evento habrá un conflicto latente en el cual la otra persona luchará para intentar tener éxito. La otra persona se sentirá privilegiada en este evento. La otra persona será bastante afectuosa contigo en este evento.</w:t>
      </w:r>
    </w:p>
    <w:p w14:paraId="45F38222"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9D43CC0" w14:textId="75794CD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comprobar tu confianza obteniendo una experiencia garantizadora más bastante reconocida, al garantizar luciéndote en tu cultura en el orgullo dedicado de tu dación de confianza manifestándose de forma bastante novedosa, repentina y favorable para la otra persona, haciendo respetar tu reputación pública en tu castigo confiable por injusticia para ti, fascinando y subiendo a un nuevo nivel con tu fortaleza. Este evento te dejará impresionado. Serás bastante enfatizado por otra persona en este evento. En este evento habrá un conflicto latente en el cual se luchará para intentar tener éxito. Te sentirás privilegiado en este evento. Serás bastante afectuoso en este evento.</w:t>
      </w:r>
    </w:p>
    <w:p w14:paraId="4E2B68E4"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Palma</w:t>
      </w:r>
    </w:p>
    <w:p w14:paraId="7263D62E"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B1C9D5E" w14:textId="31B107C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sensibilizar de corazón a la otra persona y elogiar en la fortaleza confiada de tu ego correspondido de corazón (no necesariamente en el amor), al sentirte aceptado de corazón anticipadamente haciéndote respetar en el mérito creíble de tu sensibilidad del corazón cumpliendo un objetivo esperado para ti, siéndote fiel en tu autoproyección desacomplejada de forma evidente y desfavorable para la otra persona. Serás bastante enfatizado por otra persona en este evento. Te sentirás bastante sereno en este evento. Te verás profundamente inteligente en este evento. Sentirás desvergüenza de forma natural en este evento. Darás una lección a la otra persona enseñándole.</w:t>
      </w:r>
    </w:p>
    <w:p w14:paraId="13CE0654"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1D57CA3" w14:textId="0B60380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ponerte bastante sentimental intentando convencer a la otra persona obteniendo una complicidad correspondida de corazón (no necesariamente en el amor) más admirada, al ser muy expresivo haciendo respetar tu ego en la dedicación apreciadora de tu sensibilidad del corazón no </w:t>
      </w:r>
      <w:r>
        <w:rPr>
          <w:rFonts w:ascii="Arial Nova Light" w:hAnsi="Arial Nova Light"/>
          <w:sz w:val="24"/>
          <w:szCs w:val="24"/>
          <w:lang w:val="es-MX"/>
        </w:rPr>
        <w:lastRenderedPageBreak/>
        <w:t>pudiendo lograr un objetivo para la otra persona, ofreciendo a la otra persona algo de su interés en tu confiabilidad convencedora sin querer hacerlo y de forma reservada para ti, sorprendiendo favorablemente a la otra persona con tu fortaleza. La otra persona será bastante enfatizada por ti en este evento. La otra persona se sentirá bastante serena en este evento. La otra persona se verá profundamente inteligente en este evento. La otra persona sentirá desvergüenza de forma natural en este evento. La otra persona te dará una lección enseñándote.</w:t>
      </w:r>
    </w:p>
    <w:p w14:paraId="561B54ED"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195EE86" w14:textId="1970B8D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convencer de corazón obteniendo una exclusividad correspondida de corazón (no necesariamente en el amor) más sobresaliente, al ser correspondido de corazón (no necesariamente en el amor) doblegando en la ambición consciente de tu sensibilidad del corazón cumpliendo un objetivo esperado para la otra persona, dando poder en tu confianza motivada de forma evidente y desfavorable para ti, fascinando y subiendo a un nuevo nivel con tu fortaleza. Serás bastante enfatizado por otra persona en este evento. Te sentirás bastante sereno en este evento. Te verás profundamente inteligente en este evento. Sentirás desvergüenza de forma natural en este evento. Darás una lección a la otra persona enseñándole.</w:t>
      </w:r>
    </w:p>
    <w:p w14:paraId="1FEC7023"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Nemesis</w:t>
      </w:r>
    </w:p>
    <w:p w14:paraId="4C96A018"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49888718" w14:textId="15B2A32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ver que tu moral se 'derrumba' y hacer delicadeza en la fortaleza confiada de tu consciencia aconsejadora moral desatinado, al sentirte humillado anticipadamente no pudiendo superar límites en la exclusividad desleal de tu dureza moral, guardándote información en tu ambición incapaz de manera indirecta para ti. En este evento serás repulsivo. Sentirás que te estás aprovechando abusivamente de la otra persona en este evento. En este evento te mostrarás necio.</w:t>
      </w:r>
    </w:p>
    <w:p w14:paraId="15B37D69"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1DEE8E2" w14:textId="1F1CEC2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ver que no te importa lo que la otra persona piense de ti moralmente obteniendo una creencia aconsejadora moral desatinado más protegida, al decepcionarte desinspirándote en el ego reservado de tu dureza moral, no pudiendo enseñar en tu excelencia empobrecedora de manera evidente para la otra persona, aburriendo favorablemente a la otra persona con tu fortaleza. En este evento la otra persona será repulsiva. La otra persona sentirá que se está aprovechando abusivamente de ti en este evento. En este evento la otra persona se mostrará necia.</w:t>
      </w:r>
    </w:p>
    <w:p w14:paraId="7F98E15E"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70AC6FD" w14:textId="3B28F45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burlarte moralmente obteniendo una autocreencia aconsejadora moral desatinado más protectora, al ver que la otra persona te ofende desfanatizándote en el orgullo incómodo de tu dureza moral,  en tu reputación pública desinteresada de manera indirecta para la otra persona, adquiriendo una </w:t>
      </w:r>
      <w:r>
        <w:rPr>
          <w:rFonts w:ascii="Arial Nova Light" w:hAnsi="Arial Nova Light"/>
          <w:sz w:val="24"/>
          <w:szCs w:val="24"/>
          <w:lang w:val="es-MX"/>
        </w:rPr>
        <w:lastRenderedPageBreak/>
        <w:t>mayor madurez con tu fortaleza. En este evento serás repulsivo. Sentirás que te estás aprovechando abusivamente de la otra persona en este evento. En este evento te mostrarás necio.</w:t>
      </w:r>
    </w:p>
    <w:p w14:paraId="6380AADB"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Psyche</w:t>
      </w:r>
    </w:p>
    <w:p w14:paraId="5A277052"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60CCEAF" w14:textId="43D623A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persuadir tu planificación a la otra persona y pensar bien la fortaleza confiada de tu consideración disuadora, al sentir que la otra persona va en pro de tus interéses de forma anticipada dándote a conocer en la jerarquía aprobada de tu planificación manifestándose de forma bastante novedosa, repentina y favorable para ti, retrayéndote en tu autoproyección apasionada y esto se hace de manera precipitada para la otra persona. En este evento descubrirás información oculta. Empezarás a conocer mejor a la otra persona en este evento. Sentirás desvergüenza de forma natural en este evento. Te sentirás bastante preparado en este evento. Sentirás que eres bastante bondadoso en este evento.</w:t>
      </w:r>
    </w:p>
    <w:p w14:paraId="2461E1B3"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5A1C4680" w14:textId="54EED0D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explicar tu estrategia obteniendo una amistad disuadora más determinante, al dar a conocer tu plan haciendo respetar tu popularidad en el cuidado comprometido de tu planificación de forma anticuada y desfavorable para la otra persona, haciendo un lazo de hermandad en tu confiabilidad seductora y esto se posterga para ti, sorprendiendo favorablemente a la otra persona con tu fortaleza. En este evento la otra persona descubrirá información oculta. La otra persona te empezará a conocerte mejor en este evento. La otra persona sentirá desvergüenza de forma natural en este evento. La otra persona se sentirá bastante preparada en este evento. La otra persona sentirá que es bastante bondadosa en este evento.</w:t>
      </w:r>
    </w:p>
    <w:p w14:paraId="09C9785E"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11B55CA" w14:textId="7CB13B4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crear una nueva estrategia dándola a conocer obteniendo una popularidad disuadora más deliberadora, al disuadir implícitamente siendo incondicional en el autorespeto prejuzgador de tu planificación manifestándose de forma bastante novedosa, repentina y favorable para la otra persona, dando confianza en tu confianza disfrutadora y esto se hace de manera precipitada para ti, fascinando y subiendo a un nuevo nivel con tu fortaleza. En este evento descubrirás información oculta. Empezarás a conocer mejor a la otra persona en este evento. Sentirás desvergüenza de forma natural en este evento. Te sentirás bastante preparado en este evento. Sentirás que eres bastante bondadoso en este evento.</w:t>
      </w:r>
    </w:p>
    <w:p w14:paraId="60B6DD3B"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Hebe</w:t>
      </w:r>
    </w:p>
    <w:p w14:paraId="6251F8C6"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DC1A3AF" w14:textId="05C366D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intentar demostrar tu inocencia y desinteresarte en la fortaleza confiada de tu diversión persuasora, al sentirte seguro anticipadamente </w:t>
      </w:r>
      <w:r>
        <w:rPr>
          <w:rFonts w:ascii="Arial Nova Light" w:hAnsi="Arial Nova Light"/>
          <w:sz w:val="24"/>
          <w:szCs w:val="24"/>
          <w:lang w:val="es-MX"/>
        </w:rPr>
        <w:lastRenderedPageBreak/>
        <w:t>reluciéndote en la jerarquía estimadora de tu inocencia manifestándose de forma bastante novedosa, repentina y favorable para ti, visionando en tu orgullo poderoso de forma reiterada para la otra persona. Serás bastante enfatizado por otra persona en este evento. Exaltarás tu dignidad de forma bastante poderosa en este evento. En este evento descubrirás información oculta. Compartirás con la otra persona en este evento disfrutándolo juntos. Ganarás algo de manera inesperada en este evento. En este evento serás bastante avispado.</w:t>
      </w:r>
    </w:p>
    <w:p w14:paraId="08B17606"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B098AFD" w14:textId="7B40564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razones de ser inocente obteniendo un apasionamiento persuasor más incondicional, al ser despistado dando amor en el cuidado orgulloso de tu inocencia de forma anticuada y desfavorable para la otra persona, haciendo que la otra persona crea en ti en tu estima enriquecida de forma muy novedosa para ti, sorprendiendo favorablemente a la otra persona con tu fortaleza. La otra persona será bastante enfatizada por ti en este evento. La otra persona exaltará su dignidad de forma bastante poderosa en este evento. En este evento la otra persona descubrirá información oculta. La otra persona compartirá contigo en este evento disfrutándolo juntos. La otra persona ganará algo de manera inesperada en este evento. En este evento la otra persona será bastante avispada.</w:t>
      </w:r>
    </w:p>
    <w:p w14:paraId="5825D856"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3EE93F92" w14:textId="147A0C27"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demostrar tu inocencia obteniendo una seducción persuasora más apoyada, al persuadir correspondiendo el corazón de otra persona en el autorespeto egóico de tu inocencia manifestándose de forma bastante novedosa, repentina y favorable para la otra persona, inspirándote en tu complicidad interesada de forma reiterada para ti, fascinando y subiendo a un nuevo nivel con tu fortaleza. Serás bastante enfatizado por otra persona en este evento. Exaltarás tu dignidad de forma bastante poderosa en este evento. En este evento descubrirás información oculta. Compartirás con la otra persona en este evento disfrutándolo juntos. Ganarás algo de manera inesperada en este evento. En este evento serás bastante avispado.</w:t>
      </w:r>
    </w:p>
    <w:p w14:paraId="1538A633"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Lachesis</w:t>
      </w:r>
    </w:p>
    <w:p w14:paraId="394CA40E"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4C3E8966" w14:textId="36C85D5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negarte a admitir otros puntos de vista y acortar la fortaleza confiada de tu consideración acatada en tus requisitos, al sentir que la otra persona te quiere hacer sentir aventajado dándote a conocer en la jerarquía aprobada de tu cierre manifestándose de forma bastante novedosa, repentina y favorable para ti, sintiendo que te mereces algo mayor en tu amor decidido y esto se hace de manera precipitada para la otra persona. Este evento te dejará impresionado. Disfrutarás este evento. Sentirás una sensación de no poder explicarte cómo pudo haber sucedido este evento. En este evento descubrirás información oculta. Empezarás a conocer mejor a la otra persona en este evento. Ganarás algo de manera inesperada en este evento.</w:t>
      </w:r>
    </w:p>
    <w:p w14:paraId="1629DF81"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lastRenderedPageBreak/>
        <w:t>Evento Potencial 1</w:t>
      </w:r>
    </w:p>
    <w:p w14:paraId="5F701C59" w14:textId="478375E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motivos a la otra persona para demostrar tu punto de vista obteniendo una amistad acatada en tus requisitos más concentrada, al rechazar una propuesta haciendo respetar tu popularidad en el cuidado comprometido de tu cierre de forma anticuada y desfavorable para la otra persona, recibiendo reconocimiento en tu disfrute jerárquico y esto se posterga para ti, sorprendiendo favorablemente a la otra persona con tu fortaleza. En este evento la otra persona estará impresionada. La otra persona disfrutará este evento. La otra persona sentirá una sensación de no poder explicarse cómo pudo haber sucedido este evento. En este evento la otra persona descubrirá información oculta. La otra persona te empezará a conocerte mejor en este evento. La otra persona ganará algo de manera inesperada en este evento.</w:t>
      </w:r>
    </w:p>
    <w:p w14:paraId="6AFC5CEB" w14:textId="77777777" w:rsidR="00A9325C" w:rsidRPr="00FF479D" w:rsidRDefault="00A9325C" w:rsidP="00A9325C">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E85945C" w14:textId="37E4E35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demostrar tu punto de vista obteniendo una popularidad acatada en tus requisitos más enfocada, al ver que tus requisitos son acatados siendo incondicional en el autorespeto prejuzgador de tu cierre manifestándose de forma bastante novedosa, repentina y favorable para la otra persona, haciendo respetar tu reputación pública en tu apasionamiento autoritario y esto se hace de manera precipitada para ti, fascinando y subiendo a un nuevo nivel con tu fortaleza. Este evento te dejará impresionado. Disfrutarás este evento. Sentirás una sensación de no poder explicarte cómo pudo haber sucedido este evento. En este evento descubrirás información oculta. Empezarás a conocer mejor a la otra persona en este evento. Ganarás algo de manera inesperada en este evento.</w:t>
      </w:r>
    </w:p>
    <w:p w14:paraId="15998A55"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Daphne</w:t>
      </w:r>
    </w:p>
    <w:p w14:paraId="3E5C8A90"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F3C8C2D" w14:textId="6443BB8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manifestar tu desaprobación implacablemente e interesarte en fastidiar en la fortaleza confiada de tu confort defensivo implícitamente del ataque de la otra persona, al sentirte salvado de un ataque dándote soporte en la hermandad justa de tu desprecio implícito de manera importante y desapercibida para ti, sintiendo que te mereces algo mayor en tu apreciación bien vista de manera que ya no hay nada que hacer para la otra persona. En este evento descubrirás información oculta. En este evento serás atrayente. En este evento te sentirás como un ejemplo para la otra persona. Te sentirás cómodo en este evento. Te sentirás bastante creído en este evento.</w:t>
      </w:r>
    </w:p>
    <w:p w14:paraId="50DAA0B2"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E539A5D" w14:textId="7E47755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rebelarte obteniendo una confianza defensiva implícitamente del ataque de la otra persona más 'jodedora', al rechazar implícitamente dando confianza en el confort resiliente de tu desprecio implícito de forma evidente y restándote importancia para la otra persona, recibiendo reconocimiento en tu credibilidad meritoria de manera que los frutos se verán en el futuro para ti, sorprendiendo favorablemente a la otra persona con tu fortaleza. En este evento la </w:t>
      </w:r>
      <w:r>
        <w:rPr>
          <w:rFonts w:ascii="Arial Nova Light" w:hAnsi="Arial Nova Light"/>
          <w:sz w:val="24"/>
          <w:szCs w:val="24"/>
          <w:lang w:val="es-MX"/>
        </w:rPr>
        <w:lastRenderedPageBreak/>
        <w:t>otra persona descubrirá información oculta. En este evento la otra persona será atrayente. En este evento la otra persona se sentirá como un ejemplo para ti. La otra persona se sentirá cómoda en este evento. La otra persona se sentirá bastante creída en este evento.</w:t>
      </w:r>
    </w:p>
    <w:p w14:paraId="1855C97D"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E1F82DF" w14:textId="12236467"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imponer tu condiciones obteniendo una hermandad defensiva implícitamente del ataque de la otra persona más provocante, al defenderte del ataque de la otra persona implícitamente pidiendo ayuda en tu hermandad en la autoproyección severa de tu desprecio implícito de manera importante y desapercibida para la otra persona, haciendo respetar tu reputación pública en tu creencia excelente de manera que ya no hay nada que hacer para ti, fascinando y subiendo a un nuevo nivel con tu fortaleza. En este evento descubrirás información oculta. En este evento serás atrayente. En este evento te sentirás como un ejemplo para la otra persona. Te sentirás cómodo en este evento. Te sentirás bastante creído en este evento.</w:t>
      </w:r>
    </w:p>
    <w:p w14:paraId="09EC8346"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Bertha</w:t>
      </w:r>
    </w:p>
    <w:p w14:paraId="5174DB3C"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0B0B7F97" w14:textId="1A39C3C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mostrar un avance de tu trabajo y tomar en serio la fortaleza confiada de tu valoración aleccionadora, al sentirte muy ambicioso haciéndote valer en la popularidad creíble de tu dedicación manifestándose de forma bastante novedosa, repentina y favorable para ti, retrayéndote en tu ambición conocedora con imprudencia para la otra persona. En este evento te sentirás bastante hábil. Te sentirás bastante sereno en este evento.</w:t>
      </w:r>
    </w:p>
    <w:p w14:paraId="532A81D2"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0C33773" w14:textId="76F51B4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a conocer que has avanzado bastante en tu trabajo (dedicación) obteniendo un poder aleccionador más sustentado, al hacerte valer de manera muy grande en tu labor dando poder en la consideración apreciadora de tu dedicación de forma anticuada y desfavorable para la otra persona, haciendo un lazo de hermandad en tu excelencia experimentada con dificultad para ti, sorprendiendo favorablemente a la otra persona con tu fortaleza. En este evento la otra persona se sentirá bastante hábil. La otra persona se sentirá bastante serena en este evento.</w:t>
      </w:r>
    </w:p>
    <w:p w14:paraId="7C32E84D"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806D4A6" w14:textId="2C45E19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tu trabajo dará buenos resultados obteniendo una riqueza aleccionadora más posicionada, al dar una lección ofreciendo a la otra persona hacer un trueque en la socialización consciente de tu dedicación manifestándose de forma bastante novedosa, repentina y favorable para la otra persona, dando confianza en tu reputación pública culta con imprudencia para ti, fascinando y subiendo a un nuevo nivel con tu fortaleza. En este evento te sentirás bastante hábil. Te sentirás bastante sereno en este evento.</w:t>
      </w:r>
    </w:p>
    <w:p w14:paraId="4918B5C0"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lastRenderedPageBreak/>
        <w:t>Freia</w:t>
      </w:r>
    </w:p>
    <w:p w14:paraId="54017199"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566FD52B" w14:textId="6977073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defender tu autovaloración y apreciar la fortaleza confiada de tu confort receptor de apreciación, al sentirte bastante merecedor dándote soporte en la hermandad justa de tu valoración, siéndote fiel en tu orgullo conocedor de forma débil asumiendo que no hay nada más que hacer para la otra persona. Sentirás una gran debilidad en este evento. Sentirás una sensación de no poder explicarte cómo pudo haber sucedido este evento. Te llenarás de fortaleza en este evento. En este evento te sentirás como un ejemplo para la otra persona. Darás una lección a la otra persona enseñándole.</w:t>
      </w:r>
    </w:p>
    <w:p w14:paraId="1B51C39E"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ACA3494" w14:textId="41A9121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dae razones de tu valoración obteniendo una confianza receptora de apreciación más valorada, al hacerte apreciar dando confianza en el confort resiliente de tu valoración, ofreciendo a la otra persona algo de su interés en tu estima experimentada de forma bastante fuerte habiendo algo pendiente por hacer para ti, sorprendiendo favorablemente a la otra persona con tu fortaleza. La otra persona sentirá una gran debilidad en este evento. La otra persona sentirá una sensación de no poder explicarse cómo pudo haber sucedido este evento. La otra persona se llenará de fortaleza en este evento. En este evento la otra persona se sentirá como un ejemplo para ti. La otra persona te dará una lección enseñándote.</w:t>
      </w:r>
    </w:p>
    <w:p w14:paraId="2A4FE3BD"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55E0988F" w14:textId="502C066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convencer tu valoración a la otra persona obteniendo una hermandad receptora de apreciación más difícil de conseguir, al sentirte bastante apreciado pidiendo ayuda en tu hermandad en la autoproyección severa de tu valoración, dando poder en tu complicidad culta de forma débil asumiendo que no hay nada más que hacer para ti, fascinando y subiendo a un nuevo nivel con tu fortaleza. Sentirás una gran debilidad en este evento. Sentirás una sensación de no poder explicarte cómo pudo haber sucedido este evento. Te llenarás de fortaleza en este evento. En este evento te sentirás como un ejemplo para la otra persona. Darás una lección a la otra persona enseñándole.</w:t>
      </w:r>
    </w:p>
    <w:p w14:paraId="24498A0E"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Winchester</w:t>
      </w:r>
    </w:p>
    <w:p w14:paraId="34420857"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6446AF7F" w14:textId="119453E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intentar convencer con tu información novedosa e informar la fortaleza confiada de tu severidad satisfecha de la recepción de información novedosa, al enterarte de una noticia muy interesante que podría ser de interés para la otra persona superando obstáculos en el convencimiento motivado de tu información novedosa de forma que no se comprende bien y que sorprende para ti, visionando en tu desenvolvimiento amistoso de forma inesperada y perjuiciosa para la otra persona. Exaltarás tu dignidad de forma bastante poderosa en este </w:t>
      </w:r>
      <w:r>
        <w:rPr>
          <w:rFonts w:ascii="Arial Nova Light" w:hAnsi="Arial Nova Light"/>
          <w:sz w:val="24"/>
          <w:szCs w:val="24"/>
          <w:lang w:val="es-MX"/>
        </w:rPr>
        <w:lastRenderedPageBreak/>
        <w:t>evento. No tomarás de forma personal lo que sucede en este evento. En este evento te sentirás bastante aventajado. Serás disimulado en este evento.</w:t>
      </w:r>
    </w:p>
    <w:p w14:paraId="06C77654"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D132A2A" w14:textId="1EAE97B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sorprender al dar información novedosa obteniendo un castigo satisfecho de la recepción de información novedosa más enterado, al vencer de forma inesperada dando plenitud y buenas noticias en la autoestima desenvuelta de tu información novedosa de forma que se sobreentiende y desencanta para la otra persona, haciendo que la otra persona crea en ti en tu motivación popular de forma sorpresiva y favorable para ti, sorprendiendo favorablemente a la otra persona con tu fortaleza. La otra persona exaltará su dignidad de forma bastante poderosa en este evento. Cuando se dé este evento la otra persona no lo tomará de forma personal. En este evento la otra persona se sentirá bastante aventajada. La otra persona será disimulada en este evento.</w:t>
      </w:r>
    </w:p>
    <w:p w14:paraId="53456932"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8E17822" w14:textId="11BFE6E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corroborar tu información novedosa obteniendo un esplendor satisfecho de la recepción de información novedosa más confirmador de su información, al satisfacerte al recibir información bastante provechosa viendo una nueva realidad en el desenvolvimiento con autoestima de tu información novedosa de forma que no se comprende bien y que sorprende para la otra persona, inspirándote en tu desacomplejamiento compañero de forma inesperada y perjuiciosa para ti, fascinando y subiendo a un nuevo nivel con tu fortaleza. Exaltarás tu dignidad de forma bastante poderosa en este evento. No tomarás de forma personal lo que sucede en este evento. En este evento te sentirás bastante aventajado. Serás disimulado en este evento.</w:t>
      </w:r>
    </w:p>
    <w:p w14:paraId="6CCA8970"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Hilda</w:t>
      </w:r>
    </w:p>
    <w:p w14:paraId="31078CC4"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09B01772" w14:textId="78819BD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justificar tu favorecimiento y favorecer la fortaleza confiada de tu diversión receptora de preferencia, al sentir que la otra persona te empieza a preferir reluciéndote en la jerarquía estimadora de tu favorecimiento manifestándose de forma bastante novedosa, repentina y favorable para ti, juzgando en tu amor decidido de forma desinteresada personalmente para la otra persona. En este evento te sentirás bastante hábil. Tomarás este evento a la ligera. Disfrutarás este evento. En este evento serás atrayente. Te sentirás bastante creído en este evento. Compartirás con la otra persona en este evento disfrutándolo juntos.</w:t>
      </w:r>
    </w:p>
    <w:p w14:paraId="43801488"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3A06E04" w14:textId="5588E6F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dar libertad a la otra persona para escoger obteniendo un apasionamiento receptor de preferencia más complacido, al mostrar tu preferencia dando amor en el cuidado orgulloso de tu favorecimiento de forma anticuada y desfavorable para la otra persona, asociándote en tu disfrute jerárquico de manera preocupada personalmente para ti, sorprendiendo favorablemente a la otra </w:t>
      </w:r>
      <w:r>
        <w:rPr>
          <w:rFonts w:ascii="Arial Nova Light" w:hAnsi="Arial Nova Light"/>
          <w:sz w:val="24"/>
          <w:szCs w:val="24"/>
          <w:lang w:val="es-MX"/>
        </w:rPr>
        <w:lastRenderedPageBreak/>
        <w:t>persona con tu fortaleza. En este evento la otra persona se sentirá bastante hábil. La otra persona tomará este evento a la ligera. La otra persona disfrutará este evento. En este evento la otra persona será atrayente. La otra persona se sentirá bastante creída en este evento. La otra persona compartirá contigo en este evento disfrutándolo juntos.</w:t>
      </w:r>
    </w:p>
    <w:p w14:paraId="5CA9434D"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487D57C" w14:textId="129EA7F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la otra persona te escoge entre varias opciones obteniendo una seducción receptora de preferencia más favorita, al ganarte la preferencia de la otra persona correspondiendo el corazón de otra persona en el autorespeto egóico de tu favorecimiento manifestándose de forma bastante novedosa, repentina y favorable para la otra persona, siendo muy exigente con tu juicio en tu apasionamiento autoritario de forma desinteresada personalmente para ti, fascinando y subiendo a un nuevo nivel con tu fortaleza. En este evento te sentirás bastante hábil. Tomarás este evento a la ligera. Disfrutarás este evento. En este evento serás atrayente. Te sentirás bastante creído en este evento. Compartirás con la otra persona en este evento disfrutándolo juntos.</w:t>
      </w:r>
    </w:p>
    <w:p w14:paraId="4A15E132"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Pretoria</w:t>
      </w:r>
    </w:p>
    <w:p w14:paraId="446D0B43"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2655E9D9" w14:textId="0F9A235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desafiar la autoridad de la otra persona y acaparar autoridad en la fortaleza confiada de tu consciencia rechazada en tu autoridad, al sentir que la otra persona no hace caso a tu autoridad no pudiendo superar límites en la riqueza disgustada de tu cedimiento de forma evidente y restándote importancia para la otra persona, exponiéndote en tu autorespeto acomplejado y era algo totalmente inesperado para ti. En este evento te sentirás bastante avivado. Te sentirás debilitado en gran manera en este evento. Te verás tonto en este evento.</w:t>
      </w:r>
    </w:p>
    <w:p w14:paraId="48F901DF"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3C9B243" w14:textId="5A8A7DD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ceder tu autoridad a la otra persona obteniendo una creencia rechazada en tu autoridad más rebelde en su autoridad, al mostrar un gran respeto desinspirándote en la valoración odiosa de tu cedimiento de manera importante y desapercibida para ti, rompiendo un lazo de hermandad en tu autoridad incapaz de convencer y era algo obvio para la otra persona, aburriendo favorablemente a la otra persona con tu fortaleza. En este evento la otra persona se sentirá bastante avivada. La otra persona se sentirá debilitada en gran manera. La otra persona se verás tonta en este evento.</w:t>
      </w:r>
    </w:p>
    <w:p w14:paraId="3BC87D8C"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5852919" w14:textId="6F68AD5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seguir la autoridad de la otra persona obteniendo una autocreencia rechazada en tu autoridad más 'rompedora' de jerarquías, al ver que la otra persona ignora tu autoridad frente a ti desfanatizándote en la autovaloración aburrida de tu cedimiento de forma evidente y restándote importancia para ti,  en tu decisión desmotivada y era algo totalmente inesperado para la otra persona, adquiriendo una mayor madurez con tu fortaleza. En este evento te sentirás </w:t>
      </w:r>
      <w:r>
        <w:rPr>
          <w:rFonts w:ascii="Arial Nova Light" w:hAnsi="Arial Nova Light"/>
          <w:sz w:val="24"/>
          <w:szCs w:val="24"/>
          <w:lang w:val="es-MX"/>
        </w:rPr>
        <w:lastRenderedPageBreak/>
        <w:t>bastante avivado. Te sentirás debilitado en gran manera en este evento. Te verás tonto en este evento.</w:t>
      </w:r>
    </w:p>
    <w:p w14:paraId="30865144"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Metis</w:t>
      </w:r>
    </w:p>
    <w:p w14:paraId="2BE8657C"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0D8A2057" w14:textId="3F03A44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reparar tus errores y reconocer tu propio error en la fortaleza confiada de tu consideración aceptadora de su reconocimiento de errores tuyos, al darte cuenta de que no cometiste un error dándote a conocer en la jerarquía aprobada de tu reconocimiento de los propios errores de forma muy novedosa para ti, retrayéndote en tu autorespeto cumplido de forma que se sobreentiende y desencanta para la otra persona. En este evento te sentirás bastante hábil. No tomarás de forma personal lo que sucede en este evento. En este evento descubrirás información oculta. En este evento te sentirás fantástico en gran manera. Empezarás a conocer mejor a la otra persona en este evento. Serás condescendiente en este evento.</w:t>
      </w:r>
    </w:p>
    <w:p w14:paraId="0707585D"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FD5A873" w14:textId="67CA7BD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confianza para demostrar que la otra persona cometió un error y no tú obteniendo una amistad aceptadora de su reconocimiento de errores tuyos más tolerable, al darte una segunda oportunidad haciendo respetar tu popularidad en el cuidado comprometido de tu reconocimiento de los propios errores de forma reiterada para la otra persona, haciendo un lazo de hermandad en tu autoridad asociada de forma que no se comprende bien y que sorprende para ti, sorprendiendo favorablemente a la otra persona con tu fortaleza. En este evento la otra persona se sentirá bastante hábil. Cuando se dé este evento la otra persona no lo tomará de forma personal. En este evento la otra persona descubrirá información oculta. En este evento la otra persona se sentirá fantástica en gran manera. La otra persona te empezará a conocerte mejor en este evento. La otra persona será condescendiente contigo en este evento.</w:t>
      </w:r>
    </w:p>
    <w:p w14:paraId="02AC1441"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E91B83D" w14:textId="50D273D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se descubre que no cometiste un error obteniendo una popularidad aceptadora de su reconocimiento de errores tuyos más aceptadora de los defectos de la otra persona, al ver que tu reconocimiento de error es aceptado con facilidad siendo incondicional en el autorespeto prejuzgador de tu reconocimiento de los propios errores de forma muy novedosa para la otra persona, dando confianza en tu decisión aprobada de forma que se sobreentiende y desencanta para ti, fascinando y subiendo a un nuevo nivel con tu fortaleza. En este evento te sentirás bastante hábil. No tomarás de forma personal lo que sucede en este evento. En este evento descubrirás información oculta. En este evento te sentirás fantástico en gran manera. Empezarás a conocer mejor a la otra persona en este evento. Serás condescendiente en este evento.</w:t>
      </w:r>
    </w:p>
    <w:p w14:paraId="5755BF99" w14:textId="77777777" w:rsidR="00352FDB" w:rsidRPr="00FF479D" w:rsidRDefault="00352FDB" w:rsidP="00352FDB">
      <w:pPr>
        <w:pStyle w:val="Prrafodelista"/>
        <w:spacing w:before="120" w:after="120"/>
        <w:ind w:left="0"/>
        <w:jc w:val="center"/>
        <w:rPr>
          <w:rFonts w:ascii="Arial Nova Light" w:hAnsi="Arial Nova Light"/>
          <w:b/>
          <w:bCs/>
          <w:sz w:val="40"/>
          <w:szCs w:val="40"/>
          <w:lang w:val="es-MX"/>
        </w:rPr>
      </w:pPr>
      <w:r w:rsidRPr="00FF479D">
        <w:rPr>
          <w:rFonts w:ascii="Arial Nova Light" w:hAnsi="Arial Nova Light"/>
          <w:b/>
          <w:bCs/>
          <w:sz w:val="40"/>
          <w:szCs w:val="40"/>
          <w:lang w:val="es-MX"/>
        </w:rPr>
        <w:t>Aegle</w:t>
      </w:r>
    </w:p>
    <w:p w14:paraId="0FA42D59"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lastRenderedPageBreak/>
        <w:t>Evento 1</w:t>
      </w:r>
    </w:p>
    <w:p w14:paraId="286C5DDD" w14:textId="5D13E29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defender tu exigencia y ser exigente en la fortaleza confiada de tu valoración apta, al empezar a cumplir con las exigencias de la otra persona haciéndote valer en la popularidad creíble de tu exigencia manifestándose de forma bastante novedosa, repentina y favorable para ti, asombrándote en tu resiliencia confiada con seguridad y sin esfuerzo para la otra persona. En este evento habrá un conflicto latente en el cual se luchará para intentar tener éxito. En este evento serás atrayente. Te sentirás bastante preparado en este evento. Ganarás algo de manera inesperada en este evento.</w:t>
      </w:r>
    </w:p>
    <w:p w14:paraId="6059B968"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D2AA79D" w14:textId="5BA5843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poner énfasis en tu exigencia obteniendo un poder apto más sustentado, al ayudar a que resuelva un problema dando poder en la consideración apreciadora de tu exigencia de forma anticuada y desfavorable para la otra persona, venciendo una adversidad en tu justicia fraternal con inseguridades y esfuerzo para ti, sorprendiendo favorablemente a la otra persona con tu fortaleza. En este evento habrá un conflicto latente en el cual la otra persona luchará para intentar tener éxito. En este evento la otra persona será atrayente. La otra persona se sentirá bastante preparada en este evento. La otra persona ganará algo de manera inesperada en este evento.</w:t>
      </w:r>
    </w:p>
    <w:p w14:paraId="186D3443"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307ABC7E" w14:textId="44100E6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la otra persona obedece tu exigencia obteniendo una riqueza apta más excelente, al cumplir con las exigencias de un tema ofreciendo a la otra persona hacer un trueque en la socialización consciente de tu exigencia manifestándose de forma bastante novedosa, repentina y favorable para la otra persona, dando plenitud y buenas noticias en tu castigo confiable con seguridad y sin esfuerzo para ti, fascinando y subiendo a un nuevo nivel con tu fortaleza. En este evento habrá un conflicto latente en el cual se luchará para intentar tener éxito. En este evento serás atrayente. Te sentirás bastante preparado en este evento. Ganarás algo de manera inesperada en este evento.</w:t>
      </w:r>
    </w:p>
    <w:p w14:paraId="6F9DF28E"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Kalliope</w:t>
      </w:r>
    </w:p>
    <w:p w14:paraId="196F280D"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586034F1" w14:textId="5C4EA77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negar el merecimiento de la otra persona e incorresponder en la fortaleza confiada de tu consciencia desmerecida, al sentirte ansiosa no pudiendo superar límites en la riqueza disgustada de tu merecimiento de forma anticuada y desfavorable para la otra persona, siendo indiferente en tu comunicación de ideas indecisa y no se admite para ti. Te sorprenderás dramáticamente en este evento. Tomarás de forma obvia lo que suceda en este evento. Sentirás de forma bastante extraña a la otra persona en este evento. Te sentirás maldecido en este evento.</w:t>
      </w:r>
    </w:p>
    <w:p w14:paraId="7DDBE08E"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7742B413" w14:textId="2465164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Para después hacer sentir desmerecedora a la otra persona obteniendo una creencia desmerecida más ininfluenciable, al conseguir algo que superará tus expectativas y te sentirás bendecido desinspirándote en la valoración odiosa de tu merecimiento manifestándose de forma bastante novedosa, repentina y favorable para ti, no pudiendo vencer una adversidad en tu cultura degradante de forma evidente y sin poder ocultarlo para la otra persona, aburriendo favorablemente a la otra persona con tu fortaleza. La otra persona se sorprenderá de forma dramática. La otra persona tomará de forma obvia lo que suceda en este evento. La otra persona te sentirá de forma bastante extraña en este evento. La otra persona se sentirá maldecida en este evento.</w:t>
      </w:r>
    </w:p>
    <w:p w14:paraId="55032CEB"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5DF227D" w14:textId="68B0E8E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dar a la otra persona algo que crees que se merece obteniendo una autocreencia desmerecida más donadora, al serte negado algo que creías merecer desfanatizándote en la autovaloración aburrida de tu merecimiento de forma anticuada y desfavorable para ti,  en tu saber rebelde y no se admite para la otra persona, adquiriendo una mayor madurez con tu fortaleza. Te sorprenderás dramáticamente en este evento. Tomarás de forma obvia lo que suceda en este evento. Sentirás de forma bastante extraña a la otra persona en este evento. Te sentirás maldecido en este evento.</w:t>
      </w:r>
    </w:p>
    <w:p w14:paraId="0C3AFD90"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Germania</w:t>
      </w:r>
    </w:p>
    <w:p w14:paraId="4E1E435F"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A0B66FB" w14:textId="0F533B5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atacar el campo psíquico de la otra persona y tolerar mentalmente en la fortaleza confiada de tu autoestima acumulada de energía psíquica, al sentir que no puedes demostrar tu sensibilidad mental no queriendo decir la verdad y ocultando en la popularidad inculta de tu sensibilidad mental de forma anticuada y desfavorable para la otra persona, evitando en tu resiliencia desconfiada manifestándose de forma bastante novedosa, repentina y favorable para ti. En este evento te sentirás bastante avivado. En este evento estallará un problema en perjuicio tuyo. En este evento serás repulsivo. Sentirás de forma bastante extraña a la otra persona en este evento. Te sentirás sin fundamento en este evento. Te sentirás maldecido en este evento. No podrás dar una lección a la otra persona. Serás intransigente en este evento. Verás que perderás la oportunidad de ganar algo que no sabías que podías ganar.</w:t>
      </w:r>
    </w:p>
    <w:p w14:paraId="227A925D"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534DB1E8" w14:textId="4C5F0D4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despreciar psíquicamente obteniendo un desacomplejamiento acumulado de energía psíquica más rebelde mentalmente, al destruir un ambiente psíquico no pudiendo igualarte en la consideración irónica de tu sensibilidad mental manifestándose de forma bastante novedosa, repentina y favorable para ti, no pudiendo fascinar en tu justicia infraterna de forma anticuada y desfavorable para la otra persona, aburriendo favorablemente a la otra persona con tu fortaleza. En este evento la otra persona se sentirá bastante avivada. En este evento </w:t>
      </w:r>
      <w:r>
        <w:rPr>
          <w:rFonts w:ascii="Arial Nova Light" w:hAnsi="Arial Nova Light"/>
          <w:sz w:val="24"/>
          <w:szCs w:val="24"/>
          <w:lang w:val="es-MX"/>
        </w:rPr>
        <w:lastRenderedPageBreak/>
        <w:t>estallará un problema para la otra persona. En este evento la otra persona será repulsiva. La otra persona te sentirá de forma bastante extraña en este evento. La otra persona se sentirá sin fundamento en este evento. La otra persona se sentirá maldecida en este evento. La otra persona no podrá darte una lección. La otra persona será intransigente contigo en este evento. La otra persona verá que perderá la oportunidad de ganar algo que no sabía que podía ganar.</w:t>
      </w:r>
    </w:p>
    <w:p w14:paraId="66AEECFE"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5FC6B2B3" w14:textId="7BEE874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dar fuerza psíquica obteniendo un convencimiento acumulado de energía psíquica más destructor mentalmente, al aprisionar con tu sensibilidad mental negándote a reconocer la grandeza de la otra persona en la socialización rechazadora a entender de tu sensibilidad mental de forma anticuada y desfavorable para ti,  en tu castigo desleal manifestándose de forma bastante novedosa, repentina y favorable para la otra persona, adquiriendo una mayor madurez con tu fortaleza. En este evento te sentirás bastante avivado. En este evento estallará un problema en perjuicio tuyo. En este evento serás repulsivo. Sentirás de forma bastante extraña a la otra persona en este evento. Te sentirás sin fundamento en este evento. Te sentirás maldecido en este evento. No podrás dar una lección a la otra persona. Serás intransigente en este evento. Verás que perderás la oportunidad de ganar algo que no sabías que podías ganar.</w:t>
      </w:r>
    </w:p>
    <w:p w14:paraId="64C2627A"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Prokne</w:t>
      </w:r>
    </w:p>
    <w:p w14:paraId="1048E047"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56D0C43B" w14:textId="404A9B2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hacer que la otra persona no se dé cuenta de algo e ignorar la fortaleza confiada de tu cuidado torpe evidentemente, al ver que la otra persona te trata como si no supieras algo obvio rebelándote en el convencimiento desinteresado de tu astucia con el conocimiento no pudiendo lograr un objetivo para la otra persona, exponiéndote en tu autorespeto acomplejado de manera indirecta para ti. Te sentirás ignorado en este evento. Sentirás que te estás aprovechando de la otra persona en este evento. Sentirás que tienes una gran ventaja frente a la otra persona en este evento. Te verás tonto en este evento. Sentirás que te estás aprovechando abusivamente de la otra persona en este evento.</w:t>
      </w:r>
    </w:p>
    <w:p w14:paraId="2204ED5E"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212F223" w14:textId="391B118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negarte a enseñar obteniendo una decisión torpe evidentemente más atrevida, al hacer respetar tu sapiencia quitando autoridad en la autoestima autodesvalorada de tu astucia con el conocimiento cumpliendo un objetivo esperado para ti, rompiendo un lazo de hermandad en tu autoridad incapaz de convencer de manera evidente para la otra persona, aburriendo favorablemente a la otra persona con tu fortaleza. La otra persona se sentirá ignorada. La otra persona sentirá que se está aprovechando de ti. La otra persona sentirá que tiene una gran ventaja sobre ti. La otra persona se verás tonta en este evento. La otra persona sentirá que se está aprovechando abusivamente de ti en este evento.</w:t>
      </w:r>
    </w:p>
    <w:p w14:paraId="1BDFEB07"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lastRenderedPageBreak/>
        <w:t>Evento Potencial 2</w:t>
      </w:r>
    </w:p>
    <w:p w14:paraId="78483BDD" w14:textId="6BF6D33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admirar el nivel de conocimientos de la otra persona obteniendo una jerarquía torpe evidentemente más despertadora de consciencia, al verte como un tonto viendo que tu autoridad es rechazada en el desenvolvimiento sobrevalorador de tu astucia con el conocimiento no pudiendo lograr un objetivo para ti,  en tu decisión desmotivada de manera indirecta para la otra persona, adquiriendo una mayor madurez con tu fortaleza. Te sentirás ignorado en este evento. Sentirás que te estás aprovechando de la otra persona en este evento. Sentirás que tienes una gran ventaja frente a la otra persona en este evento. Te verás tonto en este evento. Sentirás que te estás aprovechando abusivamente de la otra persona en este evento.</w:t>
      </w:r>
    </w:p>
    <w:p w14:paraId="062D82B4"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Stereoskopia</w:t>
      </w:r>
    </w:p>
    <w:p w14:paraId="1AFBD8C8"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4AB83CA2" w14:textId="3A15BAE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fundamentar una salida tuya a un problema y priorizar la fortaleza confiada de tu entendimiento auxiliador, al sentirte independiente y capaz informando en la exclusividad excelente de tu búsqueda de una salida, juzgando en tu ambición poderosa de forma anticuada y desfavorable para la otra persona. Exaltarás tu dignidad de forma bastante poderosa en este evento. Te sentirás satisfecho de corazón en este evento.</w:t>
      </w:r>
    </w:p>
    <w:p w14:paraId="18FAF3BD"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E6547D0" w14:textId="4FF02B6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enseñar a la otra persona a resolver un problema suyo obteniendo un saber auxiliador más resaltado, al encontrar una solución haciendo una explicación en el ego ambicioso de tu búsqueda de una salida, asociándote en tu excelencia enriquecida manifestándose de forma bastante novedosa, repentina y favorable para ti, sorprendiendo favorablemente a la otra persona con tu fortaleza. La otra persona exaltará su dignidad de forma bastante poderosa en este evento. La otra persona se sentirá satisfecha de corazón en este evento.</w:t>
      </w:r>
    </w:p>
    <w:p w14:paraId="3E80F292"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3E69630" w14:textId="278112D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un problema se resuelve como esperabas obteniendo una experiencia auxiliadora más manifestada, al auxiliar de forma exitosa luciéndote en tu cultura en el orgullo dedicado de tu búsqueda de una salida, siendo muy exigente con tu juicio en tu reputación pública interesada de forma anticuada y desfavorable para ti, fascinando y subiendo a un nuevo nivel con tu fortaleza. Exaltarás tu dignidad de forma bastante poderosa en este evento. Te sentirás satisfecho de corazón en este evento.</w:t>
      </w:r>
    </w:p>
    <w:p w14:paraId="701CB6C1"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Agamemnon</w:t>
      </w:r>
    </w:p>
    <w:p w14:paraId="189C0C1E"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5899412" w14:textId="7F7ADA8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defender tu honestidad dura y hacer honestidad dura en la fortaleza confiada de tu diversión adiestradora, al aceptar un intento de ayuda de la otra </w:t>
      </w:r>
      <w:r>
        <w:rPr>
          <w:rFonts w:ascii="Arial Nova Light" w:hAnsi="Arial Nova Light"/>
          <w:sz w:val="24"/>
          <w:szCs w:val="24"/>
          <w:lang w:val="es-MX"/>
        </w:rPr>
        <w:lastRenderedPageBreak/>
        <w:t>persona reluciéndote en la jerarquía estimadora de tu honestidad dura cumpliendo un objetivo esperado para ti, visionando en tu apreciación amistosa de forma evidente y desfavorable para la otra persona. En este evento descubrirás información oculta. Te sentirás bastante preparado en este evento.</w:t>
      </w:r>
    </w:p>
    <w:p w14:paraId="7A0240B7"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4379A5F0" w14:textId="4EEC2B9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persuadir a la otra persona a que sea honesta obteniendo un apasionamiento adiestrador más reclamador, al criticar dando amor en el cuidado orgulloso de tu honestidad dura no pudiendo lograr un objetivo para la otra persona, haciendo que la otra persona crea en ti en tu credibilidad popular sin querer hacerlo y de forma reservada para ti, sorprendiendo favorablemente a la otra persona con tu fortaleza. En este evento la otra persona descubrirá información oculta. La otra persona se sentirá bastante preparada en este evento.</w:t>
      </w:r>
    </w:p>
    <w:p w14:paraId="2CDFD2F6"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1ACFAFD" w14:textId="28486ED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la otra persona te confiesa algo con honestidad obteniendo una seducción adiestradora más receptora de justicia, al adiestrar correspondiendo el corazón de otra persona en el autorespeto egóico de tu honestidad dura cumpliendo un objetivo esperado para la otra persona, inspirándote en tu creencia compañera de forma evidente y desfavorable para ti, fascinando y subiendo a un nuevo nivel con tu fortaleza. En este evento descubrirás información oculta. Te sentirás bastante preparado en este evento.</w:t>
      </w:r>
    </w:p>
    <w:p w14:paraId="04258AAA"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Alexandra</w:t>
      </w:r>
    </w:p>
    <w:p w14:paraId="2F454B90"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1070A8CF" w14:textId="4C085C7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estimular a la otra persona para que comprenda de corazón y comprender con el corazón la fortaleza confiada de tu entendimiento generoso compasivamente, al empezar a sentirte comprendido de corazón informando en la exclusividad excelente de tu comprensión del corazón manifestándose de forma bastante novedosa, repentina y favorable para ti, informándote en tu resiliencia conocedora de forma anticuada y desfavorable para la otra persona. Este evento te dejará impresionado. En este evento te sentirás bastante hábil. Serás bastante enfatizado por otra persona en este evento. Sentirás que tienes un gran dominio en este evento. Sentirás una sensación de no poder explicarte cómo pudo haber sucedido este evento. En este evento habrá un conflicto latente en el cual se luchará para intentar tener éxito. En este evento serás atrayente. Te sentirás bastante fundamentado en este evento. Te sentirás cómodo en este evento. Adquirirás experiencia en este evento. Te sentirás bastante bendecido en este evento. Darás una lección a la otra persona enseñándole. Sentirás que lograste algo difícil de conseguir. Ganarás algo de manera inesperada en este evento.</w:t>
      </w:r>
    </w:p>
    <w:p w14:paraId="4D08CA57"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5474DD6" w14:textId="7CBA18E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acompañar en el sufrimiento a la otra persona obteniendo un saber generoso compasivamente más inspirador de corazón, al ayudar haciendo una explicación en el ego ambicioso de tu comprensión del corazón de forma </w:t>
      </w:r>
      <w:r>
        <w:rPr>
          <w:rFonts w:ascii="Arial Nova Light" w:hAnsi="Arial Nova Light"/>
          <w:sz w:val="24"/>
          <w:szCs w:val="24"/>
          <w:lang w:val="es-MX"/>
        </w:rPr>
        <w:lastRenderedPageBreak/>
        <w:t>anticuada y desfavorable para la otra persona, enseñando en tu justicia experimentada manifestándose de forma bastante novedosa, repentina y favorable para ti, sorprendiendo favorablemente a la otra persona con tu fortaleza. En este evento la otra persona estará impresionada. En este evento la otra persona se sentirá bastante hábil. La otra persona será bastante enfatizada por ti en este evento. La otra persona sentirá que tiene un gran dominio en este evento. La otra persona sentirá una sensación de no poder explicarse cómo pudo haber sucedido este evento. En este evento habrá un conflicto latente en el cual la otra persona luchará para intentar tener éxito. En este evento la otra persona será atrayente. La otra persona se sentirá bastante fundamentada en este evento. La otra persona se sentirá cómoda en este evento. La otra persona adquirirá experiencia en este evento. La otra persona se sentirá bastante bendecida en este evento. La otra persona te dará una lección enseñándote. La otra persona sentirá que logró algo difícil de conseguir. La otra persona ganará algo de manera inesperada en este evento.</w:t>
      </w:r>
    </w:p>
    <w:p w14:paraId="7B81E999"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1EB9123" w14:textId="37CDCFC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recibir apoyo de corazón obteniendo una experiencia generosa compasivamente más colmadora de corazón, al ser bastante generoso luciéndote en tu cultura en el orgullo dedicado de tu comprensión del corazón manifestándose de forma bastante novedosa, repentina y favorable para la otra persona, haciendo una explicación en tu castigo culto de forma anticuada y desfavorable para ti, fascinando y subiendo a un nuevo nivel con tu fortaleza. Este evento te dejará impresionado. En este evento te sentirás bastante hábil. Serás bastante enfatizado por otra persona en este evento. Sentirás que tienes un gran dominio en este evento. Sentirás una sensación de no poder explicarte cómo pudo haber sucedido este evento. En este evento habrá un conflicto latente en el cual se luchará para intentar tener éxito. En este evento serás atrayente. Te sentirás bastante fundamentado en este evento. Te sentirás cómodo en este evento. Adquirirás experiencia en este evento. Te sentirás bastante bendecido en este evento. Darás una lección a la otra persona enseñándole. Sentirás que lograste algo difícil de conseguir. Ganarás algo de manera inesperada en este evento.</w:t>
      </w:r>
    </w:p>
    <w:p w14:paraId="052BBD9E"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Siegena</w:t>
      </w:r>
    </w:p>
    <w:p w14:paraId="7A15F7F7"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7D6A6F5" w14:textId="40FDF22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discrepar con la otra persona y proteger tu razón en la fortaleza confiada de tu consciencia irreflexiva, al sentir que la otra persona contradice tus argumentos no pudiendo superar límites en la riqueza disgustada de tu compartición de la razón de forma evidente y restándote importancia para la otra persona, evitando en tu autorespeto no creyente de manera que los frutos se verán en el futuro para ti. En este evento te sentirás bastante avivado. Serás sobredominante en este evento. Tomarás de forma obvia lo que suceda en este evento. Sentirás de forma bastante extraña a la otra persona en este evento. Serás intransigente en este evento. En este evento te mostrarás necio.</w:t>
      </w:r>
    </w:p>
    <w:p w14:paraId="40CFD1F5"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lastRenderedPageBreak/>
        <w:t>Evento Potencial 1</w:t>
      </w:r>
    </w:p>
    <w:p w14:paraId="7FB66C62" w14:textId="7E58D22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aceptar a la otra persona aunque no tenga la razón obteniendo una creencia irreflexiva más rebelde en tu razón, al armonizar el argumento de otra persona con el tuyo desinspirándote en la valoración odiosa de tu compartición de la razón de manera importante y desapercibida para ti, no pudiendo fascinar en tu autoridad autoescéptica de manera que ya no hay nada que hacer para la otra persona, aburriendo favorablemente a la otra persona con tu fortaleza. En este evento la otra persona se sentirá bastante avivada. La otra persona se sentirá sobredominante. La otra persona tomará de forma obvia lo que suceda en este evento. La otra persona te sentirá de forma bastante extraña en este evento. La otra persona será intransigente contigo en este evento. En este evento la otra persona se mostrará necia.</w:t>
      </w:r>
    </w:p>
    <w:p w14:paraId="1468D747"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5177305" w14:textId="4D2730B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demostrar que la otra persona tiene razón obteniendo una autocreencia irreflexiva más imponedora de tu razón, al verte imposibilitado de demostrar que tienes la razón desfanatizándote en la autovaloración aburrida de tu compartición de la razón de forma evidente y restándote importancia para ti,  en tu decisión descreíble de manera que los frutos se verán en el futuro para la otra persona, adquiriendo una mayor madurez con tu fortaleza. En este evento te sentirás bastante avivado. Serás sobredominante en este evento. Tomarás de forma obvia lo que suceda en este evento. Sentirás de forma bastante extraña a la otra persona en este evento. Serás intransigente en este evento. En este evento te mostrarás necio.</w:t>
      </w:r>
    </w:p>
    <w:p w14:paraId="3FA45172"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Elpis</w:t>
      </w:r>
    </w:p>
    <w:p w14:paraId="1DD558F5"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1CC280FA" w14:textId="6AA70C8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solicitar despejar una duda tuya para actuar y dudar en la fortaleza confiada de tu dedicación confiada de tu razón, al percibir que todo está bien destacando en la hermandad autoritaria de tu duda de manera importante y desapercibida para ti, sintiendo que te mereces algo mayor en tu apreciación bien vista de forma evidente y restándote importancia para la otra persona. Sentirás que tienes un gran dominio en este evento. En este evento descubrirás información oculta. Te llenarás de fortaleza en este evento. Te sentirás bastante fundamentado en este evento. Te sentirás cómodo en este evento. En este evento serás bastante avispado.</w:t>
      </w:r>
    </w:p>
    <w:p w14:paraId="6CDAC5B8"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FE007F3" w14:textId="6521F8D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fundamentar tu duda obteniendo una reputación pública confiada de tu razón más segura, al aceptar que la otra persona tiene la razón haciendo respetar tu reputación pública en el confort autorespetado de tu duda de forma evidente y restándote importancia para la otra persona, recibiendo reconocimiento en tu credibilidad meritoria de manera importante y desapercibida para ti, sorprendiendo favorablemente a la otra persona con tu fortaleza. La otra persona </w:t>
      </w:r>
      <w:r>
        <w:rPr>
          <w:rFonts w:ascii="Arial Nova Light" w:hAnsi="Arial Nova Light"/>
          <w:sz w:val="24"/>
          <w:szCs w:val="24"/>
          <w:lang w:val="es-MX"/>
        </w:rPr>
        <w:lastRenderedPageBreak/>
        <w:t>sentirá que tiene un gran dominio en este evento. En este evento la otra persona descubrirá información oculta. La otra persona se llenará de fortaleza en este evento. La otra persona se sentirá bastante fundamentada en este evento. La otra persona se sentirá cómoda en este evento. En este evento la otra persona será bastante avispada.</w:t>
      </w:r>
    </w:p>
    <w:p w14:paraId="709DC287"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F3C994B" w14:textId="17C9A64E"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se despeja una duda tuya y era lo que esperabas obteniendo un mérito confiado de tu razón más 'pescador', al ver que la otra persona te manifiesta que tienes la razón al resolver su duda sobresaliendo en la autoproyección cuidadosa de tu duda de manera importante y desapercibida para la otra persona, haciendo respetar tu reputación pública en tu creencia excelente de forma evidente y restándote importancia para ti, fascinando y subiendo a un nuevo nivel con tu fortaleza. Sentirás que tienes un gran dominio en este evento. En este evento descubrirás información oculta. Te llenarás de fortaleza en este evento. Te sentirás bastante fundamentado en este evento. Te sentirás cómodo en este evento. En este evento serás bastante avispado.</w:t>
      </w:r>
    </w:p>
    <w:p w14:paraId="02D1D3F3"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Vulcan</w:t>
      </w:r>
    </w:p>
    <w:p w14:paraId="46BCD4F0"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5541D5DA" w14:textId="1850F58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defender tu hipótesis y hacer hipótesis en la fortaleza confiada de tu valoración probadora de hipótesis, al apostar que tu intuición es certera haciéndote valer en el esplendor excelente de tu hipótesis de manera importante y desapercibida para ti, visionando en tu autoproyección desacomplejada y era algo obvio para la otra persona. Sentirás una gran debilidad en este evento. Te sentirás bastante sereno en este evento. Te verás profundamente inteligente en este evento. Sentirás desvergüenza de forma natural en este evento. Ganarás algo de manera inesperada en este evento. En este evento serás bastante avispado.</w:t>
      </w:r>
    </w:p>
    <w:p w14:paraId="59B5F4CB"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47CFF77" w14:textId="75679FA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motivos para convencer tu hipótesis a la otra persona obteniendo un poder probador de hipótesis más probado, al hacer una predicción basada en tu hipótesis dando poder en la severidad ambiciosa de tu hipótesis de forma evidente y restándote importancia para la otra persona, haciendo que la otra persona crea en ti en tu confiabilidad convencedora y era algo totalmente inesperado para ti, sorprendiendo favorablemente a la otra persona con tu fortaleza. La otra persona sentirá una gran debilidad en este evento. La otra persona se sentirá bastante serena en este evento. La otra persona se verá profundamente inteligente en este evento. La otra persona sentirá desvergüenza de forma natural en este evento. La otra persona ganará algo de manera inesperada en este evento. En este evento la otra persona será bastante avispada.</w:t>
      </w:r>
    </w:p>
    <w:p w14:paraId="3A614B67"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19679B9" w14:textId="229593E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ver que tu hipótesis es verificada y reconocida obteniendo una riqueza probadora de hipótesis más evaluadora, al probar tu hipótesis ofreciendo a </w:t>
      </w:r>
      <w:r>
        <w:rPr>
          <w:rFonts w:ascii="Arial Nova Light" w:hAnsi="Arial Nova Light"/>
          <w:sz w:val="24"/>
          <w:szCs w:val="24"/>
          <w:lang w:val="es-MX"/>
        </w:rPr>
        <w:lastRenderedPageBreak/>
        <w:t>la otra persona hacer un trueque en la resiliencia dedicada de tu hipótesis de manera importante y desapercibida para la otra persona, inspirándote en tu confianza motivada y era algo obvio para ti, fascinando y subiendo a un nuevo nivel con tu fortaleza. Sentirás una gran debilidad en este evento. Te sentirás bastante sereno en este evento. Te verás profundamente inteligente en este evento. Sentirás desvergüenza de forma natural en este evento. Ganarás algo de manera inesperada en este evento. En este evento serás bastante avispado.</w:t>
      </w:r>
    </w:p>
    <w:p w14:paraId="44C876BD"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Borasisi</w:t>
      </w:r>
    </w:p>
    <w:p w14:paraId="598003E7"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1F22AD8E" w14:textId="1AE217D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provocar amor incondicional a la otra persona y perdonar incondicionalmente en la fortaleza confiada de tu consideración protegida del odio de la otra persona, al sentir amor incondicional por la otra persona dándote a conocer en la jerarquía aprobada de tu amor incondicional manifestándose de forma bastante novedosa, repentina y favorable para ti, retrayéndote en tu autoproyección apasionada y esto se hace de manera precipitada para la otra persona. En este evento te sentirás bastante hábil. Empezarás a conocer mejor a la otra persona en este evento. Sentirás desvergüenza de forma natural en este evento. Te sentirás bastante preparado en este evento. Sentirás que eres bastante bondadoso en este evento. Darás una lección a la otra persona enseñándole. Serás condescendiente en este evento. En este evento serás bastante avispado.</w:t>
      </w:r>
    </w:p>
    <w:p w14:paraId="1068E500"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325DE42" w14:textId="1FB9C7C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fundamentar tu amor incondicional obteniendo una amistad protegida del odio de la otra persona más aceptada, al neutralizar el odio de la otra persona haciendo respetar tu popularidad en el cuidado comprometido de tu amor incondicional de forma anticuada y desfavorable para la otra persona, haciendo un lazo de hermandad en tu confiabilidad seductora y esto se posterga para ti, sorprendiendo favorablemente a la otra persona con tu fortaleza. En este evento la otra persona se sentirá bastante hábil. La otra persona te empezará a conocerte mejor en este evento. La otra persona sentirá desvergüenza de forma natural en este evento. La otra persona se sentirá bastante preparada en este evento. La otra persona sentirá que es bastante bondadosa en este evento. La otra persona te dará una lección enseñándote. La otra persona será condescendiente contigo en este evento. En este evento la otra persona será bastante avispada.</w:t>
      </w:r>
    </w:p>
    <w:p w14:paraId="7ECC58B9"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0074ADBE" w14:textId="367595B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recibir agradecimiento de tu amor incondicional obteniendo una popularidad protegida del odio de la otra persona más tolerable, al protegerte del odio de la otra persona siendo incondicional en el autorespeto prejuzgador de tu amor incondicional manifestándose de forma bastante novedosa, repentina y favorable para la otra persona, dando confianza en tu confianza disfrutadora y esto se hace de manera precipitada para ti, fascinando y subiendo a un nuevo nivel con </w:t>
      </w:r>
      <w:r>
        <w:rPr>
          <w:rFonts w:ascii="Arial Nova Light" w:hAnsi="Arial Nova Light"/>
          <w:sz w:val="24"/>
          <w:szCs w:val="24"/>
          <w:lang w:val="es-MX"/>
        </w:rPr>
        <w:lastRenderedPageBreak/>
        <w:t>tu fortaleza. En este evento te sentirás bastante hábil. Empezarás a conocer mejor a la otra persona en este evento. Sentirás desvergüenza de forma natural en este evento. Te sentirás bastante preparado en este evento. Sentirás que eres bastante bondadoso en este evento. Darás una lección a la otra persona enseñándole. Serás condescendiente en este evento. En este evento serás bastante avispado.</w:t>
      </w:r>
    </w:p>
    <w:p w14:paraId="173A014E"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Lempo</w:t>
      </w:r>
    </w:p>
    <w:p w14:paraId="2750D86B"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638B3FFF" w14:textId="5ED82F7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provocar gracia y aligerar la fortaleza confiada de tu severidad ironizadora, al empezar a hacer caer en ridículo a la otra persona superando obstáculos en el convencimiento motivado de tu aligeramiento manifestándose de forma bastante novedosa, repentina y favorable para ti, retrayéndote en tu orgullo conocedor de forma reiterada para la otra persona. Este evento te dejará impresionado. En este evento te sentirás bastante hábil. En este evento te sentirás bastante aventajado. Adquirirás experiencia en este evento. Serás condescendiente en este evento. Ganarás algo de manera inesperada en este evento.</w:t>
      </w:r>
    </w:p>
    <w:p w14:paraId="702307E4"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0AF2ADB8" w14:textId="72B61DC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motivos de tu chiste obteniendo un castigo ironizador más aceptador, al hacer un chiste con sentido dando plenitud y buenas noticias en la autoestima desenvuelta de tu aligeramiento de forma anticuada y desfavorable para la otra persona, haciendo un lazo de hermandad en tu estima experimentada de forma muy novedosa para ti, sorprendiendo favorablemente a la otra persona con tu fortaleza. En este evento la otra persona estará impresionada. En este evento la otra persona se sentirá bastante hábil. En este evento la otra persona se sentirá bastante aventajada. La otra persona adquirirá experiencia en este evento. La otra persona será condescendiente contigo en este evento. La otra persona ganará algo de manera inesperada en este evento.</w:t>
      </w:r>
    </w:p>
    <w:p w14:paraId="1AFF10F0"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4639774B" w14:textId="129B22F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hacer un chiste bastante irónico obteniendo un esplendor ironizador más imponente, al ironizar con lo ridículo de la otra persona viendo una nueva realidad en el desenvolvimiento con autoestima de tu aligeramiento manifestándose de forma bastante novedosa, repentina y favorable para la otra persona, dando confianza en tu complicidad culta de forma reiterada para ti, fascinando y subiendo a un nuevo nivel con tu fortaleza. Este evento te dejará impresionado. En este evento te sentirás bastante hábil. En este evento te sentirás bastante aventajado. Adquirirás experiencia en este evento. Serás condescendiente en este evento. Ganarás algo de manera inesperada en este evento.</w:t>
      </w:r>
    </w:p>
    <w:p w14:paraId="25A24340"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1998 SM165</w:t>
      </w:r>
    </w:p>
    <w:p w14:paraId="5CFAC145"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1AD557CC" w14:textId="14202777"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Tendrás que dar confianza de tu explicación y hacer una explicación en la fortaleza confiada de tu severidad entendida de un tema, al manifestarte entendido superando obstáculos en el convencimiento motivado de tu explicación cumpliendo un objetivo esperado para ti, informándote en tu autorespeto creyente de forma evidente y sin poder ocultarlo para la otra persona. Serás bastante enfatizado por otra persona en este evento. En este evento serás atrayente. En este evento te sentirás bastante aventajado. Adquirirás experiencia en este evento. Darás una lección a la otra persona enseñándole.</w:t>
      </w:r>
    </w:p>
    <w:p w14:paraId="0595FDE3"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6399998" w14:textId="7645597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fundamentar tu explicación obteniendo un castigo entendido de un tema más entendido, al lucirte con tu explicación dando plenitud y buenas noticias en la autoestima desenvuelta de tu explicación no pudiendo lograr un objetivo para la otra persona, enseñando en tu autoridad autocreyente y no se admite para ti, sorprendiendo favorablemente a la otra persona con tu fortaleza. La otra persona será bastante enfatizada por ti en este evento. En este evento la otra persona será atrayente. En este evento la otra persona se sentirá bastante aventajada. La otra persona adquirirá experiencia en este evento. La otra persona te dará una lección enseñándote.</w:t>
      </w:r>
    </w:p>
    <w:p w14:paraId="4AC65BE5"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36C04DD0" w14:textId="55D4A5A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la otra persona te da la razón en tu explicación obteniendo un esplendor entendido de un tema más convencedor, al entender un tema de manera exitosa viendo una nueva realidad en el desenvolvimiento con autoestima de tu explicación cumpliendo un objetivo esperado para la otra persona, haciendo una explicación en tu decisión creíble de forma evidente y sin poder ocultarlo para ti, fascinando y subiendo a un nuevo nivel con tu fortaleza. Serás bastante enfatizado por otra persona en este evento. En este evento serás atrayente. En este evento te sentirás bastante aventajado. Adquirirás experiencia en este evento. Darás una lección a la otra persona enseñándole.</w:t>
      </w:r>
    </w:p>
    <w:p w14:paraId="0A75F471"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Ceto</w:t>
      </w:r>
    </w:p>
    <w:p w14:paraId="6A2F384A"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08F534A" w14:textId="37698F77"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persuadir a la otra persona tu novedosa opción para cumplir una meta y buscar una nueva opción en la fortaleza confiada de tu diversión logradora de metas, al sentirte bastante capaz de realizar una acción reluciéndote en la jerarquía estimadora de tu búsqueda de una nueva opción para cumplir una meta manifestándose de forma bastante novedosa, repentina y favorable para ti, intentando convencer en tu comunicación de ideas confiada dejando de intentarlo para la otra persona. Sentirás que venciste a la otra persona en este evento. Te sentirás afortunado en este evento. Compartirás con la otra persona en este evento disfrutándolo juntos. Ganarás algo de manera inesperada en este evento.</w:t>
      </w:r>
    </w:p>
    <w:p w14:paraId="057B00A6"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5AD48DB6" w14:textId="41C0AF4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Para después fundamentar porqué cumplirás una meta obteniendo un apasionamiento logrador de metas más logrado, al demostrar lo que eres capaz dando amor en el cuidado orgulloso de tu búsqueda de una nueva opción para cumplir una meta de forma anticuada y desfavorable para la otra persona, mandando en tu cultura fraternal volviéndolo a intentar para ti, sorprendiendo favorablemente a la otra persona con tu fortaleza. La otra persona sentirá que te venció en este evento. La otra persona se sentirá afortunada en este evento. La otra persona compartirá contigo en este evento disfrutándolo juntos. La otra persona ganará algo de manera inesperada en este evento.</w:t>
      </w:r>
    </w:p>
    <w:p w14:paraId="274D5BCE"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5DC7BBC3" w14:textId="5ED14C2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recibir reconocimiento de haber cumplido una meta obteniendo una seducción logradora de metas más motivadora a lograr, al cumplir lo que te propusiste correspondiendo el corazón de otra persona en el autorespeto egóico de tu búsqueda de una nueva opción para cumplir una meta manifestándose de forma bastante novedosa, repentina y favorable para la otra persona, dando autoridad en tu saber confiable dejando de intentarlo para ti, fascinando y subiendo a un nuevo nivel con tu fortaleza. Sentirás que venciste a la otra persona en este evento. Te sentirás afortunado en este evento. Compartirás con la otra persona en este evento disfrutándolo juntos. Ganarás algo de manera inesperada en este evento.</w:t>
      </w:r>
    </w:p>
    <w:p w14:paraId="527AFE15"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Teharonhiawako</w:t>
      </w:r>
    </w:p>
    <w:p w14:paraId="53724817"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624479BD" w14:textId="2C12D8B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contagiar tu fraternidad y compadecerte en la fortaleza confiada de tu consideración ayudadora directamente, al tener deseos profundos de ayudar dándote a conocer en la jerarquía aprobada de tu fraternidad manifestándose de forma bastante novedosa, repentina y favorable para ti, especulando en tu autoproyección apasionada de forma débil asumiendo que no hay nada más que hacer para la otra persona. En este evento te sentirás bastante hábil. Empezarás a conocer mejor a la otra persona en este evento. Sentirás desvergüenza de forma natural en este evento. Te sentirás cómodo en este evento. Serás condescendiente en este evento.</w:t>
      </w:r>
    </w:p>
    <w:p w14:paraId="77FF2A43"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3054E0B" w14:textId="2E86E2F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intentar contagiar tu fraternidad obteniendo una amistad ayudadora directamente más perdonada, al pedir ayuda para ayudar a otra persona haciendo respetar tu popularidad en el cuidado comprometido de tu fraternidad de forma anticuada y desfavorable para la otra persona, conquistando el corazón de la otra persona en tu confiabilidad seductora de forma bastante fuerte habiendo algo pendiente por hacer para ti, sorprendiendo favorablemente a la otra persona con tu fortaleza. En este evento la otra persona se sentirá bastante hábil. La otra persona te empezará a conocerte mejor en este evento. La otra persona sentirá </w:t>
      </w:r>
      <w:r>
        <w:rPr>
          <w:rFonts w:ascii="Arial Nova Light" w:hAnsi="Arial Nova Light"/>
          <w:sz w:val="24"/>
          <w:szCs w:val="24"/>
          <w:lang w:val="es-MX"/>
        </w:rPr>
        <w:lastRenderedPageBreak/>
        <w:t>desvergüenza de forma natural en este evento. La otra persona se sentirá cómoda en este evento. La otra persona será condescendiente contigo en este evento.</w:t>
      </w:r>
    </w:p>
    <w:p w14:paraId="4D8FBFA8"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EB86AB2" w14:textId="5475A6D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sobresalir en tu hermandad obteniendo una popularidad ayudadora directamente más libradora de karmas, al ayudar directamente siendo incondicional en el autorespeto prejuzgador de tu fraternidad manifestándose de forma bastante novedosa, repentina y favorable para la otra persona, dando amor en tu confianza disfrutadora de forma débil asumiendo que no hay nada más que hacer para ti, fascinando y subiendo a un nuevo nivel con tu fortaleza. En este evento te sentirás bastante hábil. Empezarás a conocer mejor a la otra persona en este evento. Sentirás desvergüenza de forma natural en este evento. Te sentirás cómodo en este evento. Serás condescendiente en este evento.</w:t>
      </w:r>
    </w:p>
    <w:p w14:paraId="23E20043"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2000 OJ67</w:t>
      </w:r>
    </w:p>
    <w:p w14:paraId="3030DCC3"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5D91F72F" w14:textId="0B08081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mostrar ser alturadamente cortés y ser cortés en la fortaleza confiada de tu consideración complacedora, al sentir familiaridad con la otra persona dándote a conocer en la jerarquía aprobada de tu cortesía manifestándose de forma bastante novedosa, repentina y favorable para ti, dudando de la amistad de la otra persona en tu autovaloración conocedora de forma anticuada y desfavorable para la otra persona. Te llenarás de fortaleza en este evento. Empezarás a conocer mejor a la otra persona en este evento. Te sentirás bastante fundamentado en este evento.</w:t>
      </w:r>
    </w:p>
    <w:p w14:paraId="43C4B7D1"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CCC9C6C" w14:textId="152DE794"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invitar a ser cortés a la otra persona obteniendo una amistad complacedora más beneficiada, al manifestar tu sencillez haciendo respetar tu popularidad en el cuidado comprometido de tu cortesía de forma anticuada y desfavorable para la otra persona, ayudando de manera oportuna en tu interés experimentado manifestándose de forma bastante novedosa, repentina y favorable para ti, sorprendiendo favorablemente a la otra persona con tu fortaleza. La otra persona se llenará de fortaleza en este evento. La otra persona te empezará a conocerte mejor en este evento. La otra persona se sentirá bastante fundamentada en este evento.</w:t>
      </w:r>
    </w:p>
    <w:p w14:paraId="0099D0BA"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7E91BDB" w14:textId="1FB6423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ser elogiado obteniendo una popularidad complacedora más mutuamente saisfactoria, al complacer siendo incondicional en el autorespeto prejuzgador de tu cortesía manifestándose de forma bastante novedosa, repentina y favorable para la otra persona, haciendo respetar tu popularidad en tu poder culto de forma anticuada y desfavorable para ti, fascinando y subiendo a un nuevo nivel con tu fortaleza. Te llenarás de fortaleza en este evento. Empezarás a conocer mejor a la otra persona en este evento. Te sentirás bastante fundamentado en este evento.</w:t>
      </w:r>
    </w:p>
    <w:p w14:paraId="34DE6173"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lastRenderedPageBreak/>
        <w:t>Elektra</w:t>
      </w:r>
    </w:p>
    <w:p w14:paraId="524D434B"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91B7384" w14:textId="66C8A88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rechazar la inculpación de la otra persona hacia ti y evitar juzgar en la fortaleza confiada de tu cuidado condenado de culpa, al sentirte traicionado rebelándote en el convencimiento desinteresado de tu inculpación de forma evidente y restándote importancia para la otra persona, exponiéndote en tu autoproyección incumplida con inseguridades y esfuerzo para ti. En este evento te sentirás bastante avivado. Sentirás rubor en este evento. Sentirás que no estás preparado en este evento. No podrás dar una lección a la otra persona.</w:t>
      </w:r>
    </w:p>
    <w:p w14:paraId="2D2B7A40"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77FDC748" w14:textId="272C26D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desaprobar la inculpación de la otra persona obteniendo una decisión condenada de culpa más osada, al compadecerte del error que cometió la otra persona quitando autoridad en la autoestima autodesvalorada de tu inculpación de manera importante y desapercibida para ti, rompiendo un lazo de hermandad en tu confiabilidad desasociada con seguridad y sin esfuerzo para la otra persona, aburriendo favorablemente a la otra persona con tu fortaleza. En este evento la otra persona se sentirá bastante avivada. La otra persona sentirá rubor en este evento. La otra persona sentirá que no está preparada en este evento. La otra persona no podrá darte una lección.</w:t>
      </w:r>
    </w:p>
    <w:p w14:paraId="5DD313C9"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05AADEF7" w14:textId="1B0560F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probar que la otra persona no tiene la culpa obteniendo una jerarquía condenada de culpa más sigilosa y temeraria, al sentir culpa viendo que tu autoridad es rechazada en el desenvolvimiento sobrevalorador de tu inculpación de forma evidente y restándote importancia para ti,  en tu confianza desaprobada con inseguridades y esfuerzo para la otra persona, adquiriendo una mayor madurez con tu fortaleza. En este evento te sentirás bastante avivado. Sentirás rubor en este evento. Sentirás que no estás preparado en este evento. No podrás dar una lección a la otra persona.</w:t>
      </w:r>
    </w:p>
    <w:p w14:paraId="07384E26"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Typhon</w:t>
      </w:r>
    </w:p>
    <w:p w14:paraId="161AC5EC"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1C27B877" w14:textId="2EE1908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intentar provocar que la otra persona te dé información desinteresada y compartir tu conocimiento en la fortaleza confiada de tu entendimiento dador de información desinteresadamente, al estar de acuerdo con la otra persona informando en la riqueza compañera de tu humildad con el conocimiento manifestándose de forma bastante novedosa, repentina y favorable para ti, informándote en tu orgullo confiado de forma anticuada y desfavorable para la otra persona. En este evento serás atrayente. Te sentirás satisfecho de corazón en este evento. Sentirás que venciste a la otra persona en este evento. Te sentirás bastante fundamentado en este evento. Te sentirás bastante creído en </w:t>
      </w:r>
      <w:r>
        <w:rPr>
          <w:rFonts w:ascii="Arial Nova Light" w:hAnsi="Arial Nova Light"/>
          <w:sz w:val="24"/>
          <w:szCs w:val="24"/>
          <w:lang w:val="es-MX"/>
        </w:rPr>
        <w:lastRenderedPageBreak/>
        <w:t>este evento. Darás una lección a la otra persona enseñándole. Sentirás que lograste algo difícil de conseguir. En este evento serás bastante avispado.</w:t>
      </w:r>
    </w:p>
    <w:p w14:paraId="3ADC7CE1"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7AFA0CD" w14:textId="3CBC5B7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dar a conocer información desinteresadamente obteniendo un saber dador de información desinteresadamente más lleno de conocimiento, al reconocer que no sabes acerca de un tema haciendo una explicación en la valoración socializadora de tu humildad con el conocimiento de forma anticuada y desfavorable para la otra persona, enseñando en tu estima fraternal manifestándose de forma bastante novedosa, repentina y favorable para ti, sorprendiendo favorablemente a la otra persona con tu fortaleza. En este evento la otra persona será atrayente. La otra persona se sentirá satisfecha de corazón en este evento. La otra persona sentirá que te venció en este evento. La otra persona se sentirá bastante fundamentada en este evento. La otra persona se sentirá bastante creída en este evento. La otra persona te dará una lección enseñándote. La otra persona sentirá que logró algo difícil de conseguir. En este evento la otra persona será bastante avispada.</w:t>
      </w:r>
    </w:p>
    <w:p w14:paraId="67B8A2E0"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314D5360" w14:textId="7DC31DF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recibir algo útil desinteresadamente obteniendo una experiencia dadora de información desinteresadamente más informadora de forma abierta, al dar información tuya desinteresadamente luciéndote en tu cultura en la autovaloración considerada de tu humildad con el conocimiento manifestándose de forma bastante novedosa, repentina y favorable para la otra persona, haciendo una explicación en tu complicidad confiable de forma anticuada y desfavorable para ti, fascinando y subiendo a un nuevo nivel con tu fortaleza. En este evento serás atrayente. Te sentirás satisfecho de corazón en este evento. Sentirás que venciste a la otra persona en este evento. Te sentirás bastante fundamentado en este evento. Te sentirás bastante creído en este evento. Darás una lección a la otra persona enseñándole. Sentirás que lograste algo difícil de conseguir. En este evento serás bastante avispado.</w:t>
      </w:r>
    </w:p>
    <w:p w14:paraId="7E846835"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Aspacia</w:t>
      </w:r>
    </w:p>
    <w:p w14:paraId="389EAD65"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A6EC426" w14:textId="7EDA9E0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provocar a la otra persona a que aproveche y aprovechar en la fortaleza confiada de tu consideración dadora de algo útil, al ver algo que sientes que es útil dándote a conocer en la jerarquía aprobada de tu aprovechamiento de forma muy novedosa para ti, intentando convencer en tu amor decidido y era algo obvio para la otra persona. Disfrutarás este evento. Sentirás una sensación de no poder explicarte cómo pudo haber sucedido este evento. Empezarás a conocer mejor a la otra persona en este evento. Te sentirás afortunado en este evento. Te sentirás cómodo en este evento. Ganarás algo de manera inesperada en este evento.</w:t>
      </w:r>
    </w:p>
    <w:p w14:paraId="4667B215"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327A606" w14:textId="751EE67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lastRenderedPageBreak/>
        <w:t>Para después dar una oportunidad a la otra persona de aprovechar obteniendo una amistad dadora de algo útil más satisfacedora, al hacer que la otra persona aproveche algo tuyo haciendo respetar tu popularidad en el cuidado comprometido de tu aprovechamiento de forma reiterada para la otra persona, mandando en tu disfrute jerárquico y era algo totalmente inesperado para ti, sorprendiendo favorablemente a la otra persona con tu fortaleza. La otra persona disfrutará este evento. La otra persona sentirá una sensación de no poder explicarse cómo pudo haber sucedido este evento. La otra persona te empezará a conocerte mejor en este evento. La otra persona se sentirá afortunada en este evento. La otra persona se sentirá cómoda en este evento. La otra persona ganará algo de manera inesperada en este evento.</w:t>
      </w:r>
    </w:p>
    <w:p w14:paraId="7318F836"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FF72D20" w14:textId="24A36A1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sentirte premiado obteniendo una popularidad dadora de algo útil más recompensadora, al dar algo útil siendo incondicional en el autorespeto prejuzgador de tu aprovechamiento de forma muy novedosa para la otra persona, dando autoridad en tu apasionamiento autoritario y era algo obvio para ti, fascinando y subiendo a un nuevo nivel con tu fortaleza. Disfrutarás este evento. Sentirás una sensación de no poder explicarte cómo pudo haber sucedido este evento. Empezarás a conocer mejor a la otra persona en este evento. Te sentirás afortunado en este evento. Te sentirás cómodo en este evento. Ganarás algo de manera inesperada en este evento.</w:t>
      </w:r>
    </w:p>
    <w:p w14:paraId="688AE1B0"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Chicago</w:t>
      </w:r>
    </w:p>
    <w:p w14:paraId="33011E91"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4CFE5D4B" w14:textId="6B83CAD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rechazar aprobar la idea de la otra persona y desaprobar la idea de la otra persona en la fortaleza confiada de tu cuidado rechazado en una idea suya, al desacertar al juzgar a la otra persona rebelándote en el convencimiento desinteresado de tu aprobación de la idea de la otra persona no pudiendo lograr un objetivo para la otra persona, mostrando modestia en tu autorespeto no creyente y esto se rechaza para ti. Te sentirás bastante avergonzado por otra persona en este evento. Te sentirás ignorado en este evento. Serás intransigente en este evento.</w:t>
      </w:r>
    </w:p>
    <w:p w14:paraId="554DDE10"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74CE128" w14:textId="53BBF09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rechazar que la idea de la otra persona es la mejor obteniendo una decisión rechazada en una idea suya más autoaprobada, al darte aprobación injustificadamente quitando autoridad en la autoestima autodesvalorada de tu aprobación de la idea de la otra persona cumpliendo un objetivo esperado para ti, no pudiendo recibir reconocimiento en tu autoridad autoescéptica y esto se acepta sin pensarlo dos veces para la otra persona, aburriendo favorablemente a la otra persona con tu fortaleza. La otra persona se sentirá bastante avergonzada por ti en este evento. La otra persona se sentirá ignorada. La otra persona será intransigente contigo en este evento.</w:t>
      </w:r>
    </w:p>
    <w:p w14:paraId="4B669119"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lastRenderedPageBreak/>
        <w:t>Evento Potencial 2</w:t>
      </w:r>
    </w:p>
    <w:p w14:paraId="38D9568E" w14:textId="5C4300C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decir a la otra persona que su idea es la correcta obteniendo una jerarquía rechazada en una idea suya más indiscutible, al ver que tu idea es descartada viendo que tu autoridad es rechazada en el desenvolvimiento sobrevalorador de tu aprobación de la idea de la otra persona no pudiendo lograr un objetivo para ti,  en tu decisión descreíble y esto se rechaza para la otra persona, adquiriendo una mayor madurez con tu fortaleza. Te sentirás bastante avergonzado por otra persona en este evento. Te sentirás ignorado en este evento. Serás intransigente en este evento.</w:t>
      </w:r>
    </w:p>
    <w:p w14:paraId="04DA63B3"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Loreley</w:t>
      </w:r>
    </w:p>
    <w:p w14:paraId="492F82E6"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EBD8639" w14:textId="6084371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convencer tu esperanza y esperanzar la fortaleza confiada de tu entendimiento cumplido de algo que se espera con esperanza, al sentir que empiezas a esperanzarte informando en la riqueza compañera de tu esperanza de forma muy novedosa para ti, retrayéndote en tu autoproyección cumplida dejando de intentarlo para la otra persona. En este evento te sentirás bastante hábil. Te sentirás profundamente exitoso en la vida. Sentirás desvergüenza de forma natural en este evento. Te sentirás bastante preparado en este evento. Darás una lección a la otra persona enseñándole. Sentirás que lograste algo difícil de conseguir.</w:t>
      </w:r>
    </w:p>
    <w:p w14:paraId="07D31C4A"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48F105B8" w14:textId="3911F77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intentar persuadir tu esperanza a la otra persona obteniendo un saber cumplido de algo que se espera con esperanza más salvador en esperanza, al especular que aún hay esperanza haciendo una explicación en la valoración socializadora de tu esperanza de forma reiterada para la otra persona, haciendo un lazo de hermandad en tu confiabilidad asociada volviéndolo a intentar para ti, sorprendiendo favorablemente a la otra persona con tu fortaleza. En este evento la otra persona se sentirá bastante hábil. La otra persona se sentirá profundamente exitosa en la vida. La otra persona sentirá desvergüenza de forma natural en este evento. La otra persona se sentirá bastante preparada en este evento. La otra persona te dará una lección enseñándote. La otra persona sentirá que logró algo difícil de conseguir.</w:t>
      </w:r>
    </w:p>
    <w:p w14:paraId="61753E95"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9EEB2B1" w14:textId="505C42F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ver que la otra persona te da la razón en tu esperanza obteniendo una experiencia cumplida de algo que se espera con esperanza más esperanzadora de ser lograda, al ver que se cumple algo que esperabas con esperanza luciéndote en tu cultura en la autovaloración considerada de tu esperanza de forma muy novedosa para la otra persona, dando confianza en tu confianza aprobada dejando de intentarlo para ti, fascinando y subiendo a un nuevo nivel con tu fortaleza. En este evento te sentirás bastante hábil. Te sentirás profundamente exitoso en la vida. Sentirás desvergüenza de forma natural en este </w:t>
      </w:r>
      <w:r>
        <w:rPr>
          <w:rFonts w:ascii="Arial Nova Light" w:hAnsi="Arial Nova Light"/>
          <w:sz w:val="24"/>
          <w:szCs w:val="24"/>
          <w:lang w:val="es-MX"/>
        </w:rPr>
        <w:lastRenderedPageBreak/>
        <w:t>evento. Te sentirás bastante preparado en este evento. Darás una lección a la otra persona enseñándole. Sentirás que lograste algo difícil de conseguir.</w:t>
      </w:r>
    </w:p>
    <w:p w14:paraId="054A24F8"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Gyptis</w:t>
      </w:r>
    </w:p>
    <w:p w14:paraId="0878EA74"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21C72C00" w14:textId="4544E8E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convencer a la otra persona de que cometió un error y reconocer el error ajeno en la fortaleza confiada de tu valoración demostradora de que la otra persona cometió errores, al admitir que otra persona cometió un error haciéndote valer en el esplendor excelente de tu reconocimiento de los errores ajenos de manera importante y desapercibida para ti, sintiendo que te mereces algo mayor en tu autoproyección desacomplejada sin hacer grandes esfuerzos y manteniendo el contexto para la otra persona. En este evento te sentirás bastante hábil. Sentirás una gran debilidad en este evento. Te sentirás bastante sereno en este evento. Te verás profundamente inteligente en este evento. Sentirás desvergüenza de forma natural en este evento. Te sentirás privilegiado en este evento. Sentirás que eres bastante bondadoso en este evento. Ganarás algo de manera inesperada en este evento. En este evento serás bastante avispado.</w:t>
      </w:r>
    </w:p>
    <w:p w14:paraId="70EFB6E4"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37484031" w14:textId="5186D57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intentar hacer que la otra persona reconozca su error obteniendo un poder demostrador de que la otra persona cometió errores más receptor de corrección, al señalar un error de la otra persona dando poder en la severidad ambiciosa de tu reconocimiento de los errores ajenos de forma evidente y restándote importancia para la otra persona, recibiendo reconocimiento en tu confiabilidad convencedora con bastante dificultad, persistencia y cambiando el contexto para ti, sorprendiendo favorablemente a la otra persona con tu fortaleza. En este evento la otra persona se sentirá bastante hábil. La otra persona sentirá una gran debilidad en este evento. La otra persona se sentirá bastante serena en este evento. La otra persona se verá profundamente inteligente en este evento. La otra persona sentirá desvergüenza de forma natural en este evento. La otra persona se sentirá privilegiada en este evento. La otra persona sentirá que es bastante bondadosa en este evento. La otra persona ganará algo de manera inesperada en este evento. En este evento la otra persona será bastante avispada.</w:t>
      </w:r>
    </w:p>
    <w:p w14:paraId="69D358E9"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C06DCED" w14:textId="155B00D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corregir un error de la otra persona obteniendo una riqueza demostradora de que la otra persona cometió errores más rectificadora, al demostrar que la otra persona cometió errores ofreciendo a la otra persona hacer un trueque en la resiliencia dedicada de tu reconocimiento de los errores ajenos de manera importante y desapercibida para la otra persona, haciendo respetar tu reputación pública en tu confianza motivada sin hacer grandes esfuerzos y manteniendo el contexto para ti, fascinando y subiendo a un nuevo nivel con tu fortaleza. En este evento te sentirás bastante hábil. Sentirás una gran debilidad en este evento. Te sentirás bastante sereno en este evento. Te verás profundamente </w:t>
      </w:r>
      <w:r>
        <w:rPr>
          <w:rFonts w:ascii="Arial Nova Light" w:hAnsi="Arial Nova Light"/>
          <w:sz w:val="24"/>
          <w:szCs w:val="24"/>
          <w:lang w:val="es-MX"/>
        </w:rPr>
        <w:lastRenderedPageBreak/>
        <w:t>inteligente en este evento. Sentirás desvergüenza de forma natural en este evento. Te sentirás privilegiado en este evento. Sentirás que eres bastante bondadoso en este evento. Ganarás algo de manera inesperada en este evento. En este evento serás bastante avispado.</w:t>
      </w:r>
    </w:p>
    <w:p w14:paraId="5E565AB8"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Diomedes</w:t>
      </w:r>
    </w:p>
    <w:p w14:paraId="31E330F7"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3DA51B0" w14:textId="193E83D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convencer a la otra persona de que no tiene la culpa y autoexculparte en la fortaleza confiada de tu diversión finalizadora de rivalidades, al sentir que no tienes la culpa reluciéndote en la jerarquía estimadora de tu autoexculpación cumpliendo un objetivo esperado para ti, siéndote fiel en tu desenvolvimiento bien visto sin poder dar el corazón sacrificadamente para la otra persona. Sentirás una gran debilidad en este evento. Serás disimulado en este evento. Darás una lección a la otra persona enseñándole.</w:t>
      </w:r>
    </w:p>
    <w:p w14:paraId="197CC49A"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28EFE91" w14:textId="0CF49C9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advertir a la otra persona a no meterse contigo obteniendo un apasionamiento finalizador de rivalidades más comprensivo, al ser absuelto dando amor en el cuidado orgulloso de tu autoexculpación no pudiendo lograr un objetivo para la otra persona, ofreciendo a la otra persona algo de su interés en tu motivación meritoria dando el corazón sacrificadamente para ti, sorprendiendo favorablemente a la otra persona con tu fortaleza. La otra persona sentirá una gran debilidad en este evento. La otra persona será disimulada en este evento. La otra persona te dará una lección enseñándote.</w:t>
      </w:r>
    </w:p>
    <w:p w14:paraId="22C8EA7A"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0D81015" w14:textId="636CAB48"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tu rival aprendió una lección de parte tuya obteniendo una seducción finalizadora de rivalidades más logradora de hacer que la otra persona disfrute comprender, al acabar una rivalidad correspondiendo el corazón de otra persona en el autorespeto egóico de tu autoexculpación cumpliendo un objetivo esperado para la otra persona, dando poder en tu desacomplejamiento excelente sin poder dar el corazón sacrificadamente para ti, fascinando y subiendo a un nuevo nivel con tu fortaleza. Sentirás una gran debilidad en este evento. Serás disimulado en este evento. Darás una lección a la otra persona enseñándole.</w:t>
      </w:r>
    </w:p>
    <w:p w14:paraId="4BEDAD3A"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Kreusa</w:t>
      </w:r>
    </w:p>
    <w:p w14:paraId="781B5B5D"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4C8D020F" w14:textId="2A29C4C2"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instar a la otra persona a respetar las normas y respetar las normas en la fortaleza confiada de tu valoración creadora de normas, al dar a conocer que no violaste una norma haciéndote valer en la popularidad creíble de tu respeto de las normas manifestándose de forma bastante novedosa, repentina y favorable para ti, especulando en tu desenvolvimiento cómplice dejando de intentarlo para la otra persona. Te sentirás profundamente exitoso en la vida. Te sentirás bastante </w:t>
      </w:r>
      <w:r>
        <w:rPr>
          <w:rFonts w:ascii="Arial Nova Light" w:hAnsi="Arial Nova Light"/>
          <w:sz w:val="24"/>
          <w:szCs w:val="24"/>
          <w:lang w:val="es-MX"/>
        </w:rPr>
        <w:lastRenderedPageBreak/>
        <w:t>sereno en este evento. Serás bastante afectuoso en este evento. Ganarás algo de manera inesperada en este evento. En este evento serás bastante avispado.</w:t>
      </w:r>
    </w:p>
    <w:p w14:paraId="5894DC47"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61D38009" w14:textId="6F241E30"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instar a la otra persona a cumplir tus reglas obteniendo un poder creador de normas más respetado, al exigir que se aplique una norma dando poder en la consideración apreciadora de tu respeto de las normas de forma anticuada y desfavorable para la otra persona, conquistando el corazón de la otra persona en tu motivación exclusiva volviéndolo a intentar para ti, sorprendiendo favorablemente a la otra persona con tu fortaleza. La otra persona se sentirá profundamente exitosa en la vida. La otra persona se sentirá bastante serena en este evento. La otra persona será bastante afectuosa contigo en este evento. La otra persona ganará algo de manera inesperada en este evento. En este evento la otra persona será bastante avispada.</w:t>
      </w:r>
    </w:p>
    <w:p w14:paraId="09E3B6DC"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7FEAC460" w14:textId="17ADAFFC"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ver que tus reglas son acatadas obteniendo una riqueza creadora de normas más respetuosa de otros puntos de vista, al ser reconocido por crear normas ofreciendo a la otra persona hacer un trueque en la socialización consciente de tu respeto de las normas manifestándose de forma bastante novedosa, repentina y favorable para la otra persona, dando amor en tu desacomplejamiento estimador dejando de intentarlo para ti, fascinando y subiendo a un nuevo nivel con tu fortaleza. Te sentirás profundamente exitoso en la vida. Te sentirás bastante sereno en este evento. Serás bastante afectuoso en este evento. Ganarás algo de manera inesperada en este evento. En este evento serás bastante avispado.</w:t>
      </w:r>
    </w:p>
    <w:p w14:paraId="6C7C8864"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Juewa</w:t>
      </w:r>
    </w:p>
    <w:p w14:paraId="0089455D"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2D36BCF4" w14:textId="24FE59C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intentar estimar a la otra persona y estimar la fortaleza confiada de tu consideración superior, al sentirte superior anticipandamente dándote a conocer en la jerarquía aprobada de tu estimación manifestándose de forma bastante novedosa, repentina y favorable para ti, intentando convencer en tu autoproyección apasionada y era algo obvio para la otra persona. Empezarás a conocer mejor a la otra persona en este evento. Sentirás desvergüenza de forma natural en este evento. Te sentirás afortunado en este evento.</w:t>
      </w:r>
    </w:p>
    <w:p w14:paraId="27FBB103"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7DC2934B" w14:textId="628A2827"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hacer más de lo que tenías pensado hacer superando a la otra persona obteniendo una amistad superior más considerada, al igualarte a la superioridad de la otra persona haciendo respetar tu popularidad en el cuidado comprometido de tu estimación de forma anticuada y desfavorable para la otra persona, mandando en tu confiabilidad seductora y era algo totalmente inesperado para ti, sorprendiendo favorablemente a la otra persona con tu fortaleza. La otra persona te empezará a conocerte mejor en este evento. La otra </w:t>
      </w:r>
      <w:r>
        <w:rPr>
          <w:rFonts w:ascii="Arial Nova Light" w:hAnsi="Arial Nova Light"/>
          <w:sz w:val="24"/>
          <w:szCs w:val="24"/>
          <w:lang w:val="es-MX"/>
        </w:rPr>
        <w:lastRenderedPageBreak/>
        <w:t>persona sentirá desvergüenza de forma natural en este evento. La otra persona se sentirá afortunada en este evento.</w:t>
      </w:r>
    </w:p>
    <w:p w14:paraId="2C99AC94"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1E7E8375" w14:textId="637FAF0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fascinar sexualmente al coquetear obteniendo una popularidad superior más notable, al ser reconocido en tu superioridad siendo incondicional en el autorespeto prejuzgador de tu estimación manifestándose de forma bastante novedosa, repentina y favorable para la otra persona, dando autoridad en tu confianza disfrutadora y era algo obvio para ti, fascinando y subiendo a un nuevo nivel con tu fortaleza. Empezarás a conocer mejor a la otra persona en este evento. Sentirás desvergüenza de forma natural en este evento. Te sentirás afortunado en este evento.</w:t>
      </w:r>
    </w:p>
    <w:p w14:paraId="7685E33C"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Eunike</w:t>
      </w:r>
    </w:p>
    <w:p w14:paraId="096B7CCC"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B9F454B" w14:textId="2280E89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hacer algo para resolver un problema de la otra persona y preocupar la fortaleza confiada de tu severidad resolutora de problemas, al sentir que estás superando un problema superando obstáculos en el convencimiento motivado de tu preocupación de resolver un problema cumpliendo un objetivo esperado para ti, intentando convencer en tu amor desacomplejado de manera que ya no hay nada que hacer para la otra persona. Disfrutarás este evento. En este evento serás atrayente. En este evento te sentirás fantástico en gran manera. En este evento te sentirás bastante aventajado. Te verás profundamente inteligente en este evento. Darás una lección a la otra persona enseñándole.</w:t>
      </w:r>
    </w:p>
    <w:p w14:paraId="28324E60"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CF583BB" w14:textId="33AA9A86"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ofrecer una nueva resolución de un problema a la otra persona obteniendo un castigo resolutor de problemas más protegido, al renunciar a resolver un problema dando plenitud y buenas noticias en la autoestima desenvuelta de tu preocupación de resolver un problema no pudiendo lograr un objetivo para la otra persona, mandando en tu disfrute convencedor de manera que los frutos se verán en el futuro para ti, sorprendiendo favorablemente a la otra persona con tu fortaleza. La otra persona disfrutará este evento. En este evento la otra persona será atrayente. En este evento la otra persona se sentirá fantástica en gran manera. En este evento la otra persona se sentirá bastante aventajada. La otra persona se verá profundamente inteligente en este evento. La otra persona te dará una lección enseñándote.</w:t>
      </w:r>
    </w:p>
    <w:p w14:paraId="61CB6204"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527C1F6D" w14:textId="1132911F"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Y finalmente demostrar que sabes bastante de un tema obteniendo un esplendor resolutor de problemas más resolvedor de problemas, al llegar a resolver un problema viendo una nueva realidad en el desenvolvimiento con autoestima de tu preocupación de resolver un problema cumpliendo un objetivo esperado para la otra persona, dando autoridad en tu apasionamiento motivado de manera que ya no hay nada que hacer para ti, fascinando y subiendo a un nuevo nivel con tu </w:t>
      </w:r>
      <w:r>
        <w:rPr>
          <w:rFonts w:ascii="Arial Nova Light" w:hAnsi="Arial Nova Light"/>
          <w:sz w:val="24"/>
          <w:szCs w:val="24"/>
          <w:lang w:val="es-MX"/>
        </w:rPr>
        <w:lastRenderedPageBreak/>
        <w:t>fortaleza. Disfrutarás este evento. En este evento serás atrayente. En este evento te sentirás fantástico en gran manera. En este evento te sentirás bastante aventajado. Te verás profundamente inteligente en este evento. Darás una lección a la otra persona enseñándole.</w:t>
      </w:r>
    </w:p>
    <w:p w14:paraId="7ECE689E"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Ino</w:t>
      </w:r>
    </w:p>
    <w:p w14:paraId="4F90754D"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73F0E735" w14:textId="03C4A729"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rechazar la honradez de la otra persona rechazando también mostrar 'altura' e irreverenciar en la fortaleza confiada de tu prejuzgación receptora de aborrecimiento, al ver que la otra persona no reconoce tu honradez rechazando usar tu juicio en la autocreencia desinteresada de tu honradez de forma anticuada y desfavorable para la otra persona, viendo lo inmediato en tu socialización incapaz con dificultad para ti. Este evento te dejará atónito. En este evento serás repulsivo. Sentirás una gran pesadez en este evento. En este evento te sentirás bastante pésimo. Te sentirás desafortunado en este evento. Sentirás que estás siendo bastante perverso en este evento.</w:t>
      </w:r>
    </w:p>
    <w:p w14:paraId="7BE2CD18"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46E300D6" w14:textId="10CEA4A3"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guardarte tu honradez obteniendo un cumplimiento receptor de aborrecimiento más envidiable, al invalidar la honradez de la otra persona abandonando tu juicio en la consciencia autodesvalorada de tu honradez manifestándose de forma bastante novedosa, repentina y favorable para ti, no pudiendo hacer que la otra persona crea en ti en tu compañerismo empobrecedor con imprudencia para la otra persona, aburriendo favorablemente a la otra persona con tu fortaleza. En este evento la otra persona estará atónita. En este evento la otra persona será repulsiva.  La otra persona sentirá una gran pesadez en este evento. En este evento la otra persona se sentirá bastante pésima. La otra persona se sentirá desafortunada en este evento. La otra persona sentirá que está siendo bastante perversa en este evento.</w:t>
      </w:r>
    </w:p>
    <w:p w14:paraId="0DA3F9F9"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66B96BF8" w14:textId="4469CE0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llenar de honradez a la otra persona obteniendo una asociación receptora de aborrecimiento más aplastadora, al ser recriminado no teniendo la capacidad de enjuiciar en la apreciación sobrevaloradora de tu honradez de forma anticuada y desfavorable para ti,  en tu amistad desinteresada con dificultad para la otra persona, adquiriendo una mayor madurez con tu fortaleza. Este evento te dejará atónito. En este evento serás repulsivo. Sentirás una gran pesadez en este evento. En este evento te sentirás bastante pésimo. Te sentirás desafortunado en este evento. Sentirás que estás siendo bastante perverso en este evento.</w:t>
      </w:r>
    </w:p>
    <w:p w14:paraId="726FF0DE"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Ismene</w:t>
      </w:r>
    </w:p>
    <w:p w14:paraId="4B786471"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64B21D30" w14:textId="3CBEDD8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Tendrás que motivar a la otra persona a ser fuerte de corazón y fortalecer de corazón la fortaleza confiada de tu valoración receptora de agradecimiento, al ver </w:t>
      </w:r>
      <w:r>
        <w:rPr>
          <w:rFonts w:ascii="Arial Nova Light" w:hAnsi="Arial Nova Light"/>
          <w:sz w:val="24"/>
          <w:szCs w:val="24"/>
          <w:lang w:val="es-MX"/>
        </w:rPr>
        <w:lastRenderedPageBreak/>
        <w:t>que la otra persona te complace haciéndote valer en el esplendor excelente de tu fuerza de corazón cumpliendo un objetivo esperado para ti, juzgando en tu autorespeto bien visto de forma reiterada para la otra persona. En este evento serás atrayente. En este evento te sentirás fantástico en gran manera. Te sentirás bastante sereno en este evento.</w:t>
      </w:r>
    </w:p>
    <w:p w14:paraId="2016A7FC"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20373774" w14:textId="39EE6EBA"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Para después hacer sentir a la otra persona que es igual a ti obteniendo un poder receptor de agradecimiento más fuerte mentalmente, al alentar dando poder en la severidad ambiciosa de tu fuerza de corazón no pudiendo lograr un objetivo para la otra persona, asociándote en tu autoridad meritoria de forma muy novedosa para ti, sorprendiendo favorablemente a la otra persona con tu fortaleza. En este evento la otra persona será atrayente. En este evento la otra persona se sentirá fantástica en gran manera. La otra persona se sentirá bastante serena en este evento.</w:t>
      </w:r>
    </w:p>
    <w:p w14:paraId="01572CDE"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0860FE51" w14:textId="10E12DD5"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ser beneficiado de corazón obteniendo una riqueza receptora de agradecimiento más indestructible de prejuicios, al recibir una gran felicitación ofreciendo a la otra persona hacer un trueque en la resiliencia dedicada de tu fuerza de corazón cumpliendo un objetivo esperado para la otra persona, siendo muy exigente con tu juicio en tu decisión excelente de forma reiterada para ti, fascinando y subiendo a un nuevo nivel con tu fortaleza. En este evento serás atrayente. En este evento te sentirás fantástico en gran manera. Te sentirás bastante sereno en este evento.</w:t>
      </w:r>
    </w:p>
    <w:p w14:paraId="0C092FB7" w14:textId="77777777" w:rsidR="00352FDB" w:rsidRPr="00FF479D" w:rsidRDefault="00352FDB" w:rsidP="00352FDB">
      <w:pPr>
        <w:pStyle w:val="Prrafodelista"/>
        <w:ind w:left="0"/>
        <w:jc w:val="center"/>
        <w:rPr>
          <w:rFonts w:ascii="Arial Nova Light" w:hAnsi="Arial Nova Light"/>
          <w:b/>
          <w:bCs/>
          <w:sz w:val="40"/>
          <w:szCs w:val="40"/>
          <w:lang w:val="es-MX"/>
        </w:rPr>
      </w:pPr>
      <w:r w:rsidRPr="00FF479D">
        <w:rPr>
          <w:rFonts w:ascii="Arial Nova Light" w:hAnsi="Arial Nova Light"/>
          <w:b/>
          <w:bCs/>
          <w:sz w:val="40"/>
          <w:szCs w:val="40"/>
          <w:lang w:val="es-MX"/>
        </w:rPr>
        <w:t>Merapi</w:t>
      </w:r>
    </w:p>
    <w:p w14:paraId="577826A1" w14:textId="77777777" w:rsidR="00FB09D6" w:rsidRPr="00FF479D" w:rsidRDefault="00FB09D6" w:rsidP="00FB09D6">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1</w:t>
      </w:r>
    </w:p>
    <w:p w14:paraId="376ED7F3" w14:textId="30D896AB"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Tendrás que ser maleducado rechazando mostrar 'altura' y dejar de mostrar educación en la fortaleza confiada de tu autoestima con falta de educación, al sentir que te falta educación en un tema no queriendo decir la verdad y ocultando en el esplendor desleal de tu educación de forma que se sobreentiende y desencanta para la otra persona, mostrando modestia en tu desenvolvimiento rehusador a castigar sin querer hacerlo (esto no se valora) para ti. Te sentirás ignorado en este evento. Sentirás que te estás aprovechando de la otra persona en este evento. Te sorprenderás dramáticamente en este evento. En este evento te sentirás que sobrepasas de poder a la otra persona. Te sentirás algo confuso en este evento. Sentirás de forma bastante extraña a la otra persona en este evento. Serás bastante obvio en este evento. Sentirás que te estás aprovechando abusivamente de la otra persona en este evento.</w:t>
      </w:r>
    </w:p>
    <w:p w14:paraId="325F6530" w14:textId="77777777" w:rsidR="00465B4B" w:rsidRPr="00FF479D" w:rsidRDefault="00465B4B" w:rsidP="00465B4B">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1</w:t>
      </w:r>
    </w:p>
    <w:p w14:paraId="10B9A919" w14:textId="4DFBD221"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 xml:space="preserve">Para después provocar a la otra persona a ser maleducada obteniendo un desacomplejamiento con falta de educación más autorespetado, al aleccionar no pudiendo igualarte en la severidad reservada de tu educación de forma que no se </w:t>
      </w:r>
      <w:r>
        <w:rPr>
          <w:rFonts w:ascii="Arial Nova Light" w:hAnsi="Arial Nova Light"/>
          <w:sz w:val="24"/>
          <w:szCs w:val="24"/>
          <w:lang w:val="es-MX"/>
        </w:rPr>
        <w:lastRenderedPageBreak/>
        <w:t>comprende bien y que sorprende para ti, no pudiendo recibir reconocimiento en tu motivación opaca dándole más importancia de la requerida para la otra persona, aburriendo favorablemente a la otra persona con tu fortaleza. La otra persona se sentirá ignorada. La otra persona sentirá que se está aprovechando de ti. La otra persona se sorprenderá de forma dramática. En este evento la otra persona sentirá que sobrepasa tu poder. La otra persona se sentirá algo confusa en este evento. La otra persona te sentirá de forma bastante extraña en este evento. La otra persona será bastante obvia en este evento. La otra persona sentirá que se está aprovechando abusivamente de ti en este evento.</w:t>
      </w:r>
    </w:p>
    <w:p w14:paraId="3D98E293" w14:textId="77777777" w:rsidR="002F3E48" w:rsidRPr="00FF479D" w:rsidRDefault="002F3E48" w:rsidP="002F3E48">
      <w:pPr>
        <w:spacing w:before="80" w:after="80"/>
        <w:jc w:val="center"/>
        <w:rPr>
          <w:rFonts w:ascii="Arial Nova Light" w:hAnsi="Arial Nova Light"/>
          <w:b/>
          <w:bCs/>
          <w:sz w:val="28"/>
          <w:szCs w:val="28"/>
          <w:lang w:val="es-MX"/>
        </w:rPr>
      </w:pPr>
      <w:r w:rsidRPr="00FF479D">
        <w:rPr>
          <w:rFonts w:ascii="Arial Nova Light" w:hAnsi="Arial Nova Light"/>
          <w:b/>
          <w:bCs/>
          <w:sz w:val="28"/>
          <w:szCs w:val="28"/>
          <w:lang w:val="es-MX"/>
        </w:rPr>
        <w:t>Evento Potencial 2</w:t>
      </w:r>
    </w:p>
    <w:p w14:paraId="2D38E79D" w14:textId="79CCD6ED" w:rsidR="00352FDB" w:rsidRPr="00FF479D" w:rsidRDefault="00A40DF0" w:rsidP="00352FDB">
      <w:pPr>
        <w:pStyle w:val="Prrafodelista"/>
        <w:spacing w:before="80" w:after="80"/>
        <w:ind w:left="0"/>
        <w:jc w:val="center"/>
        <w:rPr>
          <w:rFonts w:ascii="Arial Nova Light" w:hAnsi="Arial Nova Light"/>
          <w:sz w:val="24"/>
          <w:szCs w:val="24"/>
          <w:lang w:val="es-MX"/>
        </w:rPr>
      </w:pPr>
      <w:r>
        <w:rPr>
          <w:rFonts w:ascii="Arial Nova Light" w:hAnsi="Arial Nova Light"/>
          <w:sz w:val="24"/>
          <w:szCs w:val="24"/>
          <w:lang w:val="es-MX"/>
        </w:rPr>
        <w:t>Y finalmente aburrirte con la mala educación de la otra persona obteniendo un convencimiento con falta de educación más indiferente, al reprender a la otra persona por su falta de educación negándote a reconocer la grandeza de la otra persona en la resiliencia incómoda de tu educación de forma que se sobreentiende y desencanta para ti,  en tu desacomplejamiento injusto sin querer hacerlo (esto no se valora) para la otra persona, adquiriendo una mayor madurez con tu fortaleza. Te sentirás ignorado en este evento. Sentirás que te estás aprovechando de la otra persona en este evento. Te sorprenderás dramáticamente en este evento. En este evento te sentirás que sobrepasas de poder a la otra persona. Te sentirás algo confuso en este evento. Sentirás de forma bastante extraña a la otra persona en este evento. Serás bastante obvio en este evento. Sentirás que te estás aprovechando abusivamente de la otra persona en este evento.</w:t>
      </w:r>
    </w:p>
    <w:bookmarkEnd w:id="3"/>
    <w:p w14:paraId="7B1A2D13" w14:textId="77777777" w:rsidR="006B3774" w:rsidRPr="00FF479D" w:rsidRDefault="006B3774" w:rsidP="00262C5D">
      <w:pPr>
        <w:pStyle w:val="Prrafodelista"/>
        <w:spacing w:before="80" w:after="80"/>
        <w:ind w:left="0"/>
        <w:jc w:val="center"/>
        <w:rPr>
          <w:rFonts w:ascii="Arial Nova Light" w:hAnsi="Arial Nova Light"/>
          <w:sz w:val="24"/>
          <w:szCs w:val="24"/>
          <w:lang w:val="es-MX"/>
        </w:rPr>
      </w:pPr>
    </w:p>
    <w:sectPr w:rsidR="006B3774" w:rsidRPr="00FF479D" w:rsidSect="0061630F">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94D8B" w14:textId="77777777" w:rsidR="00A40DF0" w:rsidRDefault="00A40DF0" w:rsidP="00EF4D01">
      <w:pPr>
        <w:spacing w:after="0" w:line="240" w:lineRule="auto"/>
      </w:pPr>
      <w:r>
        <w:separator/>
      </w:r>
    </w:p>
  </w:endnote>
  <w:endnote w:type="continuationSeparator" w:id="0">
    <w:p w14:paraId="265F09FD" w14:textId="77777777" w:rsidR="00A40DF0" w:rsidRDefault="00A40DF0" w:rsidP="00EF4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Arial Nova">
    <w:altName w:val="Arial Nova"/>
    <w:charset w:val="00"/>
    <w:family w:val="swiss"/>
    <w:pitch w:val="variable"/>
    <w:sig w:usb0="0000028F" w:usb1="00000002"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Nova Light">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005CE" w14:textId="77777777" w:rsidR="00A40DF0" w:rsidRDefault="00A40DF0" w:rsidP="00EF4D01">
      <w:pPr>
        <w:spacing w:after="0" w:line="240" w:lineRule="auto"/>
      </w:pPr>
      <w:r>
        <w:separator/>
      </w:r>
    </w:p>
  </w:footnote>
  <w:footnote w:type="continuationSeparator" w:id="0">
    <w:p w14:paraId="66BAC901" w14:textId="77777777" w:rsidR="00A40DF0" w:rsidRDefault="00A40DF0" w:rsidP="00EF4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CE2"/>
    <w:multiLevelType w:val="hybridMultilevel"/>
    <w:tmpl w:val="E2D482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CFC1212"/>
    <w:multiLevelType w:val="hybridMultilevel"/>
    <w:tmpl w:val="D570DC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D394B9B"/>
    <w:multiLevelType w:val="hybridMultilevel"/>
    <w:tmpl w:val="F8C094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00E7F7C"/>
    <w:multiLevelType w:val="hybridMultilevel"/>
    <w:tmpl w:val="F8C094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3E77E9A"/>
    <w:multiLevelType w:val="hybridMultilevel"/>
    <w:tmpl w:val="662AEA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B046E6A"/>
    <w:multiLevelType w:val="hybridMultilevel"/>
    <w:tmpl w:val="F8C094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FA42508"/>
    <w:multiLevelType w:val="hybridMultilevel"/>
    <w:tmpl w:val="F8C094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695381234">
    <w:abstractNumId w:val="6"/>
  </w:num>
  <w:num w:numId="2" w16cid:durableId="639922717">
    <w:abstractNumId w:val="1"/>
  </w:num>
  <w:num w:numId="3" w16cid:durableId="1965963667">
    <w:abstractNumId w:val="0"/>
  </w:num>
  <w:num w:numId="4" w16cid:durableId="860818111">
    <w:abstractNumId w:val="4"/>
  </w:num>
  <w:num w:numId="5" w16cid:durableId="1654991386">
    <w:abstractNumId w:val="2"/>
  </w:num>
  <w:num w:numId="6" w16cid:durableId="1249730417">
    <w:abstractNumId w:val="5"/>
  </w:num>
  <w:num w:numId="7" w16cid:durableId="896210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F0"/>
    <w:rsid w:val="00012977"/>
    <w:rsid w:val="00021584"/>
    <w:rsid w:val="00024CBD"/>
    <w:rsid w:val="00030481"/>
    <w:rsid w:val="00031F21"/>
    <w:rsid w:val="00050755"/>
    <w:rsid w:val="000563BD"/>
    <w:rsid w:val="00066F1F"/>
    <w:rsid w:val="00081ED4"/>
    <w:rsid w:val="000B0855"/>
    <w:rsid w:val="000B5E2F"/>
    <w:rsid w:val="000E7F4A"/>
    <w:rsid w:val="00130F35"/>
    <w:rsid w:val="00132534"/>
    <w:rsid w:val="00164D36"/>
    <w:rsid w:val="001663CB"/>
    <w:rsid w:val="00166B52"/>
    <w:rsid w:val="00176133"/>
    <w:rsid w:val="00180677"/>
    <w:rsid w:val="00180F66"/>
    <w:rsid w:val="001937FF"/>
    <w:rsid w:val="001C2600"/>
    <w:rsid w:val="001E0FBA"/>
    <w:rsid w:val="001E3B0B"/>
    <w:rsid w:val="00207E4E"/>
    <w:rsid w:val="00217E54"/>
    <w:rsid w:val="00220830"/>
    <w:rsid w:val="00251C92"/>
    <w:rsid w:val="00262C5D"/>
    <w:rsid w:val="002946D1"/>
    <w:rsid w:val="002A4FE0"/>
    <w:rsid w:val="002B018D"/>
    <w:rsid w:val="002B56E7"/>
    <w:rsid w:val="002B7E26"/>
    <w:rsid w:val="002F08F9"/>
    <w:rsid w:val="002F3E48"/>
    <w:rsid w:val="003009C0"/>
    <w:rsid w:val="00302785"/>
    <w:rsid w:val="0031065F"/>
    <w:rsid w:val="00316DF0"/>
    <w:rsid w:val="00320BD7"/>
    <w:rsid w:val="00341E22"/>
    <w:rsid w:val="00352FDB"/>
    <w:rsid w:val="00365459"/>
    <w:rsid w:val="00366B27"/>
    <w:rsid w:val="003B651D"/>
    <w:rsid w:val="003D6DE2"/>
    <w:rsid w:val="003F03F5"/>
    <w:rsid w:val="0040241D"/>
    <w:rsid w:val="004077BE"/>
    <w:rsid w:val="004130D3"/>
    <w:rsid w:val="00420FFC"/>
    <w:rsid w:val="00432FFF"/>
    <w:rsid w:val="004410EC"/>
    <w:rsid w:val="00465B4B"/>
    <w:rsid w:val="00467170"/>
    <w:rsid w:val="004817AF"/>
    <w:rsid w:val="00483685"/>
    <w:rsid w:val="004B061A"/>
    <w:rsid w:val="004B1738"/>
    <w:rsid w:val="004C2022"/>
    <w:rsid w:val="004C62A1"/>
    <w:rsid w:val="00573AA7"/>
    <w:rsid w:val="005B5E8B"/>
    <w:rsid w:val="005F7ED8"/>
    <w:rsid w:val="006007AF"/>
    <w:rsid w:val="00601D48"/>
    <w:rsid w:val="006109D0"/>
    <w:rsid w:val="00615FBA"/>
    <w:rsid w:val="0061630F"/>
    <w:rsid w:val="00635221"/>
    <w:rsid w:val="00687694"/>
    <w:rsid w:val="00692E28"/>
    <w:rsid w:val="006A3345"/>
    <w:rsid w:val="006B3774"/>
    <w:rsid w:val="006C28F7"/>
    <w:rsid w:val="006D0668"/>
    <w:rsid w:val="00701D8C"/>
    <w:rsid w:val="007355DA"/>
    <w:rsid w:val="0074342E"/>
    <w:rsid w:val="00775675"/>
    <w:rsid w:val="007813BB"/>
    <w:rsid w:val="00784928"/>
    <w:rsid w:val="00794962"/>
    <w:rsid w:val="0079647C"/>
    <w:rsid w:val="007B310A"/>
    <w:rsid w:val="007B654A"/>
    <w:rsid w:val="007C1BDD"/>
    <w:rsid w:val="007C6D4F"/>
    <w:rsid w:val="007E4572"/>
    <w:rsid w:val="007F00F8"/>
    <w:rsid w:val="0081516E"/>
    <w:rsid w:val="008158C2"/>
    <w:rsid w:val="008250C8"/>
    <w:rsid w:val="008253FE"/>
    <w:rsid w:val="008335C6"/>
    <w:rsid w:val="00837419"/>
    <w:rsid w:val="0084591A"/>
    <w:rsid w:val="008478BA"/>
    <w:rsid w:val="0087150B"/>
    <w:rsid w:val="00880B7F"/>
    <w:rsid w:val="00885B7A"/>
    <w:rsid w:val="0089138A"/>
    <w:rsid w:val="008A4947"/>
    <w:rsid w:val="008A7A3D"/>
    <w:rsid w:val="008B36B7"/>
    <w:rsid w:val="008D3A04"/>
    <w:rsid w:val="008D7583"/>
    <w:rsid w:val="009302D1"/>
    <w:rsid w:val="00956679"/>
    <w:rsid w:val="009600CF"/>
    <w:rsid w:val="00961392"/>
    <w:rsid w:val="00965CE1"/>
    <w:rsid w:val="009A3A6A"/>
    <w:rsid w:val="009B1186"/>
    <w:rsid w:val="009E3513"/>
    <w:rsid w:val="009F1D16"/>
    <w:rsid w:val="009F6E00"/>
    <w:rsid w:val="00A02D12"/>
    <w:rsid w:val="00A06C40"/>
    <w:rsid w:val="00A07BB1"/>
    <w:rsid w:val="00A10F9C"/>
    <w:rsid w:val="00A1485A"/>
    <w:rsid w:val="00A26FB1"/>
    <w:rsid w:val="00A359C9"/>
    <w:rsid w:val="00A374AA"/>
    <w:rsid w:val="00A40DF0"/>
    <w:rsid w:val="00A62441"/>
    <w:rsid w:val="00A71ACE"/>
    <w:rsid w:val="00A92923"/>
    <w:rsid w:val="00A9325C"/>
    <w:rsid w:val="00AA62C5"/>
    <w:rsid w:val="00AB781E"/>
    <w:rsid w:val="00B2635B"/>
    <w:rsid w:val="00B30606"/>
    <w:rsid w:val="00B45CD7"/>
    <w:rsid w:val="00B65937"/>
    <w:rsid w:val="00B71424"/>
    <w:rsid w:val="00BA074C"/>
    <w:rsid w:val="00BA38B4"/>
    <w:rsid w:val="00BB141F"/>
    <w:rsid w:val="00BB377D"/>
    <w:rsid w:val="00BC1EC4"/>
    <w:rsid w:val="00BC5D08"/>
    <w:rsid w:val="00BD4F5E"/>
    <w:rsid w:val="00C162B1"/>
    <w:rsid w:val="00C461D4"/>
    <w:rsid w:val="00C473C6"/>
    <w:rsid w:val="00C97BDF"/>
    <w:rsid w:val="00CA0DF3"/>
    <w:rsid w:val="00CC676F"/>
    <w:rsid w:val="00CD4A51"/>
    <w:rsid w:val="00CF0688"/>
    <w:rsid w:val="00D229F0"/>
    <w:rsid w:val="00D26D62"/>
    <w:rsid w:val="00D34969"/>
    <w:rsid w:val="00D705F6"/>
    <w:rsid w:val="00DD43B5"/>
    <w:rsid w:val="00E04B6A"/>
    <w:rsid w:val="00E063A5"/>
    <w:rsid w:val="00E1501D"/>
    <w:rsid w:val="00E62542"/>
    <w:rsid w:val="00E62A2A"/>
    <w:rsid w:val="00E831DA"/>
    <w:rsid w:val="00E86C0F"/>
    <w:rsid w:val="00E923BE"/>
    <w:rsid w:val="00E9316F"/>
    <w:rsid w:val="00ED6CD8"/>
    <w:rsid w:val="00EF4D01"/>
    <w:rsid w:val="00F17293"/>
    <w:rsid w:val="00F278E5"/>
    <w:rsid w:val="00F42255"/>
    <w:rsid w:val="00F51D71"/>
    <w:rsid w:val="00F527B9"/>
    <w:rsid w:val="00F54205"/>
    <w:rsid w:val="00F56A76"/>
    <w:rsid w:val="00FB09D6"/>
    <w:rsid w:val="00FF4343"/>
    <w:rsid w:val="00FF479D"/>
    <w:rsid w:val="00FF6CE4"/>
    <w:rsid w:val="00FF6D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1039C"/>
  <w15:chartTrackingRefBased/>
  <w15:docId w15:val="{045504F7-3A17-4A98-902D-EEBAB0D8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D01"/>
  </w:style>
  <w:style w:type="paragraph" w:styleId="Ttulo1">
    <w:name w:val="heading 1"/>
    <w:basedOn w:val="Normal"/>
    <w:next w:val="Normal"/>
    <w:link w:val="Ttulo1Car"/>
    <w:uiPriority w:val="9"/>
    <w:qFormat/>
    <w:rsid w:val="00EF4D0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EF4D0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F4D0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F4D0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EF4D0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EF4D0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EF4D0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EF4D0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EF4D0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D71"/>
    <w:pPr>
      <w:ind w:left="720"/>
      <w:contextualSpacing/>
    </w:pPr>
  </w:style>
  <w:style w:type="table" w:styleId="Tablaconcuadrcula">
    <w:name w:val="Table Grid"/>
    <w:basedOn w:val="Tablanormal"/>
    <w:uiPriority w:val="39"/>
    <w:rsid w:val="00365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85B7A"/>
    <w:rPr>
      <w:sz w:val="16"/>
      <w:szCs w:val="16"/>
    </w:rPr>
  </w:style>
  <w:style w:type="paragraph" w:styleId="Textocomentario">
    <w:name w:val="annotation text"/>
    <w:basedOn w:val="Normal"/>
    <w:link w:val="TextocomentarioCar"/>
    <w:uiPriority w:val="99"/>
    <w:semiHidden/>
    <w:unhideWhenUsed/>
    <w:rsid w:val="00885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5B7A"/>
    <w:rPr>
      <w:sz w:val="20"/>
      <w:szCs w:val="20"/>
    </w:rPr>
  </w:style>
  <w:style w:type="paragraph" w:styleId="Asuntodelcomentario">
    <w:name w:val="annotation subject"/>
    <w:basedOn w:val="Textocomentario"/>
    <w:next w:val="Textocomentario"/>
    <w:link w:val="AsuntodelcomentarioCar"/>
    <w:uiPriority w:val="99"/>
    <w:semiHidden/>
    <w:unhideWhenUsed/>
    <w:rsid w:val="00885B7A"/>
    <w:rPr>
      <w:b/>
      <w:bCs/>
    </w:rPr>
  </w:style>
  <w:style w:type="character" w:customStyle="1" w:styleId="AsuntodelcomentarioCar">
    <w:name w:val="Asunto del comentario Car"/>
    <w:basedOn w:val="TextocomentarioCar"/>
    <w:link w:val="Asuntodelcomentario"/>
    <w:uiPriority w:val="99"/>
    <w:semiHidden/>
    <w:rsid w:val="00885B7A"/>
    <w:rPr>
      <w:b/>
      <w:bCs/>
      <w:sz w:val="20"/>
      <w:szCs w:val="20"/>
    </w:rPr>
  </w:style>
  <w:style w:type="paragraph" w:styleId="Textodeglobo">
    <w:name w:val="Balloon Text"/>
    <w:basedOn w:val="Normal"/>
    <w:link w:val="TextodegloboCar"/>
    <w:uiPriority w:val="99"/>
    <w:semiHidden/>
    <w:unhideWhenUsed/>
    <w:rsid w:val="00885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5B7A"/>
    <w:rPr>
      <w:rFonts w:ascii="Segoe UI" w:hAnsi="Segoe UI" w:cs="Segoe UI"/>
      <w:sz w:val="18"/>
      <w:szCs w:val="18"/>
    </w:rPr>
  </w:style>
  <w:style w:type="character" w:styleId="Hipervnculo">
    <w:name w:val="Hyperlink"/>
    <w:basedOn w:val="Fuentedeprrafopredeter"/>
    <w:uiPriority w:val="99"/>
    <w:unhideWhenUsed/>
    <w:rsid w:val="00885B7A"/>
    <w:rPr>
      <w:color w:val="0563C1" w:themeColor="hyperlink"/>
      <w:u w:val="single"/>
    </w:rPr>
  </w:style>
  <w:style w:type="character" w:styleId="Mencinsinresolver">
    <w:name w:val="Unresolved Mention"/>
    <w:basedOn w:val="Fuentedeprrafopredeter"/>
    <w:uiPriority w:val="99"/>
    <w:semiHidden/>
    <w:unhideWhenUsed/>
    <w:rsid w:val="00885B7A"/>
    <w:rPr>
      <w:color w:val="605E5C"/>
      <w:shd w:val="clear" w:color="auto" w:fill="E1DFDD"/>
    </w:rPr>
  </w:style>
  <w:style w:type="character" w:styleId="Hipervnculovisitado">
    <w:name w:val="FollowedHyperlink"/>
    <w:basedOn w:val="Fuentedeprrafopredeter"/>
    <w:uiPriority w:val="99"/>
    <w:semiHidden/>
    <w:unhideWhenUsed/>
    <w:rsid w:val="006109D0"/>
    <w:rPr>
      <w:color w:val="954F72" w:themeColor="followedHyperlink"/>
      <w:u w:val="single"/>
    </w:rPr>
  </w:style>
  <w:style w:type="paragraph" w:styleId="Encabezado">
    <w:name w:val="header"/>
    <w:basedOn w:val="Normal"/>
    <w:link w:val="EncabezadoCar"/>
    <w:uiPriority w:val="99"/>
    <w:unhideWhenUsed/>
    <w:rsid w:val="00EF4D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4D01"/>
  </w:style>
  <w:style w:type="paragraph" w:styleId="Piedepgina">
    <w:name w:val="footer"/>
    <w:basedOn w:val="Normal"/>
    <w:link w:val="PiedepginaCar"/>
    <w:uiPriority w:val="99"/>
    <w:unhideWhenUsed/>
    <w:rsid w:val="00EF4D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4D01"/>
  </w:style>
  <w:style w:type="character" w:customStyle="1" w:styleId="Ttulo1Car">
    <w:name w:val="Título 1 Car"/>
    <w:basedOn w:val="Fuentedeprrafopredeter"/>
    <w:link w:val="Ttulo1"/>
    <w:uiPriority w:val="9"/>
    <w:rsid w:val="00EF4D01"/>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EF4D0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F4D0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F4D0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EF4D0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EF4D0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EF4D0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EF4D0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EF4D0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EF4D01"/>
    <w:pPr>
      <w:spacing w:line="240" w:lineRule="auto"/>
    </w:pPr>
    <w:rPr>
      <w:b/>
      <w:bCs/>
      <w:smallCaps/>
      <w:color w:val="44546A" w:themeColor="text2"/>
    </w:rPr>
  </w:style>
  <w:style w:type="paragraph" w:styleId="Ttulo">
    <w:name w:val="Title"/>
    <w:basedOn w:val="Normal"/>
    <w:next w:val="Normal"/>
    <w:link w:val="TtuloCar"/>
    <w:uiPriority w:val="10"/>
    <w:qFormat/>
    <w:rsid w:val="00EF4D0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EF4D0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EF4D0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EF4D0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EF4D01"/>
    <w:rPr>
      <w:b/>
      <w:bCs/>
    </w:rPr>
  </w:style>
  <w:style w:type="character" w:styleId="nfasis">
    <w:name w:val="Emphasis"/>
    <w:basedOn w:val="Fuentedeprrafopredeter"/>
    <w:uiPriority w:val="20"/>
    <w:qFormat/>
    <w:rsid w:val="00EF4D01"/>
    <w:rPr>
      <w:i/>
      <w:iCs/>
    </w:rPr>
  </w:style>
  <w:style w:type="paragraph" w:styleId="Sinespaciado">
    <w:name w:val="No Spacing"/>
    <w:uiPriority w:val="1"/>
    <w:qFormat/>
    <w:rsid w:val="00EF4D01"/>
    <w:pPr>
      <w:spacing w:after="0" w:line="240" w:lineRule="auto"/>
    </w:pPr>
  </w:style>
  <w:style w:type="paragraph" w:styleId="Cita">
    <w:name w:val="Quote"/>
    <w:basedOn w:val="Normal"/>
    <w:next w:val="Normal"/>
    <w:link w:val="CitaCar"/>
    <w:uiPriority w:val="29"/>
    <w:qFormat/>
    <w:rsid w:val="00EF4D0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EF4D01"/>
    <w:rPr>
      <w:color w:val="44546A" w:themeColor="text2"/>
      <w:sz w:val="24"/>
      <w:szCs w:val="24"/>
    </w:rPr>
  </w:style>
  <w:style w:type="paragraph" w:styleId="Citadestacada">
    <w:name w:val="Intense Quote"/>
    <w:basedOn w:val="Normal"/>
    <w:next w:val="Normal"/>
    <w:link w:val="CitadestacadaCar"/>
    <w:uiPriority w:val="30"/>
    <w:qFormat/>
    <w:rsid w:val="00EF4D0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EF4D0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EF4D01"/>
    <w:rPr>
      <w:i/>
      <w:iCs/>
      <w:color w:val="595959" w:themeColor="text1" w:themeTint="A6"/>
    </w:rPr>
  </w:style>
  <w:style w:type="character" w:styleId="nfasisintenso">
    <w:name w:val="Intense Emphasis"/>
    <w:basedOn w:val="Fuentedeprrafopredeter"/>
    <w:uiPriority w:val="21"/>
    <w:qFormat/>
    <w:rsid w:val="00EF4D01"/>
    <w:rPr>
      <w:b/>
      <w:bCs/>
      <w:i/>
      <w:iCs/>
    </w:rPr>
  </w:style>
  <w:style w:type="character" w:styleId="Referenciasutil">
    <w:name w:val="Subtle Reference"/>
    <w:basedOn w:val="Fuentedeprrafopredeter"/>
    <w:uiPriority w:val="31"/>
    <w:qFormat/>
    <w:rsid w:val="00EF4D0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EF4D01"/>
    <w:rPr>
      <w:b/>
      <w:bCs/>
      <w:smallCaps/>
      <w:color w:val="44546A" w:themeColor="text2"/>
      <w:u w:val="single"/>
    </w:rPr>
  </w:style>
  <w:style w:type="character" w:styleId="Ttulodellibro">
    <w:name w:val="Book Title"/>
    <w:basedOn w:val="Fuentedeprrafopredeter"/>
    <w:uiPriority w:val="33"/>
    <w:qFormat/>
    <w:rsid w:val="00EF4D01"/>
    <w:rPr>
      <w:b/>
      <w:bCs/>
      <w:smallCaps/>
      <w:spacing w:val="10"/>
    </w:rPr>
  </w:style>
  <w:style w:type="paragraph" w:styleId="TtuloTDC">
    <w:name w:val="TOC Heading"/>
    <w:basedOn w:val="Ttulo1"/>
    <w:next w:val="Normal"/>
    <w:uiPriority w:val="39"/>
    <w:semiHidden/>
    <w:unhideWhenUsed/>
    <w:qFormat/>
    <w:rsid w:val="00EF4D0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OneDrive\Documentos\El%20Camino%20que%20Creas\Informes%20A\Signo%20Protagonista\Carta%20Natal\Fortaleza%20Fascinante%20Potencial%20CN\Fortaleza%20Fascinante%20Potencial%20C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4520-9087-4D6B-A1F3-A2029208A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Fortaleza Fascinante Potencial CN</Template>
  <TotalTime>2</TotalTime>
  <Pages>91</Pages>
  <Words>36302</Words>
  <Characters>199666</Characters>
  <Application>Microsoft Office Word</Application>
  <DocSecurity>0</DocSecurity>
  <Lines>1663</Lines>
  <Paragraphs>470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Eduardo Muñante Gutiérrez</dc:creator>
  <cp:keywords/>
  <dc:description/>
  <cp:lastModifiedBy>Víctor Eduardo Muñante Gutiérrez</cp:lastModifiedBy>
  <cp:revision>1</cp:revision>
  <dcterms:created xsi:type="dcterms:W3CDTF">2023-11-12T16:19:00Z</dcterms:created>
  <dcterms:modified xsi:type="dcterms:W3CDTF">2023-11-12T16:21:00Z</dcterms:modified>
</cp:coreProperties>
</file>